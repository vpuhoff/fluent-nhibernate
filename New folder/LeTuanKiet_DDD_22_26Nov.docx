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BD" w:rsidRDefault="00A942BD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A318EC" w:rsidRDefault="00A318EC" w:rsidP="00A41986"/>
    <w:p w:rsidR="00CC0AA2" w:rsidRDefault="00CC0AA2" w:rsidP="00A41986"/>
    <w:p w:rsidR="000B6C80" w:rsidRDefault="000B6C80" w:rsidP="00A41986"/>
    <w:p w:rsidR="000C72FF" w:rsidRDefault="000C72FF" w:rsidP="00A41986"/>
    <w:p w:rsidR="000C72FF" w:rsidRDefault="001C0A65" w:rsidP="00C50755">
      <w:pPr>
        <w:pStyle w:val="ClientName"/>
      </w:pPr>
      <w:r>
        <w:t>DDD_22_26Nov</w:t>
      </w:r>
    </w:p>
    <w:p w:rsidR="000C72FF" w:rsidRDefault="000C72FF" w:rsidP="00A41986"/>
    <w:p w:rsidR="000C72FF" w:rsidRDefault="000C72FF" w:rsidP="00A41986"/>
    <w:p w:rsidR="000C72FF" w:rsidRDefault="000C72FF" w:rsidP="00A41986"/>
    <w:p w:rsidR="00E25EB5" w:rsidRDefault="00E25EB5" w:rsidP="003A6D8B"/>
    <w:p w:rsidR="000F5459" w:rsidRPr="008115BA" w:rsidRDefault="000F5459" w:rsidP="000F5459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Pr="008115BA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5F09EC">
        <w:rPr>
          <w:rFonts w:cs="Arial"/>
        </w:rPr>
        <w:t>Nash Tech</w:t>
      </w:r>
      <w:r w:rsidRPr="008115BA">
        <w:rPr>
          <w:rFonts w:cs="Arial"/>
        </w:rPr>
        <w:t xml:space="preserve"> Software Development</w:t>
      </w:r>
    </w:p>
    <w:p w:rsidR="00E25EB5" w:rsidRDefault="003D275B" w:rsidP="00DD71F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E51166" wp14:editId="52D9554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47625</wp:posOffset>
                </wp:positionV>
                <wp:extent cx="4169410" cy="0"/>
                <wp:effectExtent l="24765" t="26035" r="25400" b="2159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    </w:pict>
          </mc:Fallback>
        </mc:AlternateContent>
      </w:r>
    </w:p>
    <w:p w:rsidR="00E25EB5" w:rsidRPr="00BB46CB" w:rsidRDefault="00000E67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 w:rsidRPr="00BB46CB">
        <w:rPr>
          <w:b/>
          <w:bCs/>
          <w:color w:val="FF0000"/>
          <w:sz w:val="28"/>
          <w:szCs w:val="36"/>
        </w:rPr>
        <w:t>Detailed Design</w:t>
      </w:r>
    </w:p>
    <w:p w:rsidR="00E25EB5" w:rsidRDefault="00E25EB5" w:rsidP="00DD71F8"/>
    <w:p w:rsidR="00DD71F8" w:rsidRDefault="00DD71F8" w:rsidP="00DD71F8"/>
    <w:p w:rsidR="00DD71F8" w:rsidRDefault="00DD71F8" w:rsidP="00DD71F8"/>
    <w:p w:rsidR="00DD71F8" w:rsidRDefault="00DD71F8" w:rsidP="00DD71F8"/>
    <w:p w:rsidR="00B41329" w:rsidRPr="00DD71F8" w:rsidRDefault="00B41329" w:rsidP="00000E67">
      <w:pPr>
        <w:jc w:val="right"/>
        <w:rPr>
          <w:b/>
        </w:rPr>
      </w:pPr>
      <w:r w:rsidRPr="00DD71F8">
        <w:rPr>
          <w:b/>
        </w:rPr>
        <w:t xml:space="preserve">Version </w:t>
      </w:r>
      <w:r w:rsidR="007749A3">
        <w:rPr>
          <w:b/>
        </w:rPr>
        <w:t>1</w:t>
      </w:r>
      <w:r w:rsidR="00EB24FB">
        <w:rPr>
          <w:b/>
        </w:rPr>
        <w:t>.</w:t>
      </w:r>
      <w:r w:rsidR="00000E67">
        <w:rPr>
          <w:b/>
        </w:rPr>
        <w:t>0</w:t>
      </w:r>
    </w:p>
    <w:p w:rsidR="00E278C2" w:rsidRDefault="00E278C2" w:rsidP="00DD71F8"/>
    <w:p w:rsidR="00C50755" w:rsidRPr="00AA6696" w:rsidRDefault="00C50755" w:rsidP="00C50755">
      <w:pPr>
        <w:jc w:val="right"/>
        <w:rPr>
          <w:b/>
        </w:rPr>
      </w:pPr>
    </w:p>
    <w:p w:rsidR="00DD71F8" w:rsidRDefault="00DD71F8" w:rsidP="00DD71F8"/>
    <w:p w:rsidR="000C72FF" w:rsidRPr="00FB3072" w:rsidRDefault="000C72FF" w:rsidP="00DD71F8"/>
    <w:p w:rsidR="005E3525" w:rsidRPr="00DD71F8" w:rsidRDefault="00D0263E" w:rsidP="00000E67">
      <w:pPr>
        <w:jc w:val="right"/>
        <w:rPr>
          <w:b/>
          <w:bCs/>
        </w:rPr>
      </w:pPr>
      <w:r>
        <w:rPr>
          <w:b/>
          <w:bCs/>
        </w:rPr>
        <w:t>25</w:t>
      </w:r>
      <w:r w:rsidR="00BB46CB" w:rsidRPr="00BB46CB">
        <w:rPr>
          <w:b/>
          <w:bCs/>
          <w:vertAlign w:val="superscript"/>
        </w:rPr>
        <w:t>th</w:t>
      </w:r>
      <w:r w:rsidR="00BB46CB">
        <w:rPr>
          <w:b/>
          <w:bCs/>
        </w:rPr>
        <w:t xml:space="preserve"> </w:t>
      </w:r>
      <w:r>
        <w:rPr>
          <w:b/>
          <w:bCs/>
        </w:rPr>
        <w:t>Nov</w:t>
      </w:r>
      <w:r w:rsidR="00BB46CB">
        <w:rPr>
          <w:b/>
          <w:bCs/>
        </w:rPr>
        <w:t>,</w:t>
      </w:r>
      <w:r>
        <w:rPr>
          <w:b/>
          <w:bCs/>
        </w:rPr>
        <w:t xml:space="preserve"> 2012</w:t>
      </w:r>
    </w:p>
    <w:p w:rsidR="004832C8" w:rsidRDefault="004832C8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CC0AA2" w:rsidRDefault="00CC0AA2" w:rsidP="00E278C2">
      <w:pPr>
        <w:pStyle w:val="Style8ptGray-50RightBefore0ptAfter0pt"/>
      </w:pPr>
      <w:smartTag w:uri="urn:schemas-microsoft-com:office:smarttags" w:element="Street">
        <w:smartTag w:uri="urn:schemas-microsoft-com:office:smarttags" w:element="address">
          <w:r>
            <w:t xml:space="preserve">13 </w:t>
          </w:r>
          <w:proofErr w:type="spellStart"/>
          <w:r>
            <w:t>Bruton</w:t>
          </w:r>
          <w:proofErr w:type="spellEnd"/>
          <w:r>
            <w:t xml:space="preserve"> Street</w:t>
          </w:r>
        </w:smartTag>
      </w:smartTag>
    </w:p>
    <w:p w:rsidR="00CC0AA2" w:rsidRDefault="00CC0AA2" w:rsidP="00E278C2">
      <w:pPr>
        <w:pStyle w:val="Style8ptGray-50RightBefore0ptAfter0pt"/>
      </w:pP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CC0AA2" w:rsidRDefault="00CC0AA2" w:rsidP="00E278C2">
      <w:pPr>
        <w:pStyle w:val="Style8ptGray-50RightBefore0ptAfter0pt"/>
      </w:pPr>
      <w:r>
        <w:t>W1J 6QA</w:t>
      </w:r>
    </w:p>
    <w:p w:rsidR="00CC0AA2" w:rsidRDefault="00CC0AA2" w:rsidP="00E278C2">
      <w:pPr>
        <w:pStyle w:val="Style8ptGray-50RightBefore0ptAfter0pt"/>
      </w:pPr>
      <w:r>
        <w:t xml:space="preserve">Tel: </w:t>
      </w:r>
      <w:r>
        <w:tab/>
        <w:t>+44 (0)20 7333 0033</w:t>
      </w:r>
    </w:p>
    <w:p w:rsidR="00CC0AA2" w:rsidRPr="00000E67" w:rsidRDefault="00CC0AA2" w:rsidP="00DD71F8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Fax: </w:t>
      </w:r>
      <w:r w:rsidRPr="00000E67">
        <w:rPr>
          <w:lang w:val="fr-FR"/>
        </w:rPr>
        <w:tab/>
        <w:t>+44 (0)20 7333 0032</w:t>
      </w:r>
    </w:p>
    <w:p w:rsidR="003A6D8B" w:rsidRPr="00000E67" w:rsidRDefault="003A6D8B" w:rsidP="00DD71F8">
      <w:pPr>
        <w:pStyle w:val="Style8ptGray-50RightBefore0ptAfter0pt"/>
        <w:rPr>
          <w:lang w:val="fr-FR"/>
        </w:rPr>
      </w:pPr>
    </w:p>
    <w:p w:rsidR="00CC0AA2" w:rsidRPr="00000E67" w:rsidRDefault="00CC0AA2" w:rsidP="000772F9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Email: </w:t>
      </w:r>
      <w:hyperlink r:id="rId12" w:history="1">
        <w:r w:rsidR="00172D21" w:rsidRPr="000167D5">
          <w:rPr>
            <w:rStyle w:val="Hyperlink"/>
            <w:rFonts w:cs="Arial"/>
            <w:lang w:val="fr-FR"/>
          </w:rPr>
          <w:t>Kiet.LeTuan@harveynash.com</w:t>
        </w:r>
      </w:hyperlink>
    </w:p>
    <w:p w:rsidR="001D527E" w:rsidRPr="00000E67" w:rsidRDefault="001D527E" w:rsidP="001D527E">
      <w:pPr>
        <w:rPr>
          <w:lang w:val="fr-FR"/>
        </w:rPr>
        <w:sectPr w:rsidR="001D527E" w:rsidRPr="00000E67" w:rsidSect="005E278A">
          <w:headerReference w:type="first" r:id="rId13"/>
          <w:footerReference w:type="first" r:id="rId14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2B26CE" w:rsidRPr="0091328B" w:rsidRDefault="002B26CE" w:rsidP="002B26CE">
      <w:pPr>
        <w:rPr>
          <w:rStyle w:val="Heading"/>
          <w:sz w:val="22"/>
        </w:rPr>
      </w:pPr>
      <w:r w:rsidRPr="0091328B">
        <w:rPr>
          <w:rStyle w:val="Heading"/>
          <w:sz w:val="22"/>
        </w:rPr>
        <w:lastRenderedPageBreak/>
        <w:t>DOCUMENT HISTORY</w:t>
      </w:r>
    </w:p>
    <w:p w:rsidR="002B26CE" w:rsidRPr="007C586C" w:rsidRDefault="002B26CE" w:rsidP="002B26CE">
      <w:pPr>
        <w:rPr>
          <w:rStyle w:val="Heading"/>
          <w:b w:val="0"/>
          <w:bCs w:val="0"/>
          <w:color w:val="002E36"/>
          <w:sz w:val="16"/>
          <w:szCs w:val="16"/>
        </w:rPr>
      </w:pP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1465"/>
        <w:gridCol w:w="2118"/>
        <w:gridCol w:w="2118"/>
        <w:gridCol w:w="2916"/>
      </w:tblGrid>
      <w:tr w:rsidR="002B26CE" w:rsidRPr="0069773D" w:rsidTr="001638CE">
        <w:trPr>
          <w:trHeight w:val="512"/>
        </w:trPr>
        <w:tc>
          <w:tcPr>
            <w:tcW w:w="9820" w:type="dxa"/>
            <w:gridSpan w:val="5"/>
            <w:shd w:val="clear" w:color="auto" w:fill="FF0000"/>
          </w:tcPr>
          <w:p w:rsidR="002B26CE" w:rsidRPr="0069773D" w:rsidRDefault="002B26CE" w:rsidP="001638CE">
            <w:pPr>
              <w:rPr>
                <w:rFonts w:cs="Arial"/>
                <w:b/>
                <w:color w:val="FFFFFF"/>
                <w:sz w:val="20"/>
                <w:szCs w:val="20"/>
              </w:rPr>
            </w:pPr>
            <w:r w:rsidRPr="0069773D">
              <w:rPr>
                <w:rFonts w:cs="Arial"/>
                <w:b/>
                <w:color w:val="FFFFFF"/>
                <w:sz w:val="20"/>
                <w:szCs w:val="20"/>
              </w:rPr>
              <w:t>Document Version History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Author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Reviewer</w:t>
            </w: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Details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465" w:type="dxa"/>
          </w:tcPr>
          <w:p w:rsidR="002B26CE" w:rsidRPr="0069773D" w:rsidRDefault="00FB68D9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25 Nov 2012</w:t>
            </w:r>
          </w:p>
        </w:tc>
        <w:tc>
          <w:tcPr>
            <w:tcW w:w="2118" w:type="dxa"/>
          </w:tcPr>
          <w:p w:rsidR="002B26CE" w:rsidRPr="0069773D" w:rsidRDefault="00FB68D9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Kiet Le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B26CE" w:rsidRPr="00C50755" w:rsidRDefault="002B26CE" w:rsidP="002B26CE"/>
    <w:p w:rsidR="002B26CE" w:rsidRPr="009274EC" w:rsidRDefault="002B26CE" w:rsidP="002B26CE">
      <w:pPr>
        <w:rPr>
          <w:rFonts w:cs="Arial"/>
          <w:b/>
          <w:color w:val="FF0000"/>
        </w:rPr>
      </w:pPr>
      <w:r w:rsidRPr="009274EC">
        <w:rPr>
          <w:rFonts w:cs="Arial"/>
          <w:b/>
          <w:color w:val="FF0000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1842"/>
        <w:gridCol w:w="3060"/>
      </w:tblGrid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rStyle w:val="Heading"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Signature</w:t>
            </w:r>
          </w:p>
        </w:tc>
      </w:tr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Originator</w:t>
            </w:r>
          </w:p>
        </w:tc>
        <w:tc>
          <w:tcPr>
            <w:tcW w:w="2463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Reviewer/s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0E441F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BB4C89" w:rsidRDefault="000E441F" w:rsidP="00A47F76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Approver/s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A47F76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</w:p>
        </w:tc>
      </w:tr>
    </w:tbl>
    <w:p w:rsidR="003D275B" w:rsidRDefault="003D275B" w:rsidP="003D275B">
      <w:pPr>
        <w:rPr>
          <w:b/>
          <w:color w:val="FF0000"/>
        </w:rPr>
      </w:pPr>
    </w:p>
    <w:p w:rsidR="00E02851" w:rsidRPr="00E02851" w:rsidRDefault="00E02851" w:rsidP="003D275B">
      <w:r w:rsidRPr="003D275B">
        <w:rPr>
          <w:b/>
          <w:color w:val="FF0000"/>
        </w:rPr>
        <w:t>CONFIDENTIALITY</w:t>
      </w:r>
    </w:p>
    <w:p w:rsidR="00C50755" w:rsidRPr="00F92185" w:rsidRDefault="00E02851" w:rsidP="00E02851">
      <w:pPr>
        <w:rPr>
          <w:szCs w:val="22"/>
        </w:rPr>
      </w:pPr>
      <w:r w:rsidRPr="00F92185">
        <w:rPr>
          <w:szCs w:val="22"/>
        </w:rPr>
        <w:t xml:space="preserve">This document is distributed on a restricted basis, is commercial in confidence to the recipient, and may not be used for any purpose other than that associated with a </w:t>
      </w:r>
      <w:r w:rsidR="005F09EC">
        <w:rPr>
          <w:szCs w:val="22"/>
        </w:rPr>
        <w:t>Nash Tech</w:t>
      </w:r>
      <w:r w:rsidRPr="00F92185">
        <w:rPr>
          <w:szCs w:val="22"/>
        </w:rPr>
        <w:t xml:space="preserve"> project. The contents of this document may not be disclosed to any third parties without the expressed advance written authorisation of </w:t>
      </w:r>
      <w:r w:rsidR="005F09EC">
        <w:rPr>
          <w:szCs w:val="22"/>
        </w:rPr>
        <w:t>Nash Tech</w:t>
      </w:r>
      <w:r w:rsidRPr="00F92185">
        <w:rPr>
          <w:szCs w:val="22"/>
        </w:rPr>
        <w:t>.</w:t>
      </w:r>
    </w:p>
    <w:p w:rsidR="001D527E" w:rsidRPr="001F3C25" w:rsidRDefault="00C50755" w:rsidP="001D527E">
      <w:pPr>
        <w:rPr>
          <w:rStyle w:val="Heading"/>
          <w:rFonts w:cs="Arial"/>
          <w:sz w:val="22"/>
          <w:szCs w:val="22"/>
          <w:u w:val="single"/>
        </w:rPr>
      </w:pPr>
      <w:r>
        <w:rPr>
          <w:rStyle w:val="Heading"/>
        </w:rPr>
        <w:br w:type="page"/>
      </w:r>
      <w:r w:rsidR="00545D1B" w:rsidRPr="001F3C25">
        <w:rPr>
          <w:rStyle w:val="Heading"/>
          <w:rFonts w:cs="Arial"/>
          <w:sz w:val="22"/>
          <w:szCs w:val="22"/>
          <w:u w:val="single"/>
        </w:rPr>
        <w:lastRenderedPageBreak/>
        <w:t>TABLE OF CONTENTS</w:t>
      </w:r>
    </w:p>
    <w:p w:rsidR="00545D1B" w:rsidRPr="002B26CE" w:rsidRDefault="00545D1B" w:rsidP="001D527E">
      <w:pPr>
        <w:rPr>
          <w:rFonts w:cs="Arial"/>
          <w:szCs w:val="22"/>
        </w:rPr>
      </w:pPr>
    </w:p>
    <w:p w:rsidR="00605A46" w:rsidRDefault="006753EC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2B26CE">
        <w:rPr>
          <w:rFonts w:cs="Arial"/>
          <w:szCs w:val="22"/>
        </w:rPr>
        <w:fldChar w:fldCharType="begin"/>
      </w:r>
      <w:r w:rsidRPr="002B26CE">
        <w:rPr>
          <w:rFonts w:cs="Arial"/>
          <w:szCs w:val="22"/>
        </w:rPr>
        <w:instrText xml:space="preserve"> TOC \o "1-4" \h \z \u </w:instrText>
      </w:r>
      <w:r w:rsidRPr="002B26CE">
        <w:rPr>
          <w:rFonts w:cs="Arial"/>
          <w:szCs w:val="22"/>
        </w:rPr>
        <w:fldChar w:fldCharType="separate"/>
      </w:r>
      <w:hyperlink w:anchor="_Toc373135486" w:history="1">
        <w:r w:rsidR="00605A46" w:rsidRPr="00323810">
          <w:rPr>
            <w:rStyle w:val="Hyperlink"/>
            <w:noProof/>
          </w:rPr>
          <w:t>1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INTRODUCTION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_Toc373135486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87" w:history="1">
        <w:r w:rsidR="00605A46" w:rsidRPr="00323810">
          <w:rPr>
            <w:rStyle w:val="Hyperlink"/>
            <w:noProof/>
          </w:rPr>
          <w:t>1.1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Purpose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_Toc373135487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88" w:history="1">
        <w:r w:rsidR="00605A46" w:rsidRPr="00323810">
          <w:rPr>
            <w:rStyle w:val="Hyperlink"/>
            <w:noProof/>
          </w:rPr>
          <w:t>1.2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Scope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_Toc373135488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89" w:history="1">
        <w:r w:rsidR="00605A46" w:rsidRPr="00323810">
          <w:rPr>
            <w:rStyle w:val="Hyperlink"/>
            <w:noProof/>
          </w:rPr>
          <w:t>1.3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Definitions, Acronyms and Abbreviations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_Toc373135489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0" w:history="1">
        <w:r w:rsidR="00605A46" w:rsidRPr="00323810">
          <w:rPr>
            <w:rStyle w:val="Hyperlink"/>
            <w:noProof/>
          </w:rPr>
          <w:t>1.4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References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1" w:history="1">
        <w:r w:rsidR="00605A46" w:rsidRPr="00323810">
          <w:rPr>
            <w:rStyle w:val="Hyperlink"/>
            <w:noProof/>
          </w:rPr>
          <w:t>1.5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Overview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2" w:history="1">
        <w:r w:rsidR="00605A46" w:rsidRPr="00323810">
          <w:rPr>
            <w:rStyle w:val="Hyperlink"/>
            <w:noProof/>
          </w:rPr>
          <w:t>2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DESIGN SEPECIFICATION FOR POST TOPIC USE CASE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3" w:history="1">
        <w:r w:rsidR="00605A46" w:rsidRPr="00323810">
          <w:rPr>
            <w:rStyle w:val="Hyperlink"/>
            <w:noProof/>
          </w:rPr>
          <w:t>2.1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4" w:history="1">
        <w:r w:rsidR="00605A46" w:rsidRPr="00323810">
          <w:rPr>
            <w:rStyle w:val="Hyperlink"/>
            <w:noProof/>
          </w:rPr>
          <w:t>2.2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Use case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5" w:history="1">
        <w:r w:rsidR="00605A46" w:rsidRPr="00323810">
          <w:rPr>
            <w:rStyle w:val="Hyperlink"/>
            <w:noProof/>
          </w:rPr>
          <w:t>2.3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Activity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6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6" w:history="1">
        <w:r w:rsidR="00605A46" w:rsidRPr="00323810">
          <w:rPr>
            <w:rStyle w:val="Hyperlink"/>
            <w:noProof/>
          </w:rPr>
          <w:t>2.4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Sequence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7" w:history="1">
        <w:r w:rsidR="00605A46" w:rsidRPr="00323810">
          <w:rPr>
            <w:rStyle w:val="Hyperlink"/>
            <w:noProof/>
          </w:rPr>
          <w:t>2.5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Screens Design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8" w:history="1">
        <w:r w:rsidR="00605A46" w:rsidRPr="00323810">
          <w:rPr>
            <w:rStyle w:val="Hyperlink"/>
            <w:noProof/>
          </w:rPr>
          <w:t>2.5.1.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499" w:history="1">
        <w:r w:rsidR="00605A46" w:rsidRPr="00323810">
          <w:rPr>
            <w:rStyle w:val="Hyperlink"/>
            <w:noProof/>
          </w:rPr>
          <w:t>2.6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_Toc373135499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0" w:history="1">
        <w:r w:rsidR="00605A46" w:rsidRPr="00323810">
          <w:rPr>
            <w:rStyle w:val="Hyperlink"/>
            <w:noProof/>
          </w:rPr>
          <w:t>2.7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Specification (s)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1" w:history="1">
        <w:r w:rsidR="00605A46" w:rsidRPr="00323810">
          <w:rPr>
            <w:rStyle w:val="Hyperlink"/>
            <w:noProof/>
          </w:rPr>
          <w:t>2.7.1.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Classes 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2" w:history="1">
        <w:r w:rsidR="00605A46" w:rsidRPr="00323810">
          <w:rPr>
            <w:rStyle w:val="Hyperlink"/>
            <w:noProof/>
          </w:rPr>
          <w:t>2.7.2.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Details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3" w:history="1">
        <w:r w:rsidR="00605A46" w:rsidRPr="00323810">
          <w:rPr>
            <w:rStyle w:val="Hyperlink"/>
            <w:rFonts w:cs="Arial"/>
            <w:b/>
            <w:noProof/>
          </w:rPr>
          <w:t>2.7.2.1.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User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4" w:history="1">
        <w:r w:rsidR="00605A46" w:rsidRPr="00323810">
          <w:rPr>
            <w:rStyle w:val="Hyperlink"/>
            <w:rFonts w:cs="Arial"/>
            <w:b/>
            <w:noProof/>
          </w:rPr>
          <w:t>2.7.2.1.1.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5" w:history="1">
        <w:r w:rsidR="00605A46" w:rsidRPr="00323810">
          <w:rPr>
            <w:rStyle w:val="Hyperlink"/>
            <w:rFonts w:cs="Arial"/>
            <w:b/>
            <w:noProof/>
          </w:rPr>
          <w:t>2.7.2.1.2.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6" w:history="1">
        <w:r w:rsidR="00605A46" w:rsidRPr="00323810">
          <w:rPr>
            <w:rStyle w:val="Hyperlink"/>
            <w:rFonts w:cs="Arial"/>
            <w:b/>
            <w:noProof/>
          </w:rPr>
          <w:t>2.7.2.2.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7" w:history="1">
        <w:r w:rsidR="00605A46" w:rsidRPr="00323810">
          <w:rPr>
            <w:rStyle w:val="Hyperlink"/>
            <w:rFonts w:cs="Arial"/>
            <w:b/>
            <w:noProof/>
          </w:rPr>
          <w:t>2.7.2.2.1.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8" w:history="1">
        <w:r w:rsidR="00605A46" w:rsidRPr="00323810">
          <w:rPr>
            <w:rStyle w:val="Hyperlink"/>
            <w:rFonts w:cs="Arial"/>
            <w:b/>
            <w:noProof/>
          </w:rPr>
          <w:t>2.7.2.2.2.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09" w:history="1">
        <w:r w:rsidR="00605A46" w:rsidRPr="00323810">
          <w:rPr>
            <w:rStyle w:val="Hyperlink"/>
            <w:rFonts w:cs="Arial"/>
            <w:b/>
            <w:noProof/>
          </w:rPr>
          <w:t>2.7.2.3.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TopicController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_Toc373135509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0" w:history="1">
        <w:r w:rsidR="00605A46" w:rsidRPr="00323810">
          <w:rPr>
            <w:rStyle w:val="Hyperlink"/>
            <w:rFonts w:cs="Arial"/>
            <w:b/>
            <w:noProof/>
          </w:rPr>
          <w:t>2.7.2.3.1.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1" w:history="1">
        <w:r w:rsidR="00605A46" w:rsidRPr="00323810">
          <w:rPr>
            <w:rStyle w:val="Hyperlink"/>
            <w:rFonts w:cs="Arial"/>
            <w:b/>
            <w:noProof/>
          </w:rPr>
          <w:t>2.7.2.3.2.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2" w:history="1">
        <w:r w:rsidR="00605A46" w:rsidRPr="00323810">
          <w:rPr>
            <w:rStyle w:val="Hyperlink"/>
            <w:rFonts w:cs="Arial"/>
            <w:b/>
            <w:noProof/>
          </w:rPr>
          <w:t>2.7.2.3.3.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PostTopic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3" w:history="1">
        <w:r w:rsidR="00605A46" w:rsidRPr="00323810">
          <w:rPr>
            <w:rStyle w:val="Hyperlink"/>
            <w:rFonts w:cs="Arial"/>
            <w:b/>
            <w:noProof/>
          </w:rPr>
          <w:t>2.7.2.4.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TopicService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4" w:history="1">
        <w:r w:rsidR="00605A46" w:rsidRPr="00323810">
          <w:rPr>
            <w:rStyle w:val="Hyperlink"/>
            <w:rFonts w:cs="Arial"/>
            <w:b/>
            <w:noProof/>
          </w:rPr>
          <w:t>2.7.2.4.1.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5" w:history="1">
        <w:r w:rsidR="00605A46" w:rsidRPr="00323810">
          <w:rPr>
            <w:rStyle w:val="Hyperlink"/>
            <w:rFonts w:cs="Arial"/>
            <w:b/>
            <w:noProof/>
          </w:rPr>
          <w:t>2.7.2.4.2.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6" w:history="1">
        <w:r w:rsidR="00605A46" w:rsidRPr="00323810">
          <w:rPr>
            <w:rStyle w:val="Hyperlink"/>
            <w:rFonts w:cs="Arial"/>
            <w:b/>
            <w:noProof/>
          </w:rPr>
          <w:t>2.7.2.4.3.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PostTopic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7" w:history="1">
        <w:r w:rsidR="00605A46" w:rsidRPr="00323810">
          <w:rPr>
            <w:rStyle w:val="Hyperlink"/>
            <w:rFonts w:cs="Arial"/>
            <w:b/>
            <w:noProof/>
          </w:rPr>
          <w:t>2.7.2.5.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TopicRepository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8" w:history="1">
        <w:r w:rsidR="00605A46" w:rsidRPr="00323810">
          <w:rPr>
            <w:rStyle w:val="Hyperlink"/>
            <w:rFonts w:cs="Arial"/>
            <w:b/>
            <w:noProof/>
          </w:rPr>
          <w:t>2.7.2.5.1.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19" w:history="1">
        <w:r w:rsidR="00605A46" w:rsidRPr="00323810">
          <w:rPr>
            <w:rStyle w:val="Hyperlink"/>
            <w:rFonts w:cs="Arial"/>
            <w:b/>
            <w:noProof/>
          </w:rPr>
          <w:t>2.7.2.5.2.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_Toc373135519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0" w:history="1">
        <w:r w:rsidR="00605A46" w:rsidRPr="00323810">
          <w:rPr>
            <w:rStyle w:val="Hyperlink"/>
            <w:rFonts w:cs="Arial"/>
            <w:b/>
            <w:noProof/>
          </w:rPr>
          <w:t>2.7.2.5.3.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PostTopic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1" w:history="1">
        <w:r w:rsidR="00605A46" w:rsidRPr="00323810">
          <w:rPr>
            <w:rStyle w:val="Hyperlink"/>
            <w:noProof/>
          </w:rPr>
          <w:t>3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DESIGN SEPECIFICATION FOR DISCUSS TOPIC USE CASE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2" w:history="1">
        <w:r w:rsidR="00605A46" w:rsidRPr="00323810">
          <w:rPr>
            <w:rStyle w:val="Hyperlink"/>
            <w:noProof/>
          </w:rPr>
          <w:t>3.1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3" w:history="1">
        <w:r w:rsidR="00605A46" w:rsidRPr="00323810">
          <w:rPr>
            <w:rStyle w:val="Hyperlink"/>
            <w:noProof/>
          </w:rPr>
          <w:t>3.2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Use case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4" w:history="1">
        <w:r w:rsidR="00605A46" w:rsidRPr="00323810">
          <w:rPr>
            <w:rStyle w:val="Hyperlink"/>
            <w:noProof/>
          </w:rPr>
          <w:t>3.3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Activity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13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5" w:history="1">
        <w:r w:rsidR="00605A46" w:rsidRPr="00323810">
          <w:rPr>
            <w:rStyle w:val="Hyperlink"/>
            <w:noProof/>
          </w:rPr>
          <w:t>3.4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Sequence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6" w:history="1">
        <w:r w:rsidR="00605A46" w:rsidRPr="00323810">
          <w:rPr>
            <w:rStyle w:val="Hyperlink"/>
            <w:noProof/>
          </w:rPr>
          <w:t>3.5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Screens Design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7" w:history="1">
        <w:r w:rsidR="00605A46" w:rsidRPr="00323810">
          <w:rPr>
            <w:rStyle w:val="Hyperlink"/>
            <w:noProof/>
          </w:rPr>
          <w:t>3.5.1.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8" w:history="1">
        <w:r w:rsidR="00605A46" w:rsidRPr="00323810">
          <w:rPr>
            <w:rStyle w:val="Hyperlink"/>
            <w:noProof/>
          </w:rPr>
          <w:t>3.6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29" w:history="1">
        <w:r w:rsidR="00605A46" w:rsidRPr="00323810">
          <w:rPr>
            <w:rStyle w:val="Hyperlink"/>
            <w:noProof/>
          </w:rPr>
          <w:t>3.7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Specification (s)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_Toc373135529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0" w:history="1">
        <w:r w:rsidR="00605A46" w:rsidRPr="00323810">
          <w:rPr>
            <w:rStyle w:val="Hyperlink"/>
            <w:noProof/>
          </w:rPr>
          <w:t>3.7.1.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Classes 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1" w:history="1">
        <w:r w:rsidR="00605A46" w:rsidRPr="00323810">
          <w:rPr>
            <w:rStyle w:val="Hyperlink"/>
            <w:noProof/>
          </w:rPr>
          <w:t>3.7.2.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Details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2" w:history="1">
        <w:r w:rsidR="00605A46" w:rsidRPr="00323810">
          <w:rPr>
            <w:rStyle w:val="Hyperlink"/>
            <w:rFonts w:cs="Arial"/>
            <w:b/>
            <w:noProof/>
          </w:rPr>
          <w:t>3.7.2.1.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User (Reference 2.7.2.1)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3" w:history="1">
        <w:r w:rsidR="00605A46" w:rsidRPr="00323810">
          <w:rPr>
            <w:rStyle w:val="Hyperlink"/>
            <w:rFonts w:cs="Arial"/>
            <w:b/>
            <w:noProof/>
          </w:rPr>
          <w:t>3.7.2.2.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 (Reference 2.7.2.2)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4" w:history="1">
        <w:r w:rsidR="00605A46" w:rsidRPr="00323810">
          <w:rPr>
            <w:rStyle w:val="Hyperlink"/>
            <w:rFonts w:cs="Arial"/>
            <w:b/>
            <w:noProof/>
          </w:rPr>
          <w:t>3.7.2.3.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Discussion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5" w:history="1">
        <w:r w:rsidR="00605A46" w:rsidRPr="00323810">
          <w:rPr>
            <w:rStyle w:val="Hyperlink"/>
            <w:rFonts w:cs="Arial"/>
            <w:b/>
            <w:noProof/>
          </w:rPr>
          <w:t>3.7.2.3.1.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6" w:history="1">
        <w:r w:rsidR="00605A46" w:rsidRPr="00323810">
          <w:rPr>
            <w:rStyle w:val="Hyperlink"/>
            <w:rFonts w:cs="Arial"/>
            <w:b/>
            <w:noProof/>
          </w:rPr>
          <w:t>3.7.2.3.2.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15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7" w:history="1">
        <w:r w:rsidR="00605A46" w:rsidRPr="00323810">
          <w:rPr>
            <w:rStyle w:val="Hyperlink"/>
            <w:rFonts w:cs="Arial"/>
            <w:b/>
            <w:noProof/>
          </w:rPr>
          <w:t>3.7.2.4.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TopicController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16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8" w:history="1">
        <w:r w:rsidR="00605A46" w:rsidRPr="00323810">
          <w:rPr>
            <w:rStyle w:val="Hyperlink"/>
            <w:rFonts w:cs="Arial"/>
            <w:b/>
            <w:noProof/>
          </w:rPr>
          <w:t>3.7.2.4.1.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16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39" w:history="1">
        <w:r w:rsidR="00605A46" w:rsidRPr="00323810">
          <w:rPr>
            <w:rStyle w:val="Hyperlink"/>
            <w:rFonts w:cs="Arial"/>
            <w:b/>
            <w:noProof/>
          </w:rPr>
          <w:t>3.7.2.4.2.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_Toc373135539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16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0" w:history="1">
        <w:r w:rsidR="00605A46" w:rsidRPr="00323810">
          <w:rPr>
            <w:rStyle w:val="Hyperlink"/>
            <w:rFonts w:cs="Arial"/>
            <w:b/>
            <w:noProof/>
          </w:rPr>
          <w:t>3.7.2.4.3.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PostDiscussion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16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1" w:history="1">
        <w:r w:rsidR="00605A46" w:rsidRPr="00323810">
          <w:rPr>
            <w:rStyle w:val="Hyperlink"/>
            <w:rFonts w:cs="Arial"/>
            <w:b/>
            <w:noProof/>
          </w:rPr>
          <w:t>3.7.2.5.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TopicService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2" w:history="1">
        <w:r w:rsidR="00605A46" w:rsidRPr="00323810">
          <w:rPr>
            <w:rStyle w:val="Hyperlink"/>
            <w:rFonts w:cs="Arial"/>
            <w:b/>
            <w:noProof/>
          </w:rPr>
          <w:t>3.7.2.5.1.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3" w:history="1">
        <w:r w:rsidR="00605A46" w:rsidRPr="00323810">
          <w:rPr>
            <w:rStyle w:val="Hyperlink"/>
            <w:rFonts w:cs="Arial"/>
            <w:b/>
            <w:noProof/>
          </w:rPr>
          <w:t>3.7.2.5.2.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4" w:history="1">
        <w:r w:rsidR="00605A46" w:rsidRPr="00323810">
          <w:rPr>
            <w:rStyle w:val="Hyperlink"/>
            <w:rFonts w:cs="Arial"/>
            <w:b/>
            <w:noProof/>
          </w:rPr>
          <w:t>3.7.2.5.3.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PostDiscussion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5" w:history="1">
        <w:r w:rsidR="00605A46" w:rsidRPr="00323810">
          <w:rPr>
            <w:rStyle w:val="Hyperlink"/>
            <w:rFonts w:cs="Arial"/>
            <w:b/>
            <w:noProof/>
          </w:rPr>
          <w:t>3.7.2.6.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TopicRepository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6" w:history="1">
        <w:r w:rsidR="00605A46" w:rsidRPr="00323810">
          <w:rPr>
            <w:rStyle w:val="Hyperlink"/>
            <w:rFonts w:cs="Arial"/>
            <w:b/>
            <w:noProof/>
          </w:rPr>
          <w:t>3.7.2.6.1.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17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7" w:history="1">
        <w:r w:rsidR="00605A46" w:rsidRPr="00323810">
          <w:rPr>
            <w:rStyle w:val="Hyperlink"/>
            <w:rFonts w:cs="Arial"/>
            <w:b/>
            <w:noProof/>
          </w:rPr>
          <w:t>3.7.2.6.2.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8" w:history="1">
        <w:r w:rsidR="00605A46" w:rsidRPr="00323810">
          <w:rPr>
            <w:rStyle w:val="Hyperlink"/>
            <w:rFonts w:cs="Arial"/>
            <w:b/>
            <w:noProof/>
          </w:rPr>
          <w:t>3.7.2.6.3.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PostDiscussion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18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49" w:history="1">
        <w:r w:rsidR="00605A46" w:rsidRPr="00323810">
          <w:rPr>
            <w:rStyle w:val="Hyperlink"/>
            <w:noProof/>
          </w:rPr>
          <w:t>4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DESIGN SEPECIFICATION FOR change TOPIC state USE CASE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_Toc373135549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0" w:history="1">
        <w:r w:rsidR="00605A46" w:rsidRPr="00323810">
          <w:rPr>
            <w:rStyle w:val="Hyperlink"/>
            <w:noProof/>
          </w:rPr>
          <w:t>4.1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1" w:history="1">
        <w:r w:rsidR="00605A46" w:rsidRPr="00323810">
          <w:rPr>
            <w:rStyle w:val="Hyperlink"/>
            <w:noProof/>
          </w:rPr>
          <w:t>4.2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Use case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2" w:history="1">
        <w:r w:rsidR="00605A46" w:rsidRPr="00323810">
          <w:rPr>
            <w:rStyle w:val="Hyperlink"/>
            <w:noProof/>
          </w:rPr>
          <w:t>4.3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Activity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19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3" w:history="1">
        <w:r w:rsidR="00605A46" w:rsidRPr="00323810">
          <w:rPr>
            <w:rStyle w:val="Hyperlink"/>
            <w:noProof/>
          </w:rPr>
          <w:t>4.4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Sequence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4" w:history="1">
        <w:r w:rsidR="00605A46" w:rsidRPr="00323810">
          <w:rPr>
            <w:rStyle w:val="Hyperlink"/>
            <w:noProof/>
          </w:rPr>
          <w:t>4.5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Screens Design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5" w:history="1">
        <w:r w:rsidR="00605A46" w:rsidRPr="00323810">
          <w:rPr>
            <w:rStyle w:val="Hyperlink"/>
            <w:noProof/>
          </w:rPr>
          <w:t>4.5.1.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Screen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20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6" w:history="1">
        <w:r w:rsidR="00605A46" w:rsidRPr="00323810">
          <w:rPr>
            <w:rStyle w:val="Hyperlink"/>
            <w:noProof/>
          </w:rPr>
          <w:t>4.6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Diagram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7" w:history="1">
        <w:r w:rsidR="00605A46" w:rsidRPr="00323810">
          <w:rPr>
            <w:rStyle w:val="Hyperlink"/>
            <w:noProof/>
          </w:rPr>
          <w:t>4.7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Specification (s)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8" w:history="1">
        <w:r w:rsidR="00605A46" w:rsidRPr="00323810">
          <w:rPr>
            <w:rStyle w:val="Hyperlink"/>
            <w:noProof/>
          </w:rPr>
          <w:t>4.7.1.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Classes Summary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59" w:history="1">
        <w:r w:rsidR="00605A46" w:rsidRPr="00323810">
          <w:rPr>
            <w:rStyle w:val="Hyperlink"/>
            <w:noProof/>
          </w:rPr>
          <w:t>4.7.2.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noProof/>
          </w:rPr>
          <w:t>Class Details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_Toc373135559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0" w:history="1">
        <w:r w:rsidR="00605A46" w:rsidRPr="00323810">
          <w:rPr>
            <w:rStyle w:val="Hyperlink"/>
            <w:rFonts w:cs="Arial"/>
            <w:b/>
            <w:noProof/>
          </w:rPr>
          <w:t>4.7.2.1.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User (Reference 2.7.2.1)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1" w:history="1">
        <w:r w:rsidR="00605A46" w:rsidRPr="00323810">
          <w:rPr>
            <w:rStyle w:val="Hyperlink"/>
            <w:rFonts w:cs="Arial"/>
            <w:b/>
            <w:noProof/>
          </w:rPr>
          <w:t>4.7.2.2.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 (Reference 2.7.2.2)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2" w:history="1">
        <w:r w:rsidR="00605A46" w:rsidRPr="00323810">
          <w:rPr>
            <w:rStyle w:val="Hyperlink"/>
            <w:rFonts w:cs="Arial"/>
            <w:b/>
            <w:noProof/>
          </w:rPr>
          <w:t>4.7.2.3.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TopicController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3" w:history="1">
        <w:r w:rsidR="00605A46" w:rsidRPr="00323810">
          <w:rPr>
            <w:rStyle w:val="Hyperlink"/>
            <w:rFonts w:cs="Arial"/>
            <w:b/>
            <w:noProof/>
          </w:rPr>
          <w:t>4.7.2.3.1.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4" w:history="1">
        <w:r w:rsidR="00605A46" w:rsidRPr="00323810">
          <w:rPr>
            <w:rStyle w:val="Hyperlink"/>
            <w:rFonts w:cs="Arial"/>
            <w:b/>
            <w:noProof/>
          </w:rPr>
          <w:t>4.7.2.3.2.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21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5" w:history="1">
        <w:r w:rsidR="00605A46" w:rsidRPr="00323810">
          <w:rPr>
            <w:rStyle w:val="Hyperlink"/>
            <w:rFonts w:cs="Arial"/>
            <w:b/>
            <w:noProof/>
          </w:rPr>
          <w:t>4.7.2.3.3.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ChangeTopicState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6" w:history="1">
        <w:r w:rsidR="00605A46" w:rsidRPr="00323810">
          <w:rPr>
            <w:rStyle w:val="Hyperlink"/>
            <w:rFonts w:cs="Arial"/>
            <w:b/>
            <w:noProof/>
          </w:rPr>
          <w:t>4.7.2.4.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TopicService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7" w:history="1">
        <w:r w:rsidR="00605A46" w:rsidRPr="00323810">
          <w:rPr>
            <w:rStyle w:val="Hyperlink"/>
            <w:rFonts w:cs="Arial"/>
            <w:b/>
            <w:noProof/>
          </w:rPr>
          <w:t>4.7.2.4.1.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8" w:history="1">
        <w:r w:rsidR="00605A46" w:rsidRPr="00323810">
          <w:rPr>
            <w:rStyle w:val="Hyperlink"/>
            <w:rFonts w:cs="Arial"/>
            <w:b/>
            <w:noProof/>
          </w:rPr>
          <w:t>4.7.2.4.2.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_Toc373135568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22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69" w:history="1">
        <w:r w:rsidR="00605A46" w:rsidRPr="00323810">
          <w:rPr>
            <w:rStyle w:val="Hyperlink"/>
            <w:rFonts w:cs="Arial"/>
            <w:b/>
            <w:noProof/>
          </w:rPr>
          <w:t>4.7.2.4.3.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ChangeTopicSate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_Toc373135569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23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0" w:history="1">
        <w:r w:rsidR="00605A46" w:rsidRPr="00323810">
          <w:rPr>
            <w:rStyle w:val="Hyperlink"/>
            <w:rFonts w:cs="Arial"/>
            <w:b/>
            <w:noProof/>
          </w:rPr>
          <w:t>4.7.2.5.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TopicRepository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_Toc373135570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23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1" w:history="1">
        <w:r w:rsidR="00605A46" w:rsidRPr="00323810">
          <w:rPr>
            <w:rStyle w:val="Hyperlink"/>
            <w:rFonts w:cs="Arial"/>
            <w:b/>
            <w:noProof/>
          </w:rPr>
          <w:t>4.7.2.5.1.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_Toc373135571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23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2" w:history="1">
        <w:r w:rsidR="00605A46" w:rsidRPr="00323810">
          <w:rPr>
            <w:rStyle w:val="Hyperlink"/>
            <w:rFonts w:cs="Arial"/>
            <w:b/>
            <w:noProof/>
          </w:rPr>
          <w:t>4.7.2.5.2.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_Toc373135572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23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3" w:history="1">
        <w:r w:rsidR="00605A46" w:rsidRPr="00323810">
          <w:rPr>
            <w:rStyle w:val="Hyperlink"/>
            <w:rFonts w:cs="Arial"/>
            <w:b/>
            <w:noProof/>
          </w:rPr>
          <w:t>4.7.2.5.3.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ChangeTopicState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_Toc373135573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4" w:history="1">
        <w:r w:rsidR="00605A46" w:rsidRPr="00323810">
          <w:rPr>
            <w:rStyle w:val="Hyperlink"/>
            <w:rFonts w:cs="Arial"/>
            <w:b/>
            <w:noProof/>
          </w:rPr>
          <w:t>4.7.2.6.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Class UserRepository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_Toc373135574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5" w:history="1">
        <w:r w:rsidR="00605A46" w:rsidRPr="00323810">
          <w:rPr>
            <w:rStyle w:val="Hyperlink"/>
            <w:rFonts w:cs="Arial"/>
            <w:b/>
            <w:noProof/>
          </w:rPr>
          <w:t>4.7.2.6.1.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Attributes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_Toc373135575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6" w:history="1">
        <w:r w:rsidR="00605A46" w:rsidRPr="00323810">
          <w:rPr>
            <w:rStyle w:val="Hyperlink"/>
            <w:rFonts w:cs="Arial"/>
            <w:b/>
            <w:noProof/>
          </w:rPr>
          <w:t>4.7.2.6.2.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Methods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_Toc373135576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24</w:t>
        </w:r>
        <w:r w:rsidR="00605A46">
          <w:rPr>
            <w:noProof/>
            <w:webHidden/>
          </w:rPr>
          <w:fldChar w:fldCharType="end"/>
        </w:r>
      </w:hyperlink>
    </w:p>
    <w:p w:rsidR="00605A46" w:rsidRDefault="0067040D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135577" w:history="1">
        <w:r w:rsidR="00605A46" w:rsidRPr="00323810">
          <w:rPr>
            <w:rStyle w:val="Hyperlink"/>
            <w:rFonts w:cs="Arial"/>
            <w:b/>
            <w:noProof/>
          </w:rPr>
          <w:t>4.7.2.6.3.</w:t>
        </w:r>
        <w:r w:rsidR="00605A4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605A46" w:rsidRPr="00323810">
          <w:rPr>
            <w:rStyle w:val="Hyperlink"/>
            <w:rFonts w:cs="Arial"/>
            <w:b/>
            <w:noProof/>
          </w:rPr>
          <w:t>GetUserPermissionByUsername Method</w:t>
        </w:r>
        <w:r w:rsidR="00605A46">
          <w:rPr>
            <w:noProof/>
            <w:webHidden/>
          </w:rPr>
          <w:tab/>
        </w:r>
        <w:r w:rsidR="00605A46">
          <w:rPr>
            <w:noProof/>
            <w:webHidden/>
          </w:rPr>
          <w:fldChar w:fldCharType="begin"/>
        </w:r>
        <w:r w:rsidR="00605A46">
          <w:rPr>
            <w:noProof/>
            <w:webHidden/>
          </w:rPr>
          <w:instrText xml:space="preserve"> PAGEREF _Toc373135577 \h </w:instrText>
        </w:r>
        <w:r w:rsidR="00605A46">
          <w:rPr>
            <w:noProof/>
            <w:webHidden/>
          </w:rPr>
        </w:r>
        <w:r w:rsidR="00605A46">
          <w:rPr>
            <w:noProof/>
            <w:webHidden/>
          </w:rPr>
          <w:fldChar w:fldCharType="separate"/>
        </w:r>
        <w:r w:rsidR="00605A46">
          <w:rPr>
            <w:noProof/>
            <w:webHidden/>
          </w:rPr>
          <w:t>25</w:t>
        </w:r>
        <w:r w:rsidR="00605A46">
          <w:rPr>
            <w:noProof/>
            <w:webHidden/>
          </w:rPr>
          <w:fldChar w:fldCharType="end"/>
        </w:r>
      </w:hyperlink>
    </w:p>
    <w:p w:rsidR="00CC46FE" w:rsidRPr="002B26CE" w:rsidRDefault="006753EC" w:rsidP="00CC46FE">
      <w:pPr>
        <w:rPr>
          <w:rFonts w:cs="Arial"/>
          <w:szCs w:val="22"/>
        </w:rPr>
      </w:pPr>
      <w:r w:rsidRPr="002B26CE">
        <w:rPr>
          <w:rFonts w:cs="Arial"/>
          <w:szCs w:val="22"/>
        </w:rPr>
        <w:fldChar w:fldCharType="end"/>
      </w:r>
    </w:p>
    <w:p w:rsidR="00C31466" w:rsidRPr="002B26CE" w:rsidRDefault="00CC6251" w:rsidP="00C31466">
      <w:pPr>
        <w:pStyle w:val="Heading1"/>
        <w:rPr>
          <w:szCs w:val="22"/>
        </w:rPr>
      </w:pPr>
      <w:r w:rsidRPr="002B26CE">
        <w:rPr>
          <w:szCs w:val="22"/>
        </w:rPr>
        <w:br w:type="page"/>
      </w:r>
      <w:bookmarkStart w:id="0" w:name="_Toc373135486"/>
      <w:r w:rsidR="00C31466" w:rsidRPr="002B26CE">
        <w:rPr>
          <w:szCs w:val="22"/>
        </w:rPr>
        <w:lastRenderedPageBreak/>
        <w:t>INTRODUCTION</w:t>
      </w:r>
      <w:bookmarkEnd w:id="0"/>
    </w:p>
    <w:p w:rsidR="00C31466" w:rsidRDefault="00C31466" w:rsidP="00C31466">
      <w:pPr>
        <w:pStyle w:val="Heading2"/>
        <w:rPr>
          <w:szCs w:val="22"/>
        </w:rPr>
      </w:pPr>
      <w:bookmarkStart w:id="1" w:name="_Toc373135487"/>
      <w:r w:rsidRPr="002B26CE">
        <w:rPr>
          <w:szCs w:val="22"/>
        </w:rPr>
        <w:t>Purpose</w:t>
      </w:r>
      <w:bookmarkEnd w:id="1"/>
    </w:p>
    <w:p w:rsidR="00C31466" w:rsidRPr="002B26CE" w:rsidRDefault="00C31466" w:rsidP="00C31466">
      <w:pPr>
        <w:pStyle w:val="Heading2"/>
        <w:rPr>
          <w:szCs w:val="22"/>
        </w:rPr>
      </w:pPr>
      <w:bookmarkStart w:id="2" w:name="_Toc373135488"/>
      <w:r w:rsidRPr="002B26CE">
        <w:rPr>
          <w:szCs w:val="22"/>
        </w:rPr>
        <w:t>Scope</w:t>
      </w:r>
      <w:bookmarkEnd w:id="2"/>
    </w:p>
    <w:p w:rsidR="00C31466" w:rsidRPr="002B26CE" w:rsidRDefault="00C31466" w:rsidP="00C31466">
      <w:pPr>
        <w:pStyle w:val="Heading2"/>
        <w:rPr>
          <w:szCs w:val="22"/>
        </w:rPr>
      </w:pPr>
      <w:bookmarkStart w:id="3" w:name="_Toc373135489"/>
      <w:r w:rsidRPr="002B26CE">
        <w:rPr>
          <w:szCs w:val="22"/>
        </w:rPr>
        <w:t>Definitions, Acronyms and Abbreviations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8280"/>
      </w:tblGrid>
      <w:tr w:rsidR="00000E67" w:rsidRPr="002B26CE" w:rsidTr="006753EC">
        <w:tc>
          <w:tcPr>
            <w:tcW w:w="1378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Acronym</w:t>
            </w:r>
          </w:p>
        </w:tc>
        <w:tc>
          <w:tcPr>
            <w:tcW w:w="8280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Reference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</w:tbl>
    <w:p w:rsidR="00C31466" w:rsidRPr="002B26CE" w:rsidRDefault="00C31466" w:rsidP="00C31466">
      <w:pPr>
        <w:pStyle w:val="Heading2"/>
        <w:rPr>
          <w:szCs w:val="22"/>
        </w:rPr>
      </w:pPr>
      <w:bookmarkStart w:id="4" w:name="_Toc373135490"/>
      <w:r w:rsidRPr="002B26CE">
        <w:rPr>
          <w:szCs w:val="22"/>
        </w:rPr>
        <w:t>References</w:t>
      </w:r>
      <w:bookmarkEnd w:id="4"/>
    </w:p>
    <w:p w:rsidR="00C31466" w:rsidRPr="002B26CE" w:rsidRDefault="00C31466" w:rsidP="00C31466">
      <w:pPr>
        <w:pStyle w:val="Heading2"/>
        <w:rPr>
          <w:szCs w:val="22"/>
        </w:rPr>
      </w:pPr>
      <w:bookmarkStart w:id="5" w:name="_Toc373135491"/>
      <w:r w:rsidRPr="002B26CE">
        <w:rPr>
          <w:szCs w:val="22"/>
        </w:rPr>
        <w:t>Overview</w:t>
      </w:r>
      <w:bookmarkEnd w:id="5"/>
    </w:p>
    <w:p w:rsidR="00000E67" w:rsidRPr="002B26CE" w:rsidRDefault="00000E67" w:rsidP="00C31466">
      <w:pPr>
        <w:rPr>
          <w:rFonts w:cs="Arial"/>
          <w:szCs w:val="22"/>
        </w:rPr>
      </w:pPr>
    </w:p>
    <w:p w:rsidR="00000E67" w:rsidRPr="002B26CE" w:rsidRDefault="00000E67" w:rsidP="00304DCE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6" w:name="_Toc373135492"/>
      <w:r w:rsidRPr="002B26CE">
        <w:rPr>
          <w:szCs w:val="22"/>
        </w:rPr>
        <w:t xml:space="preserve">DESIGN SEPECIFICATION FOR </w:t>
      </w:r>
      <w:r w:rsidR="005D6E0C">
        <w:rPr>
          <w:szCs w:val="22"/>
        </w:rPr>
        <w:t>POST TOPIC</w:t>
      </w:r>
      <w:r w:rsidR="00091892">
        <w:rPr>
          <w:szCs w:val="22"/>
        </w:rPr>
        <w:t xml:space="preserve"> USE CASE</w:t>
      </w:r>
      <w:bookmarkEnd w:id="6"/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7" w:name="_Toc373135493"/>
      <w:r w:rsidRPr="002B26CE">
        <w:rPr>
          <w:szCs w:val="22"/>
        </w:rPr>
        <w:t>Summary</w:t>
      </w:r>
      <w:bookmarkEnd w:id="7"/>
    </w:p>
    <w:p w:rsidR="006753EC" w:rsidRPr="002B26CE" w:rsidRDefault="000A5A26" w:rsidP="006753EC">
      <w:pPr>
        <w:rPr>
          <w:rFonts w:cs="Arial"/>
          <w:szCs w:val="22"/>
        </w:rPr>
      </w:pPr>
      <w:r>
        <w:rPr>
          <w:rFonts w:cs="Arial"/>
          <w:szCs w:val="22"/>
        </w:rPr>
        <w:t>In t</w:t>
      </w:r>
      <w:r w:rsidR="00223833">
        <w:rPr>
          <w:rFonts w:cs="Arial"/>
          <w:szCs w:val="22"/>
        </w:rPr>
        <w:t>his case, user supplied</w:t>
      </w:r>
      <w:r>
        <w:rPr>
          <w:rFonts w:cs="Arial"/>
          <w:szCs w:val="22"/>
        </w:rPr>
        <w:t xml:space="preserve"> TOPIC information that </w:t>
      </w:r>
      <w:r w:rsidR="00223833">
        <w:rPr>
          <w:rFonts w:cs="Arial"/>
          <w:szCs w:val="22"/>
        </w:rPr>
        <w:t>user</w:t>
      </w:r>
      <w:r>
        <w:rPr>
          <w:rFonts w:cs="Arial"/>
          <w:szCs w:val="22"/>
        </w:rPr>
        <w:t xml:space="preserve"> want to post onto </w:t>
      </w:r>
      <w:r w:rsidR="00223833">
        <w:rPr>
          <w:rFonts w:cs="Arial"/>
          <w:szCs w:val="22"/>
        </w:rPr>
        <w:t>the</w:t>
      </w:r>
      <w:r>
        <w:rPr>
          <w:rFonts w:cs="Arial"/>
          <w:szCs w:val="22"/>
        </w:rPr>
        <w:t xml:space="preserve"> wall. System handle information and return result to the user.</w:t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8" w:name="_Toc373135494"/>
      <w:r w:rsidRPr="002B26CE">
        <w:rPr>
          <w:szCs w:val="22"/>
        </w:rPr>
        <w:t>Use case diagram</w:t>
      </w:r>
      <w:bookmarkEnd w:id="8"/>
    </w:p>
    <w:p w:rsidR="006753EC" w:rsidRPr="002B26CE" w:rsidRDefault="0005250D" w:rsidP="00C666D8">
      <w:pPr>
        <w:jc w:val="left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anchor distT="0" distB="0" distL="114300" distR="114300" simplePos="0" relativeHeight="251658752" behindDoc="0" locked="0" layoutInCell="1" allowOverlap="1" wp14:anchorId="05BBDAB6" wp14:editId="12C227C6">
            <wp:simplePos x="0" y="0"/>
            <wp:positionH relativeFrom="column">
              <wp:posOffset>720090</wp:posOffset>
            </wp:positionH>
            <wp:positionV relativeFrom="paragraph">
              <wp:align>top</wp:align>
            </wp:positionV>
            <wp:extent cx="4648200" cy="256222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66D8">
        <w:rPr>
          <w:rFonts w:cs="Arial"/>
          <w:szCs w:val="22"/>
        </w:rPr>
        <w:br w:type="textWrapping" w:clear="all"/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9" w:name="_Toc373135495"/>
      <w:r w:rsidRPr="002B26CE">
        <w:rPr>
          <w:szCs w:val="22"/>
        </w:rPr>
        <w:lastRenderedPageBreak/>
        <w:t>Activity Diagram</w:t>
      </w:r>
      <w:bookmarkEnd w:id="9"/>
    </w:p>
    <w:p w:rsidR="006753EC" w:rsidRPr="002B26CE" w:rsidRDefault="00594F54" w:rsidP="009E6602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3D7C9E7D" wp14:editId="70D8E6CB">
            <wp:extent cx="4419600" cy="652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0" w:name="_Toc373135496"/>
      <w:r w:rsidRPr="002B26CE">
        <w:rPr>
          <w:szCs w:val="22"/>
        </w:rPr>
        <w:lastRenderedPageBreak/>
        <w:t>Sequence Diagram</w:t>
      </w:r>
      <w:bookmarkEnd w:id="10"/>
    </w:p>
    <w:p w:rsidR="006753EC" w:rsidRPr="002B26CE" w:rsidRDefault="003D22BE" w:rsidP="006753EC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4C1ADB3A" wp14:editId="3D59260C">
            <wp:extent cx="6120130" cy="6667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1" w:name="_Toc373135497"/>
      <w:r w:rsidRPr="002B26CE">
        <w:rPr>
          <w:szCs w:val="22"/>
        </w:rPr>
        <w:t>Screen</w:t>
      </w:r>
      <w:r w:rsidR="007F630B" w:rsidRPr="002B26CE">
        <w:rPr>
          <w:szCs w:val="22"/>
        </w:rPr>
        <w:t>s</w:t>
      </w:r>
      <w:r w:rsidRPr="002B26CE">
        <w:rPr>
          <w:szCs w:val="22"/>
        </w:rPr>
        <w:t xml:space="preserve"> Design</w:t>
      </w:r>
      <w:bookmarkEnd w:id="11"/>
    </w:p>
    <w:p w:rsidR="007F630B" w:rsidRPr="002B26CE" w:rsidRDefault="007F630B" w:rsidP="006753EC">
      <w:pPr>
        <w:pStyle w:val="Heading3"/>
        <w:ind w:left="1080" w:hanging="1080"/>
        <w:rPr>
          <w:szCs w:val="22"/>
        </w:rPr>
      </w:pPr>
      <w:bookmarkStart w:id="12" w:name="_Toc373135498"/>
      <w:r w:rsidRPr="002B26CE">
        <w:rPr>
          <w:szCs w:val="22"/>
        </w:rPr>
        <w:t>Screen</w:t>
      </w:r>
      <w:bookmarkEnd w:id="12"/>
    </w:p>
    <w:p w:rsidR="007F630B" w:rsidRPr="002B26CE" w:rsidRDefault="007F630B" w:rsidP="007F630B">
      <w:pPr>
        <w:rPr>
          <w:rFonts w:cs="Arial"/>
          <w:szCs w:val="22"/>
        </w:rPr>
      </w:pPr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Pr="002B26CE">
        <w:rPr>
          <w:rFonts w:cs="Arial"/>
          <w:szCs w:val="22"/>
        </w:rPr>
        <w:t xml:space="preserve">: </w:t>
      </w:r>
    </w:p>
    <w:p w:rsidR="007F630B" w:rsidRPr="002B26CE" w:rsidRDefault="007F630B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6753EC" w:rsidRPr="002B26CE" w:rsidRDefault="006753EC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3" w:name="_Toc373135499"/>
      <w:r w:rsidRPr="002B26CE">
        <w:rPr>
          <w:szCs w:val="22"/>
        </w:rPr>
        <w:t>Class Diagram</w:t>
      </w:r>
      <w:bookmarkEnd w:id="13"/>
    </w:p>
    <w:p w:rsidR="006753EC" w:rsidRPr="002B26CE" w:rsidRDefault="00AC4A3F" w:rsidP="006753EC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25732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4" w:name="_Toc373135500"/>
      <w:r w:rsidRPr="002B26CE">
        <w:rPr>
          <w:szCs w:val="22"/>
        </w:rPr>
        <w:t>Class Specification</w:t>
      </w:r>
      <w:r w:rsidR="007F630B" w:rsidRPr="002B26CE">
        <w:rPr>
          <w:szCs w:val="22"/>
        </w:rPr>
        <w:t xml:space="preserve"> (s)</w:t>
      </w:r>
      <w:bookmarkEnd w:id="14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15" w:name="_Toc373135501"/>
      <w:r w:rsidRPr="002B26CE">
        <w:rPr>
          <w:szCs w:val="22"/>
        </w:rPr>
        <w:t>Classes Summary</w:t>
      </w:r>
      <w:bookmarkEnd w:id="15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16" w:name="_Toc373135502"/>
      <w:r w:rsidRPr="002B26CE">
        <w:rPr>
          <w:szCs w:val="22"/>
        </w:rPr>
        <w:t>Class Details</w:t>
      </w:r>
      <w:bookmarkEnd w:id="16"/>
    </w:p>
    <w:p w:rsidR="00360187" w:rsidRPr="002B26CE" w:rsidRDefault="00360187" w:rsidP="0036018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17" w:name="_Toc373135503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User</w:t>
      </w:r>
      <w:bookmarkEnd w:id="17"/>
    </w:p>
    <w:p w:rsidR="00360187" w:rsidRPr="002B26CE" w:rsidRDefault="00360187" w:rsidP="0036018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18" w:name="_Toc373135504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18"/>
    </w:p>
    <w:p w:rsidR="00360187" w:rsidRPr="002B26CE" w:rsidRDefault="00360187" w:rsidP="0036018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1419"/>
        <w:gridCol w:w="857"/>
        <w:gridCol w:w="1175"/>
        <w:gridCol w:w="979"/>
        <w:gridCol w:w="4838"/>
      </w:tblGrid>
      <w:tr w:rsidR="00360187" w:rsidRPr="002B26CE" w:rsidTr="00C937F8">
        <w:tc>
          <w:tcPr>
            <w:tcW w:w="297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360187" w:rsidRPr="002B26CE" w:rsidTr="00C937F8">
        <w:tc>
          <w:tcPr>
            <w:tcW w:w="297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</w:t>
            </w:r>
          </w:p>
        </w:tc>
        <w:tc>
          <w:tcPr>
            <w:tcW w:w="435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string</w:t>
            </w:r>
          </w:p>
        </w:tc>
        <w:tc>
          <w:tcPr>
            <w:tcW w:w="596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455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User’s username that use login to system.</w:t>
            </w:r>
          </w:p>
        </w:tc>
      </w:tr>
      <w:tr w:rsidR="00360187" w:rsidRPr="001250B8" w:rsidTr="00C937F8">
        <w:tc>
          <w:tcPr>
            <w:tcW w:w="297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720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password</w:t>
            </w:r>
          </w:p>
        </w:tc>
        <w:tc>
          <w:tcPr>
            <w:tcW w:w="435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596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97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User’s password that use login to system.</w:t>
            </w:r>
          </w:p>
        </w:tc>
      </w:tr>
      <w:tr w:rsidR="00360187" w:rsidRPr="002B26CE" w:rsidTr="00C937F8">
        <w:tc>
          <w:tcPr>
            <w:tcW w:w="297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360187" w:rsidRPr="002B26CE" w:rsidRDefault="00360187" w:rsidP="00360187">
      <w:pPr>
        <w:rPr>
          <w:rFonts w:cs="Arial"/>
          <w:szCs w:val="22"/>
        </w:rPr>
      </w:pPr>
    </w:p>
    <w:p w:rsidR="00360187" w:rsidRPr="002B26CE" w:rsidRDefault="00360187" w:rsidP="0036018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19" w:name="_Toc373135505"/>
      <w:r w:rsidRPr="002B26CE">
        <w:rPr>
          <w:rFonts w:cs="Arial"/>
          <w:b/>
          <w:bCs w:val="0"/>
          <w:color w:val="FF0000"/>
          <w:szCs w:val="22"/>
        </w:rPr>
        <w:lastRenderedPageBreak/>
        <w:t>Methods</w:t>
      </w:r>
      <w:bookmarkEnd w:id="19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360187" w:rsidRPr="002B26CE" w:rsidTr="00C937F8">
        <w:tc>
          <w:tcPr>
            <w:tcW w:w="339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360187" w:rsidRPr="002B26CE" w:rsidRDefault="00360187" w:rsidP="0036018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6753EC" w:rsidRDefault="006753EC" w:rsidP="006753EC">
      <w:pPr>
        <w:rPr>
          <w:rFonts w:cs="Arial"/>
          <w:szCs w:val="22"/>
        </w:rPr>
      </w:pPr>
    </w:p>
    <w:p w:rsidR="00360187" w:rsidRPr="002B26CE" w:rsidRDefault="00360187" w:rsidP="0036018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20" w:name="_Toc373135506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Topic</w:t>
      </w:r>
      <w:bookmarkEnd w:id="20"/>
    </w:p>
    <w:p w:rsidR="00360187" w:rsidRPr="002B26CE" w:rsidRDefault="00360187" w:rsidP="0036018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1" w:name="_Toc373135507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21"/>
    </w:p>
    <w:p w:rsidR="00360187" w:rsidRPr="002B26CE" w:rsidRDefault="00360187" w:rsidP="0036018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283"/>
        <w:gridCol w:w="1784"/>
        <w:gridCol w:w="908"/>
        <w:gridCol w:w="839"/>
        <w:gridCol w:w="4543"/>
      </w:tblGrid>
      <w:tr w:rsidR="00360187" w:rsidRPr="002B26CE" w:rsidTr="00C937F8">
        <w:tc>
          <w:tcPr>
            <w:tcW w:w="297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360187" w:rsidRPr="002B26CE" w:rsidTr="00C937F8">
        <w:tc>
          <w:tcPr>
            <w:tcW w:w="297" w:type="pct"/>
          </w:tcPr>
          <w:p w:rsidR="00360187" w:rsidRPr="00C63BF7" w:rsidRDefault="00360187" w:rsidP="00C937F8">
            <w:pPr>
              <w:rPr>
                <w:rFonts w:cs="Arial"/>
                <w:color w:val="auto"/>
                <w:sz w:val="20"/>
                <w:szCs w:val="20"/>
              </w:rPr>
            </w:pPr>
            <w:r w:rsidRPr="00C63BF7">
              <w:rPr>
                <w:rFonts w:cs="Arial"/>
                <w:color w:val="auto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360187" w:rsidRPr="00C63BF7" w:rsidRDefault="00360187" w:rsidP="00C937F8">
            <w:pPr>
              <w:rPr>
                <w:rFonts w:cs="Arial"/>
                <w:color w:val="auto"/>
                <w:sz w:val="20"/>
                <w:szCs w:val="20"/>
              </w:rPr>
            </w:pPr>
            <w:r w:rsidRPr="00C63BF7">
              <w:rPr>
                <w:rFonts w:cs="Arial"/>
                <w:color w:val="auto"/>
                <w:sz w:val="20"/>
                <w:szCs w:val="20"/>
              </w:rPr>
              <w:t>Id</w:t>
            </w:r>
          </w:p>
        </w:tc>
        <w:tc>
          <w:tcPr>
            <w:tcW w:w="435" w:type="pct"/>
          </w:tcPr>
          <w:p w:rsidR="00360187" w:rsidRPr="00C63BF7" w:rsidRDefault="00EF5218" w:rsidP="00C937F8">
            <w:pPr>
              <w:rPr>
                <w:rFonts w:cs="Arial"/>
                <w:color w:val="auto"/>
                <w:sz w:val="20"/>
                <w:szCs w:val="20"/>
              </w:rPr>
            </w:pPr>
            <w:r w:rsidRPr="00C63BF7">
              <w:rPr>
                <w:rFonts w:cs="Arial"/>
                <w:color w:val="auto"/>
                <w:sz w:val="20"/>
                <w:szCs w:val="20"/>
              </w:rPr>
              <w:t>I</w:t>
            </w:r>
            <w:r w:rsidR="00360187" w:rsidRPr="00C63BF7">
              <w:rPr>
                <w:rFonts w:cs="Arial"/>
                <w:color w:val="auto"/>
                <w:sz w:val="20"/>
                <w:szCs w:val="20"/>
              </w:rPr>
              <w:t>nt</w:t>
            </w:r>
            <w:r>
              <w:rPr>
                <w:rFonts w:cs="Arial"/>
                <w:color w:val="auto"/>
                <w:sz w:val="20"/>
                <w:szCs w:val="20"/>
              </w:rPr>
              <w:t>eger</w:t>
            </w:r>
          </w:p>
        </w:tc>
        <w:tc>
          <w:tcPr>
            <w:tcW w:w="596" w:type="pct"/>
          </w:tcPr>
          <w:p w:rsidR="00360187" w:rsidRPr="00C63BF7" w:rsidRDefault="00360187" w:rsidP="00C937F8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97" w:type="pct"/>
          </w:tcPr>
          <w:p w:rsidR="00360187" w:rsidRPr="00C63BF7" w:rsidRDefault="00360187" w:rsidP="00C937F8">
            <w:pPr>
              <w:rPr>
                <w:rFonts w:cs="Arial"/>
                <w:color w:val="auto"/>
                <w:sz w:val="20"/>
                <w:szCs w:val="20"/>
              </w:rPr>
            </w:pPr>
            <w:r w:rsidRPr="00C63BF7">
              <w:rPr>
                <w:rFonts w:cs="Arial"/>
                <w:color w:val="auto"/>
                <w:sz w:val="20"/>
                <w:szCs w:val="20"/>
              </w:rPr>
              <w:t>Private</w:t>
            </w:r>
          </w:p>
        </w:tc>
        <w:tc>
          <w:tcPr>
            <w:tcW w:w="2455" w:type="pct"/>
          </w:tcPr>
          <w:p w:rsidR="00360187" w:rsidRPr="00C63BF7" w:rsidRDefault="00360187" w:rsidP="00C937F8">
            <w:pPr>
              <w:rPr>
                <w:rFonts w:cs="Arial"/>
                <w:color w:val="auto"/>
                <w:sz w:val="20"/>
                <w:szCs w:val="20"/>
              </w:rPr>
            </w:pPr>
            <w:r w:rsidRPr="00C63BF7">
              <w:rPr>
                <w:rFonts w:cs="Arial"/>
                <w:color w:val="auto"/>
                <w:sz w:val="20"/>
                <w:szCs w:val="20"/>
              </w:rPr>
              <w:t>Topic identify</w:t>
            </w:r>
          </w:p>
        </w:tc>
      </w:tr>
      <w:tr w:rsidR="00360187" w:rsidRPr="001250B8" w:rsidTr="00C937F8">
        <w:tc>
          <w:tcPr>
            <w:tcW w:w="297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720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Content</w:t>
            </w:r>
          </w:p>
        </w:tc>
        <w:tc>
          <w:tcPr>
            <w:tcW w:w="435" w:type="pct"/>
          </w:tcPr>
          <w:p w:rsidR="00360187" w:rsidRPr="001250B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S</w:t>
            </w:r>
            <w:r w:rsidR="00360187" w:rsidRPr="001250B8">
              <w:rPr>
                <w:rFonts w:ascii="Arial" w:hAnsi="Arial"/>
                <w:i w:val="0"/>
                <w:color w:val="auto"/>
              </w:rPr>
              <w:t>tring</w:t>
            </w:r>
          </w:p>
        </w:tc>
        <w:tc>
          <w:tcPr>
            <w:tcW w:w="596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97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360187" w:rsidRPr="001250B8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Topic content.</w:t>
            </w:r>
          </w:p>
        </w:tc>
      </w:tr>
      <w:tr w:rsidR="00360187" w:rsidRPr="002B26CE" w:rsidTr="00C937F8">
        <w:tc>
          <w:tcPr>
            <w:tcW w:w="297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03</w:t>
            </w:r>
          </w:p>
        </w:tc>
        <w:tc>
          <w:tcPr>
            <w:tcW w:w="720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UserPost</w:t>
            </w:r>
            <w:proofErr w:type="spellEnd"/>
          </w:p>
        </w:tc>
        <w:tc>
          <w:tcPr>
            <w:tcW w:w="435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User</w:t>
            </w:r>
          </w:p>
        </w:tc>
        <w:tc>
          <w:tcPr>
            <w:tcW w:w="596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360187" w:rsidRPr="007472FE" w:rsidRDefault="00360187" w:rsidP="008D4FD5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Who post topic.</w:t>
            </w:r>
          </w:p>
        </w:tc>
      </w:tr>
      <w:tr w:rsidR="00360187" w:rsidRPr="002B26CE" w:rsidTr="00C937F8">
        <w:tc>
          <w:tcPr>
            <w:tcW w:w="297" w:type="pct"/>
          </w:tcPr>
          <w:p w:rsidR="00360187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04</w:t>
            </w:r>
          </w:p>
        </w:tc>
        <w:tc>
          <w:tcPr>
            <w:tcW w:w="720" w:type="pct"/>
          </w:tcPr>
          <w:p w:rsidR="00360187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Discussions</w:t>
            </w:r>
          </w:p>
        </w:tc>
        <w:tc>
          <w:tcPr>
            <w:tcW w:w="435" w:type="pct"/>
          </w:tcPr>
          <w:p w:rsidR="00360187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IList</w:t>
            </w:r>
            <w:proofErr w:type="spellEnd"/>
            <w:r>
              <w:rPr>
                <w:rFonts w:ascii="Arial" w:hAnsi="Arial"/>
                <w:i w:val="0"/>
                <w:color w:val="auto"/>
              </w:rPr>
              <w:t>&lt;Discussion&gt;</w:t>
            </w:r>
          </w:p>
        </w:tc>
        <w:tc>
          <w:tcPr>
            <w:tcW w:w="596" w:type="pct"/>
          </w:tcPr>
          <w:p w:rsidR="00360187" w:rsidRPr="007472FE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360187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360187" w:rsidRDefault="00360187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List discussion of the topic.</w:t>
            </w:r>
          </w:p>
        </w:tc>
      </w:tr>
      <w:tr w:rsidR="00EF5218" w:rsidRPr="002B26CE" w:rsidTr="00C937F8">
        <w:tc>
          <w:tcPr>
            <w:tcW w:w="297" w:type="pct"/>
          </w:tcPr>
          <w:p w:rsidR="00EF521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05</w:t>
            </w:r>
          </w:p>
        </w:tc>
        <w:tc>
          <w:tcPr>
            <w:tcW w:w="720" w:type="pct"/>
          </w:tcPr>
          <w:p w:rsidR="00EF521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State</w:t>
            </w:r>
          </w:p>
        </w:tc>
        <w:tc>
          <w:tcPr>
            <w:tcW w:w="435" w:type="pct"/>
          </w:tcPr>
          <w:p w:rsidR="00EF521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Integer</w:t>
            </w:r>
          </w:p>
        </w:tc>
        <w:tc>
          <w:tcPr>
            <w:tcW w:w="596" w:type="pct"/>
          </w:tcPr>
          <w:p w:rsidR="00EF5218" w:rsidRPr="007472FE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7" w:type="pct"/>
          </w:tcPr>
          <w:p w:rsidR="00EF521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455" w:type="pct"/>
          </w:tcPr>
          <w:p w:rsidR="00EF5218" w:rsidRDefault="00EF5218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Topic state</w:t>
            </w:r>
            <w:r w:rsidR="00D97CF8">
              <w:rPr>
                <w:rFonts w:ascii="Arial" w:hAnsi="Arial"/>
                <w:i w:val="0"/>
                <w:color w:val="auto"/>
              </w:rPr>
              <w:t xml:space="preserve"> (Deleted, Locked, Unlocked)</w:t>
            </w:r>
          </w:p>
        </w:tc>
      </w:tr>
    </w:tbl>
    <w:p w:rsidR="00360187" w:rsidRPr="002B26CE" w:rsidRDefault="00360187" w:rsidP="00360187">
      <w:pPr>
        <w:rPr>
          <w:rFonts w:cs="Arial"/>
          <w:szCs w:val="22"/>
        </w:rPr>
      </w:pPr>
    </w:p>
    <w:p w:rsidR="00360187" w:rsidRPr="002B26CE" w:rsidRDefault="00360187" w:rsidP="0036018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2" w:name="_Toc373135508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22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360187" w:rsidRPr="002B26CE" w:rsidTr="00C937F8">
        <w:tc>
          <w:tcPr>
            <w:tcW w:w="339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360187" w:rsidRPr="002B26CE" w:rsidRDefault="00360187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rPr>
                <w:rFonts w:cs="Arial"/>
                <w:sz w:val="20"/>
                <w:szCs w:val="20"/>
              </w:rPr>
            </w:pP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360187" w:rsidRPr="002B26CE" w:rsidTr="00C937F8">
        <w:tc>
          <w:tcPr>
            <w:tcW w:w="33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360187" w:rsidRPr="002B26CE" w:rsidRDefault="00360187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360187" w:rsidRPr="002B26CE" w:rsidRDefault="00360187" w:rsidP="0036018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304DCE" w:rsidRPr="002B26CE" w:rsidRDefault="00304DCE" w:rsidP="007F630B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23" w:name="_Toc373135509"/>
      <w:r w:rsidRPr="002B26CE">
        <w:rPr>
          <w:rFonts w:cs="Arial"/>
          <w:b/>
          <w:bCs w:val="0"/>
          <w:color w:val="FF0000"/>
          <w:szCs w:val="22"/>
        </w:rPr>
        <w:t>Class</w:t>
      </w:r>
      <w:r w:rsidR="006753EC" w:rsidRPr="002B26CE">
        <w:rPr>
          <w:rFonts w:cs="Arial"/>
          <w:b/>
          <w:bCs w:val="0"/>
          <w:color w:val="FF0000"/>
          <w:szCs w:val="22"/>
        </w:rPr>
        <w:t xml:space="preserve"> </w:t>
      </w:r>
      <w:proofErr w:type="spellStart"/>
      <w:r w:rsidR="00000323">
        <w:rPr>
          <w:rFonts w:cs="Arial"/>
          <w:b/>
          <w:bCs w:val="0"/>
          <w:color w:val="FF0000"/>
          <w:szCs w:val="22"/>
        </w:rPr>
        <w:t>Topic</w:t>
      </w:r>
      <w:r w:rsidR="00D3259D">
        <w:rPr>
          <w:rFonts w:cs="Arial"/>
          <w:b/>
          <w:bCs w:val="0"/>
          <w:color w:val="FF0000"/>
          <w:szCs w:val="22"/>
        </w:rPr>
        <w:t>Controller</w:t>
      </w:r>
      <w:bookmarkEnd w:id="23"/>
      <w:proofErr w:type="spellEnd"/>
    </w:p>
    <w:p w:rsidR="007F630B" w:rsidRPr="002B26CE" w:rsidRDefault="00304DCE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4" w:name="_Toc373135510"/>
      <w:r w:rsidRPr="002B26CE">
        <w:rPr>
          <w:rFonts w:cs="Arial"/>
          <w:b/>
          <w:bCs w:val="0"/>
          <w:color w:val="FF0000"/>
          <w:szCs w:val="22"/>
        </w:rPr>
        <w:t>Attribute</w:t>
      </w:r>
      <w:r w:rsidR="007F630B" w:rsidRPr="002B26CE">
        <w:rPr>
          <w:rFonts w:cs="Arial"/>
          <w:b/>
          <w:bCs w:val="0"/>
          <w:color w:val="FF0000"/>
          <w:szCs w:val="22"/>
        </w:rPr>
        <w:t>s</w:t>
      </w:r>
      <w:bookmarkEnd w:id="24"/>
    </w:p>
    <w:p w:rsidR="007F630B" w:rsidRPr="002B26CE" w:rsidRDefault="007F630B" w:rsidP="007F630B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2"/>
        <w:gridCol w:w="1428"/>
        <w:gridCol w:w="968"/>
        <w:gridCol w:w="865"/>
        <w:gridCol w:w="4724"/>
      </w:tblGrid>
      <w:tr w:rsidR="007F630B" w:rsidRPr="002B26CE" w:rsidTr="006B046A">
        <w:tc>
          <w:tcPr>
            <w:tcW w:w="252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B046A">
        <w:tc>
          <w:tcPr>
            <w:tcW w:w="252" w:type="pct"/>
          </w:tcPr>
          <w:p w:rsidR="007F630B" w:rsidRPr="002B26CE" w:rsidRDefault="007F630B" w:rsidP="006753E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7F630B" w:rsidRPr="002B26CE" w:rsidRDefault="00A02499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TopicService</w:t>
            </w:r>
            <w:proofErr w:type="spellEnd"/>
          </w:p>
        </w:tc>
        <w:tc>
          <w:tcPr>
            <w:tcW w:w="725" w:type="pct"/>
          </w:tcPr>
          <w:p w:rsidR="007F630B" w:rsidRPr="002B26CE" w:rsidRDefault="00A02499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ITopicService</w:t>
            </w:r>
            <w:proofErr w:type="spellEnd"/>
          </w:p>
        </w:tc>
        <w:tc>
          <w:tcPr>
            <w:tcW w:w="491" w:type="pct"/>
          </w:tcPr>
          <w:p w:rsidR="007F630B" w:rsidRPr="002B26CE" w:rsidRDefault="007F630B" w:rsidP="006753E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7F630B" w:rsidRPr="002B26CE" w:rsidRDefault="001250B8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7F630B" w:rsidRPr="002B26CE" w:rsidRDefault="00EC0963" w:rsidP="00C0005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service</w:t>
            </w:r>
            <w:r w:rsidR="00926F25">
              <w:rPr>
                <w:rFonts w:cs="Arial"/>
                <w:sz w:val="20"/>
                <w:szCs w:val="20"/>
              </w:rPr>
              <w:t xml:space="preserve"> that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C0005A">
              <w:rPr>
                <w:rFonts w:cs="Arial"/>
                <w:sz w:val="20"/>
                <w:szCs w:val="20"/>
              </w:rPr>
              <w:t>handle</w:t>
            </w:r>
            <w:r w:rsidR="006B046A">
              <w:rPr>
                <w:rFonts w:cs="Arial"/>
                <w:sz w:val="20"/>
                <w:szCs w:val="20"/>
              </w:rPr>
              <w:t xml:space="preserve"> topic’s business.</w:t>
            </w:r>
          </w:p>
        </w:tc>
      </w:tr>
      <w:tr w:rsidR="001250B8" w:rsidRPr="001250B8" w:rsidTr="006B046A">
        <w:tc>
          <w:tcPr>
            <w:tcW w:w="252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7F630B" w:rsidRPr="001250B8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7F630B" w:rsidRPr="002B26CE" w:rsidTr="006B046A">
        <w:tc>
          <w:tcPr>
            <w:tcW w:w="252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7F630B" w:rsidRPr="007472FE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7F630B" w:rsidRPr="002B26CE" w:rsidRDefault="007F630B" w:rsidP="007F630B">
      <w:pPr>
        <w:rPr>
          <w:rFonts w:cs="Arial"/>
          <w:szCs w:val="22"/>
        </w:rPr>
      </w:pPr>
    </w:p>
    <w:p w:rsidR="00304DCE" w:rsidRPr="002B26CE" w:rsidRDefault="007F630B" w:rsidP="007F630B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5" w:name="_Toc373135511"/>
      <w:r w:rsidRPr="002B26CE">
        <w:rPr>
          <w:rFonts w:cs="Arial"/>
          <w:b/>
          <w:bCs w:val="0"/>
          <w:color w:val="FF0000"/>
          <w:szCs w:val="22"/>
        </w:rPr>
        <w:lastRenderedPageBreak/>
        <w:t>Methods</w:t>
      </w:r>
      <w:bookmarkEnd w:id="25"/>
      <w:r w:rsidR="00304DCE"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7F630B" w:rsidRPr="002B26CE" w:rsidTr="006753EC">
        <w:tc>
          <w:tcPr>
            <w:tcW w:w="33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7F630B" w:rsidRPr="002B26CE" w:rsidRDefault="007F630B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F630B" w:rsidRPr="002B26CE" w:rsidTr="006753EC">
        <w:tc>
          <w:tcPr>
            <w:tcW w:w="339" w:type="pct"/>
          </w:tcPr>
          <w:p w:rsidR="007F630B" w:rsidRPr="002B26CE" w:rsidRDefault="004C5167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7F630B" w:rsidRPr="002B26CE" w:rsidRDefault="004C5167" w:rsidP="006753EC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PostTopic</w:t>
            </w:r>
            <w:proofErr w:type="spellEnd"/>
          </w:p>
        </w:tc>
        <w:tc>
          <w:tcPr>
            <w:tcW w:w="3469" w:type="pct"/>
          </w:tcPr>
          <w:p w:rsidR="004C5167" w:rsidRPr="002B26CE" w:rsidRDefault="003E11CC" w:rsidP="006753E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Post topic onto user’s wall.</w:t>
            </w:r>
          </w:p>
        </w:tc>
      </w:tr>
      <w:tr w:rsidR="007F630B" w:rsidRPr="002B26CE" w:rsidTr="006753EC">
        <w:tc>
          <w:tcPr>
            <w:tcW w:w="339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7F630B" w:rsidRPr="002B26CE" w:rsidTr="006753EC">
        <w:tc>
          <w:tcPr>
            <w:tcW w:w="339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7F630B" w:rsidRPr="003E11CC" w:rsidRDefault="007F630B" w:rsidP="006753EC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1170D8" w:rsidRPr="002B26CE" w:rsidRDefault="004F2C29" w:rsidP="0065288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6" w:name="_Toc373135512"/>
      <w:proofErr w:type="spellStart"/>
      <w:r>
        <w:rPr>
          <w:rFonts w:cs="Arial"/>
          <w:b/>
          <w:bCs w:val="0"/>
          <w:color w:val="FF0000"/>
          <w:szCs w:val="22"/>
        </w:rPr>
        <w:t>PostTopic</w:t>
      </w:r>
      <w:proofErr w:type="spellEnd"/>
      <w:r w:rsidR="001170D8"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26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1170D8" w:rsidRPr="002B26CE" w:rsidTr="00C937F8">
        <w:tc>
          <w:tcPr>
            <w:tcW w:w="9900" w:type="dxa"/>
            <w:gridSpan w:val="2"/>
            <w:shd w:val="clear" w:color="auto" w:fill="FF0000"/>
          </w:tcPr>
          <w:p w:rsidR="001170D8" w:rsidRPr="002B26CE" w:rsidRDefault="001170D8" w:rsidP="00C937F8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1170D8" w:rsidRPr="002B26CE" w:rsidTr="00C937F8">
        <w:tc>
          <w:tcPr>
            <w:tcW w:w="3200" w:type="dxa"/>
            <w:tcBorders>
              <w:right w:val="nil"/>
            </w:tcBorders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1170D8" w:rsidRPr="002B26CE" w:rsidRDefault="001170D8" w:rsidP="00C937F8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170D8" w:rsidRPr="002B26CE" w:rsidTr="00C937F8">
        <w:tc>
          <w:tcPr>
            <w:tcW w:w="32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1170D8" w:rsidRPr="002B26CE" w:rsidRDefault="00E04249" w:rsidP="00C937F8">
            <w:pPr>
              <w:pStyle w:val="TableText"/>
              <w:jc w:val="both"/>
            </w:pPr>
            <w:r>
              <w:t>Post topic onto user’s wall</w:t>
            </w:r>
          </w:p>
        </w:tc>
      </w:tr>
      <w:tr w:rsidR="001170D8" w:rsidRPr="002B26CE" w:rsidTr="00C937F8">
        <w:tc>
          <w:tcPr>
            <w:tcW w:w="9900" w:type="dxa"/>
            <w:gridSpan w:val="2"/>
            <w:shd w:val="clear" w:color="auto" w:fill="FFFF99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1170D8" w:rsidRPr="002B26CE" w:rsidTr="00C937F8">
        <w:tc>
          <w:tcPr>
            <w:tcW w:w="9900" w:type="dxa"/>
            <w:gridSpan w:val="2"/>
          </w:tcPr>
          <w:p w:rsidR="001170D8" w:rsidRPr="002B26CE" w:rsidRDefault="001170D8" w:rsidP="00C937F8">
            <w:pPr>
              <w:pStyle w:val="TableText"/>
            </w:pPr>
            <w:r w:rsidRPr="002B26CE">
              <w:t>Not Applicable.</w:t>
            </w:r>
          </w:p>
        </w:tc>
      </w:tr>
      <w:tr w:rsidR="001170D8" w:rsidRPr="002B26CE" w:rsidTr="00C937F8">
        <w:tc>
          <w:tcPr>
            <w:tcW w:w="9900" w:type="dxa"/>
            <w:gridSpan w:val="2"/>
            <w:shd w:val="clear" w:color="auto" w:fill="FFFF99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1170D8" w:rsidRPr="002B26CE" w:rsidTr="00C937F8">
        <w:trPr>
          <w:trHeight w:val="150"/>
        </w:trPr>
        <w:tc>
          <w:tcPr>
            <w:tcW w:w="32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1170D8" w:rsidRPr="002B26CE" w:rsidTr="00C937F8">
        <w:trPr>
          <w:trHeight w:val="150"/>
        </w:trPr>
        <w:tc>
          <w:tcPr>
            <w:tcW w:w="3200" w:type="dxa"/>
          </w:tcPr>
          <w:p w:rsidR="001170D8" w:rsidRPr="002B26CE" w:rsidRDefault="002A4E2B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  <w:tc>
          <w:tcPr>
            <w:tcW w:w="6700" w:type="dxa"/>
          </w:tcPr>
          <w:p w:rsidR="001170D8" w:rsidRPr="002B26CE" w:rsidRDefault="002A4E2B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1170D8" w:rsidRPr="002B26CE" w:rsidTr="00C937F8">
        <w:trPr>
          <w:trHeight w:val="150"/>
        </w:trPr>
        <w:tc>
          <w:tcPr>
            <w:tcW w:w="32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1170D8" w:rsidRPr="002B26CE" w:rsidTr="00C937F8">
        <w:trPr>
          <w:trHeight w:val="150"/>
        </w:trPr>
        <w:tc>
          <w:tcPr>
            <w:tcW w:w="32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1170D8" w:rsidRPr="002B26CE" w:rsidTr="00C937F8">
        <w:tc>
          <w:tcPr>
            <w:tcW w:w="9900" w:type="dxa"/>
            <w:gridSpan w:val="2"/>
            <w:shd w:val="clear" w:color="auto" w:fill="FFFF99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1170D8" w:rsidRPr="002B26CE" w:rsidTr="00C937F8">
        <w:trPr>
          <w:trHeight w:val="293"/>
        </w:trPr>
        <w:tc>
          <w:tcPr>
            <w:tcW w:w="9900" w:type="dxa"/>
            <w:gridSpan w:val="2"/>
          </w:tcPr>
          <w:p w:rsidR="001170D8" w:rsidRPr="002B26CE" w:rsidRDefault="00D152D4" w:rsidP="00C937F8">
            <w:pPr>
              <w:pStyle w:val="TableText"/>
            </w:pPr>
            <w:r>
              <w:t>Integer</w:t>
            </w:r>
          </w:p>
        </w:tc>
      </w:tr>
      <w:tr w:rsidR="001170D8" w:rsidRPr="002B26CE" w:rsidTr="00C937F8">
        <w:tc>
          <w:tcPr>
            <w:tcW w:w="9900" w:type="dxa"/>
            <w:gridSpan w:val="2"/>
            <w:shd w:val="clear" w:color="auto" w:fill="FFFF99"/>
          </w:tcPr>
          <w:p w:rsidR="001170D8" w:rsidRPr="002B26CE" w:rsidRDefault="001170D8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1170D8" w:rsidRPr="002B26CE" w:rsidTr="00C937F8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1170D8" w:rsidRPr="002B26CE" w:rsidRDefault="001170D8" w:rsidP="00C937F8">
            <w:pPr>
              <w:pStyle w:val="TableText"/>
            </w:pPr>
          </w:p>
        </w:tc>
      </w:tr>
    </w:tbl>
    <w:p w:rsidR="00C06746" w:rsidRPr="002B26CE" w:rsidRDefault="00C06746" w:rsidP="00C06746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27" w:name="_Toc373135513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TopicService</w:t>
      </w:r>
      <w:bookmarkEnd w:id="27"/>
      <w:proofErr w:type="spellEnd"/>
    </w:p>
    <w:p w:rsidR="00C06746" w:rsidRPr="002B26CE" w:rsidRDefault="00C06746" w:rsidP="00C06746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8" w:name="_Toc373135514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28"/>
    </w:p>
    <w:p w:rsidR="00C06746" w:rsidRPr="002B26CE" w:rsidRDefault="00C06746" w:rsidP="00C06746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62"/>
        <w:gridCol w:w="1717"/>
        <w:gridCol w:w="908"/>
        <w:gridCol w:w="839"/>
        <w:gridCol w:w="4231"/>
      </w:tblGrid>
      <w:tr w:rsidR="00C06746" w:rsidRPr="002B26CE" w:rsidTr="00C937F8">
        <w:tc>
          <w:tcPr>
            <w:tcW w:w="252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C06746" w:rsidRPr="002B26CE" w:rsidTr="00C937F8">
        <w:tc>
          <w:tcPr>
            <w:tcW w:w="252" w:type="pct"/>
          </w:tcPr>
          <w:p w:rsidR="00C06746" w:rsidRPr="002B26CE" w:rsidRDefault="00C06746" w:rsidP="00C937F8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C06746" w:rsidRPr="002B26CE" w:rsidRDefault="00C06746" w:rsidP="00A669E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</w:t>
            </w:r>
            <w:r w:rsidR="00A669ED">
              <w:rPr>
                <w:rFonts w:cs="Arial"/>
                <w:sz w:val="20"/>
                <w:szCs w:val="20"/>
              </w:rPr>
              <w:t>Repository</w:t>
            </w:r>
            <w:proofErr w:type="spellEnd"/>
          </w:p>
        </w:tc>
        <w:tc>
          <w:tcPr>
            <w:tcW w:w="725" w:type="pct"/>
          </w:tcPr>
          <w:p w:rsidR="00C06746" w:rsidRPr="002B26CE" w:rsidRDefault="00C06746" w:rsidP="00A669ED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</w:t>
            </w:r>
            <w:r w:rsidR="00A669ED">
              <w:rPr>
                <w:rFonts w:cs="Arial"/>
                <w:sz w:val="20"/>
                <w:szCs w:val="20"/>
              </w:rPr>
              <w:t>Repository</w:t>
            </w:r>
            <w:proofErr w:type="spellEnd"/>
          </w:p>
        </w:tc>
        <w:tc>
          <w:tcPr>
            <w:tcW w:w="491" w:type="pct"/>
          </w:tcPr>
          <w:p w:rsidR="00C06746" w:rsidRPr="002B26CE" w:rsidRDefault="00C06746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C06746" w:rsidRPr="002B26CE" w:rsidRDefault="00C06746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C06746" w:rsidRPr="002B26CE" w:rsidRDefault="00C06746" w:rsidP="00A669E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The </w:t>
            </w:r>
            <w:r w:rsidR="00A669ED">
              <w:rPr>
                <w:rFonts w:cs="Arial"/>
                <w:sz w:val="20"/>
                <w:szCs w:val="20"/>
              </w:rPr>
              <w:t>repository</w:t>
            </w:r>
            <w:r w:rsidR="00173AFF">
              <w:rPr>
                <w:rFonts w:cs="Arial"/>
                <w:sz w:val="20"/>
                <w:szCs w:val="20"/>
              </w:rPr>
              <w:t xml:space="preserve"> that</w:t>
            </w:r>
            <w:r>
              <w:rPr>
                <w:rFonts w:cs="Arial"/>
                <w:sz w:val="20"/>
                <w:szCs w:val="20"/>
              </w:rPr>
              <w:t xml:space="preserve"> handle topic’s </w:t>
            </w:r>
            <w:r w:rsidR="00A669ED">
              <w:rPr>
                <w:rFonts w:cs="Arial"/>
                <w:sz w:val="20"/>
                <w:szCs w:val="20"/>
              </w:rPr>
              <w:t>data access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C06746" w:rsidRPr="001250B8" w:rsidTr="00C937F8">
        <w:tc>
          <w:tcPr>
            <w:tcW w:w="252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C06746" w:rsidRPr="001250B8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C06746" w:rsidRPr="002B26CE" w:rsidTr="00C937F8">
        <w:tc>
          <w:tcPr>
            <w:tcW w:w="252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C06746" w:rsidRPr="007472FE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C06746" w:rsidRPr="002B26CE" w:rsidRDefault="00C06746" w:rsidP="00C06746">
      <w:pPr>
        <w:rPr>
          <w:rFonts w:cs="Arial"/>
          <w:szCs w:val="22"/>
        </w:rPr>
      </w:pPr>
    </w:p>
    <w:p w:rsidR="00C06746" w:rsidRPr="002B26CE" w:rsidRDefault="00C06746" w:rsidP="00C06746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29" w:name="_Toc373135515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29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C06746" w:rsidRPr="002B26CE" w:rsidTr="00C937F8">
        <w:tc>
          <w:tcPr>
            <w:tcW w:w="339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C06746" w:rsidRPr="002B26CE" w:rsidRDefault="00C06746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C06746" w:rsidRPr="002B26CE" w:rsidTr="00C937F8">
        <w:tc>
          <w:tcPr>
            <w:tcW w:w="339" w:type="pct"/>
          </w:tcPr>
          <w:p w:rsidR="00C06746" w:rsidRPr="002B26CE" w:rsidRDefault="00C06746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C06746" w:rsidRPr="002B26CE" w:rsidRDefault="00C06746" w:rsidP="00C937F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PostTopic</w:t>
            </w:r>
            <w:proofErr w:type="spellEnd"/>
          </w:p>
        </w:tc>
        <w:tc>
          <w:tcPr>
            <w:tcW w:w="3469" w:type="pct"/>
          </w:tcPr>
          <w:p w:rsidR="00C06746" w:rsidRPr="002B26CE" w:rsidRDefault="001736CB" w:rsidP="001736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Handle p</w:t>
            </w:r>
            <w:r w:rsidR="00C06746">
              <w:rPr>
                <w:rFonts w:cs="Arial"/>
                <w:sz w:val="20"/>
                <w:szCs w:val="20"/>
              </w:rPr>
              <w:t>ost topic onto user’s wall</w:t>
            </w:r>
            <w:r>
              <w:rPr>
                <w:rFonts w:cs="Arial"/>
                <w:sz w:val="20"/>
                <w:szCs w:val="20"/>
              </w:rPr>
              <w:t xml:space="preserve"> at business layer</w:t>
            </w:r>
            <w:r w:rsidR="00C06746">
              <w:rPr>
                <w:rFonts w:cs="Arial"/>
                <w:sz w:val="20"/>
                <w:szCs w:val="20"/>
              </w:rPr>
              <w:t>.</w:t>
            </w:r>
          </w:p>
        </w:tc>
      </w:tr>
      <w:tr w:rsidR="00C06746" w:rsidRPr="002B26CE" w:rsidTr="00C937F8">
        <w:tc>
          <w:tcPr>
            <w:tcW w:w="339" w:type="pct"/>
          </w:tcPr>
          <w:p w:rsidR="00C06746" w:rsidRPr="003E11CC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C06746" w:rsidRPr="003E11CC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C06746" w:rsidRPr="003E11CC" w:rsidRDefault="00C06746" w:rsidP="001736CB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C06746" w:rsidRPr="002B26CE" w:rsidTr="00C937F8">
        <w:tc>
          <w:tcPr>
            <w:tcW w:w="339" w:type="pct"/>
          </w:tcPr>
          <w:p w:rsidR="00C06746" w:rsidRPr="003E11CC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C06746" w:rsidRPr="003E11CC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C06746" w:rsidRPr="003E11CC" w:rsidRDefault="00C06746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C06746" w:rsidRPr="002B26CE" w:rsidRDefault="00C06746" w:rsidP="00C06746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0" w:name="_Toc373135516"/>
      <w:proofErr w:type="spellStart"/>
      <w:r>
        <w:rPr>
          <w:rFonts w:cs="Arial"/>
          <w:b/>
          <w:bCs w:val="0"/>
          <w:color w:val="FF0000"/>
          <w:szCs w:val="22"/>
        </w:rPr>
        <w:lastRenderedPageBreak/>
        <w:t>PostTopic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30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C06746" w:rsidRPr="002B26CE" w:rsidTr="00C937F8">
        <w:tc>
          <w:tcPr>
            <w:tcW w:w="9900" w:type="dxa"/>
            <w:gridSpan w:val="2"/>
            <w:shd w:val="clear" w:color="auto" w:fill="FF0000"/>
          </w:tcPr>
          <w:p w:rsidR="00C06746" w:rsidRPr="002B26CE" w:rsidRDefault="00C06746" w:rsidP="00C937F8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C06746" w:rsidRPr="002B26CE" w:rsidTr="00C937F8">
        <w:tc>
          <w:tcPr>
            <w:tcW w:w="3200" w:type="dxa"/>
            <w:tcBorders>
              <w:right w:val="nil"/>
            </w:tcBorders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C06746" w:rsidRPr="002B26CE" w:rsidRDefault="00C06746" w:rsidP="00C937F8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C06746" w:rsidRPr="002B26CE" w:rsidTr="00C937F8">
        <w:tc>
          <w:tcPr>
            <w:tcW w:w="32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C06746" w:rsidRPr="002B26CE" w:rsidRDefault="00D4494C" w:rsidP="00C937F8">
            <w:pPr>
              <w:pStyle w:val="TableText"/>
              <w:jc w:val="both"/>
            </w:pPr>
            <w:r>
              <w:t>Handle post topic onto user’s wall at business layer.</w:t>
            </w:r>
          </w:p>
        </w:tc>
      </w:tr>
      <w:tr w:rsidR="00C06746" w:rsidRPr="002B26CE" w:rsidTr="00C937F8">
        <w:tc>
          <w:tcPr>
            <w:tcW w:w="9900" w:type="dxa"/>
            <w:gridSpan w:val="2"/>
            <w:shd w:val="clear" w:color="auto" w:fill="FFFF99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C06746" w:rsidRPr="002B26CE" w:rsidTr="00C937F8">
        <w:tc>
          <w:tcPr>
            <w:tcW w:w="9900" w:type="dxa"/>
            <w:gridSpan w:val="2"/>
          </w:tcPr>
          <w:p w:rsidR="00C06746" w:rsidRPr="002B26CE" w:rsidRDefault="00C06746" w:rsidP="00C937F8">
            <w:pPr>
              <w:pStyle w:val="TableText"/>
            </w:pPr>
            <w:r w:rsidRPr="002B26CE">
              <w:t>Not Applicable.</w:t>
            </w:r>
          </w:p>
        </w:tc>
      </w:tr>
      <w:tr w:rsidR="00C06746" w:rsidRPr="002B26CE" w:rsidTr="00C937F8">
        <w:tc>
          <w:tcPr>
            <w:tcW w:w="9900" w:type="dxa"/>
            <w:gridSpan w:val="2"/>
            <w:shd w:val="clear" w:color="auto" w:fill="FFFF99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C06746" w:rsidRPr="002B26CE" w:rsidTr="00C937F8">
        <w:trPr>
          <w:trHeight w:val="150"/>
        </w:trPr>
        <w:tc>
          <w:tcPr>
            <w:tcW w:w="32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C06746" w:rsidRPr="002B26CE" w:rsidTr="00C937F8">
        <w:trPr>
          <w:trHeight w:val="150"/>
        </w:trPr>
        <w:tc>
          <w:tcPr>
            <w:tcW w:w="32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  <w:tc>
          <w:tcPr>
            <w:tcW w:w="67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C06746" w:rsidRPr="002B26CE" w:rsidTr="00C937F8">
        <w:trPr>
          <w:trHeight w:val="150"/>
        </w:trPr>
        <w:tc>
          <w:tcPr>
            <w:tcW w:w="32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C06746" w:rsidRPr="002B26CE" w:rsidTr="00C937F8">
        <w:trPr>
          <w:trHeight w:val="150"/>
        </w:trPr>
        <w:tc>
          <w:tcPr>
            <w:tcW w:w="32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C06746" w:rsidRPr="002B26CE" w:rsidTr="00C937F8">
        <w:tc>
          <w:tcPr>
            <w:tcW w:w="9900" w:type="dxa"/>
            <w:gridSpan w:val="2"/>
            <w:shd w:val="clear" w:color="auto" w:fill="FFFF99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C06746" w:rsidRPr="002B26CE" w:rsidTr="00C937F8">
        <w:trPr>
          <w:trHeight w:val="293"/>
        </w:trPr>
        <w:tc>
          <w:tcPr>
            <w:tcW w:w="9900" w:type="dxa"/>
            <w:gridSpan w:val="2"/>
          </w:tcPr>
          <w:p w:rsidR="00C06746" w:rsidRPr="002B26CE" w:rsidRDefault="00C06746" w:rsidP="00C937F8">
            <w:pPr>
              <w:pStyle w:val="TableText"/>
            </w:pPr>
            <w:r>
              <w:t>Integer</w:t>
            </w:r>
          </w:p>
        </w:tc>
      </w:tr>
      <w:tr w:rsidR="00C06746" w:rsidRPr="002B26CE" w:rsidTr="00C937F8">
        <w:tc>
          <w:tcPr>
            <w:tcW w:w="9900" w:type="dxa"/>
            <w:gridSpan w:val="2"/>
            <w:shd w:val="clear" w:color="auto" w:fill="FFFF99"/>
          </w:tcPr>
          <w:p w:rsidR="00C06746" w:rsidRPr="002B26CE" w:rsidRDefault="00C06746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C06746" w:rsidRPr="002B26CE" w:rsidTr="00C937F8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C06746" w:rsidRPr="002B26CE" w:rsidRDefault="00C06746" w:rsidP="00C937F8">
            <w:pPr>
              <w:pStyle w:val="TableText"/>
            </w:pPr>
          </w:p>
        </w:tc>
      </w:tr>
    </w:tbl>
    <w:p w:rsidR="00162AAF" w:rsidRPr="002B26CE" w:rsidRDefault="00162AAF" w:rsidP="00162AAF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31" w:name="_Toc373135517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</w:t>
      </w:r>
      <w:r w:rsidR="00F0285A">
        <w:rPr>
          <w:rFonts w:cs="Arial"/>
          <w:b/>
          <w:bCs w:val="0"/>
          <w:color w:val="FF0000"/>
          <w:szCs w:val="22"/>
        </w:rPr>
        <w:t>Repository</w:t>
      </w:r>
      <w:bookmarkEnd w:id="31"/>
      <w:proofErr w:type="spellEnd"/>
    </w:p>
    <w:p w:rsidR="00162AAF" w:rsidRPr="002B26CE" w:rsidRDefault="00162AAF" w:rsidP="00162AAF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2" w:name="_Toc373135518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3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1"/>
        <w:gridCol w:w="1429"/>
        <w:gridCol w:w="968"/>
        <w:gridCol w:w="865"/>
        <w:gridCol w:w="4724"/>
      </w:tblGrid>
      <w:tr w:rsidR="00162AAF" w:rsidRPr="002B26CE" w:rsidTr="00C937F8">
        <w:tc>
          <w:tcPr>
            <w:tcW w:w="252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162AAF" w:rsidRPr="002B26CE" w:rsidTr="00C937F8">
        <w:tc>
          <w:tcPr>
            <w:tcW w:w="252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96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1" w:type="pct"/>
          </w:tcPr>
          <w:p w:rsidR="00162AAF" w:rsidRPr="002B26CE" w:rsidRDefault="00162AAF" w:rsidP="00C937F8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97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</w:p>
        </w:tc>
      </w:tr>
      <w:tr w:rsidR="00162AAF" w:rsidRPr="001250B8" w:rsidTr="00C937F8">
        <w:tc>
          <w:tcPr>
            <w:tcW w:w="252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162AAF" w:rsidRPr="001250B8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162AAF" w:rsidRPr="002B26CE" w:rsidTr="00C937F8">
        <w:tc>
          <w:tcPr>
            <w:tcW w:w="252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162AAF" w:rsidRPr="007472FE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162AAF" w:rsidRPr="002B26CE" w:rsidRDefault="00162AAF" w:rsidP="00162AAF">
      <w:pPr>
        <w:rPr>
          <w:rFonts w:cs="Arial"/>
          <w:szCs w:val="22"/>
        </w:rPr>
      </w:pPr>
    </w:p>
    <w:p w:rsidR="00162AAF" w:rsidRPr="002B26CE" w:rsidRDefault="00162AAF" w:rsidP="00162AAF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3" w:name="_Toc373135519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3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162AAF" w:rsidRPr="002B26CE" w:rsidTr="00C937F8">
        <w:tc>
          <w:tcPr>
            <w:tcW w:w="339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162AAF" w:rsidRPr="002B26CE" w:rsidRDefault="00162AAF" w:rsidP="00C937F8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162AAF" w:rsidRPr="002B26CE" w:rsidTr="00C937F8">
        <w:tc>
          <w:tcPr>
            <w:tcW w:w="339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162AAF" w:rsidRPr="002B26CE" w:rsidRDefault="00162AAF" w:rsidP="00C937F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PostTopic</w:t>
            </w:r>
            <w:proofErr w:type="spellEnd"/>
          </w:p>
        </w:tc>
        <w:tc>
          <w:tcPr>
            <w:tcW w:w="3469" w:type="pct"/>
          </w:tcPr>
          <w:p w:rsidR="00162AAF" w:rsidRPr="002B26CE" w:rsidRDefault="00162AAF" w:rsidP="0089377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Handle post topic onto user’s wall at </w:t>
            </w:r>
            <w:r w:rsidR="0089377F">
              <w:rPr>
                <w:rFonts w:cs="Arial"/>
                <w:sz w:val="20"/>
                <w:szCs w:val="20"/>
              </w:rPr>
              <w:t>data access</w:t>
            </w:r>
            <w:r>
              <w:rPr>
                <w:rFonts w:cs="Arial"/>
                <w:sz w:val="20"/>
                <w:szCs w:val="20"/>
              </w:rPr>
              <w:t xml:space="preserve"> layer.</w:t>
            </w:r>
          </w:p>
        </w:tc>
      </w:tr>
      <w:tr w:rsidR="00162AAF" w:rsidRPr="002B26CE" w:rsidTr="00C937F8">
        <w:tc>
          <w:tcPr>
            <w:tcW w:w="339" w:type="pct"/>
          </w:tcPr>
          <w:p w:rsidR="00162AAF" w:rsidRPr="003E11CC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162AAF" w:rsidRPr="003E11CC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162AAF" w:rsidRPr="003E11CC" w:rsidRDefault="00162AAF" w:rsidP="00044D1A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162AAF" w:rsidRPr="002B26CE" w:rsidTr="00C937F8">
        <w:tc>
          <w:tcPr>
            <w:tcW w:w="339" w:type="pct"/>
          </w:tcPr>
          <w:p w:rsidR="00162AAF" w:rsidRPr="003E11CC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162AAF" w:rsidRPr="003E11CC" w:rsidRDefault="00162AAF" w:rsidP="00C937F8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162AAF" w:rsidRPr="003E11CC" w:rsidRDefault="00162AAF" w:rsidP="000453FB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162AAF" w:rsidRPr="002B26CE" w:rsidRDefault="00162AAF" w:rsidP="00162AAF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4" w:name="_Toc373135520"/>
      <w:proofErr w:type="spellStart"/>
      <w:r>
        <w:rPr>
          <w:rFonts w:cs="Arial"/>
          <w:b/>
          <w:bCs w:val="0"/>
          <w:color w:val="FF0000"/>
          <w:szCs w:val="22"/>
        </w:rPr>
        <w:t>PostTopic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34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162AAF" w:rsidRPr="002B26CE" w:rsidTr="00C937F8">
        <w:tc>
          <w:tcPr>
            <w:tcW w:w="9900" w:type="dxa"/>
            <w:gridSpan w:val="2"/>
            <w:shd w:val="clear" w:color="auto" w:fill="FF0000"/>
          </w:tcPr>
          <w:p w:rsidR="00162AAF" w:rsidRPr="002B26CE" w:rsidRDefault="00162AAF" w:rsidP="00C937F8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162AAF" w:rsidRPr="002B26CE" w:rsidTr="00C937F8">
        <w:tc>
          <w:tcPr>
            <w:tcW w:w="3200" w:type="dxa"/>
            <w:tcBorders>
              <w:right w:val="nil"/>
            </w:tcBorders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162AAF" w:rsidRPr="002B26CE" w:rsidRDefault="00162AAF" w:rsidP="00C937F8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162AAF" w:rsidRPr="002B26CE" w:rsidTr="00C937F8">
        <w:tc>
          <w:tcPr>
            <w:tcW w:w="32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162AAF" w:rsidRPr="002B26CE" w:rsidRDefault="007F6BB9" w:rsidP="00C937F8">
            <w:pPr>
              <w:pStyle w:val="TableText"/>
              <w:jc w:val="both"/>
            </w:pPr>
            <w:r>
              <w:t>Handle post topic onto user’s wall at data access layer.</w:t>
            </w:r>
          </w:p>
        </w:tc>
      </w:tr>
      <w:tr w:rsidR="00162AAF" w:rsidRPr="002B26CE" w:rsidTr="00C937F8">
        <w:tc>
          <w:tcPr>
            <w:tcW w:w="9900" w:type="dxa"/>
            <w:gridSpan w:val="2"/>
            <w:shd w:val="clear" w:color="auto" w:fill="FFFF99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162AAF" w:rsidRPr="002B26CE" w:rsidTr="00C937F8">
        <w:tc>
          <w:tcPr>
            <w:tcW w:w="9900" w:type="dxa"/>
            <w:gridSpan w:val="2"/>
          </w:tcPr>
          <w:p w:rsidR="00162AAF" w:rsidRPr="002B26CE" w:rsidRDefault="00162AAF" w:rsidP="00C937F8">
            <w:pPr>
              <w:pStyle w:val="TableText"/>
            </w:pPr>
            <w:r w:rsidRPr="002B26CE">
              <w:t>Not Applicable.</w:t>
            </w:r>
          </w:p>
        </w:tc>
      </w:tr>
      <w:tr w:rsidR="00162AAF" w:rsidRPr="002B26CE" w:rsidTr="00C937F8">
        <w:tc>
          <w:tcPr>
            <w:tcW w:w="9900" w:type="dxa"/>
            <w:gridSpan w:val="2"/>
            <w:shd w:val="clear" w:color="auto" w:fill="FFFF99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162AAF" w:rsidRPr="002B26CE" w:rsidTr="00C937F8">
        <w:trPr>
          <w:trHeight w:val="150"/>
        </w:trPr>
        <w:tc>
          <w:tcPr>
            <w:tcW w:w="32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162AAF" w:rsidRPr="002B26CE" w:rsidTr="00C937F8">
        <w:trPr>
          <w:trHeight w:val="150"/>
        </w:trPr>
        <w:tc>
          <w:tcPr>
            <w:tcW w:w="32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topic</w:t>
            </w:r>
          </w:p>
        </w:tc>
        <w:tc>
          <w:tcPr>
            <w:tcW w:w="67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162AAF" w:rsidRPr="002B26CE" w:rsidTr="00C937F8">
        <w:trPr>
          <w:trHeight w:val="150"/>
        </w:trPr>
        <w:tc>
          <w:tcPr>
            <w:tcW w:w="32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162AAF" w:rsidRPr="002B26CE" w:rsidTr="00C937F8">
        <w:trPr>
          <w:trHeight w:val="150"/>
        </w:trPr>
        <w:tc>
          <w:tcPr>
            <w:tcW w:w="32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162AAF" w:rsidRPr="002B26CE" w:rsidTr="00C937F8">
        <w:tc>
          <w:tcPr>
            <w:tcW w:w="9900" w:type="dxa"/>
            <w:gridSpan w:val="2"/>
            <w:shd w:val="clear" w:color="auto" w:fill="FFFF99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162AAF" w:rsidRPr="002B26CE" w:rsidTr="00C937F8">
        <w:trPr>
          <w:trHeight w:val="293"/>
        </w:trPr>
        <w:tc>
          <w:tcPr>
            <w:tcW w:w="9900" w:type="dxa"/>
            <w:gridSpan w:val="2"/>
          </w:tcPr>
          <w:p w:rsidR="00162AAF" w:rsidRPr="002B26CE" w:rsidRDefault="00162AAF" w:rsidP="00C937F8">
            <w:pPr>
              <w:pStyle w:val="TableText"/>
            </w:pPr>
            <w:r>
              <w:t>Integer</w:t>
            </w:r>
          </w:p>
        </w:tc>
      </w:tr>
      <w:tr w:rsidR="00162AAF" w:rsidRPr="002B26CE" w:rsidTr="00C937F8">
        <w:tc>
          <w:tcPr>
            <w:tcW w:w="9900" w:type="dxa"/>
            <w:gridSpan w:val="2"/>
            <w:shd w:val="clear" w:color="auto" w:fill="FFFF99"/>
          </w:tcPr>
          <w:p w:rsidR="00162AAF" w:rsidRPr="002B26CE" w:rsidRDefault="00162AAF" w:rsidP="00C937F8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162AAF" w:rsidRPr="002B26CE" w:rsidTr="00C937F8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162AAF" w:rsidRPr="002B26CE" w:rsidRDefault="00162AAF" w:rsidP="00C937F8">
            <w:pPr>
              <w:pStyle w:val="TableText"/>
            </w:pPr>
          </w:p>
        </w:tc>
      </w:tr>
    </w:tbl>
    <w:p w:rsidR="005D6E0C" w:rsidRPr="002B26CE" w:rsidRDefault="005D6E0C" w:rsidP="005D6E0C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35" w:name="_Toc373135521"/>
      <w:r w:rsidRPr="002B26CE">
        <w:rPr>
          <w:szCs w:val="22"/>
        </w:rPr>
        <w:t xml:space="preserve">DESIGN SEPECIFICATION FOR </w:t>
      </w:r>
      <w:r w:rsidR="00B93DE9">
        <w:rPr>
          <w:szCs w:val="22"/>
        </w:rPr>
        <w:t>DISCUSS TOPIC</w:t>
      </w:r>
      <w:r>
        <w:rPr>
          <w:szCs w:val="22"/>
        </w:rPr>
        <w:t xml:space="preserve"> USE CASE</w:t>
      </w:r>
      <w:bookmarkEnd w:id="35"/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36" w:name="_Toc373135522"/>
      <w:r w:rsidRPr="002B26CE">
        <w:rPr>
          <w:szCs w:val="22"/>
        </w:rPr>
        <w:t>Summary</w:t>
      </w:r>
      <w:bookmarkEnd w:id="36"/>
    </w:p>
    <w:p w:rsidR="005D6E0C" w:rsidRPr="002B26CE" w:rsidRDefault="00500544" w:rsidP="005D6E0C">
      <w:pPr>
        <w:rPr>
          <w:rFonts w:cs="Arial"/>
          <w:szCs w:val="22"/>
        </w:rPr>
      </w:pPr>
      <w:r>
        <w:rPr>
          <w:rFonts w:cs="Arial"/>
          <w:szCs w:val="22"/>
        </w:rPr>
        <w:t>In this case, user provided discuss information that use to discuss for current topic. System handle discussion information and return result to user.</w:t>
      </w: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37" w:name="_Toc373135523"/>
      <w:r w:rsidRPr="002B26CE">
        <w:rPr>
          <w:szCs w:val="22"/>
        </w:rPr>
        <w:t>Use case diagram</w:t>
      </w:r>
      <w:bookmarkEnd w:id="37"/>
    </w:p>
    <w:p w:rsidR="005D6E0C" w:rsidRPr="002B26CE" w:rsidRDefault="003C3443" w:rsidP="005D6E0C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027E8601" wp14:editId="4AE77ED9">
            <wp:extent cx="4800600" cy="23717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38" w:name="_Toc373135524"/>
      <w:r w:rsidRPr="002B26CE">
        <w:rPr>
          <w:szCs w:val="22"/>
        </w:rPr>
        <w:lastRenderedPageBreak/>
        <w:t>Activity Diagram</w:t>
      </w:r>
      <w:bookmarkEnd w:id="38"/>
    </w:p>
    <w:p w:rsidR="005D6E0C" w:rsidRPr="002B26CE" w:rsidRDefault="00C666D8" w:rsidP="005D6E0C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2DFA244D" wp14:editId="704F63CE">
            <wp:extent cx="4391025" cy="6334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39" w:name="_Toc373135525"/>
      <w:r w:rsidRPr="002B26CE">
        <w:rPr>
          <w:szCs w:val="22"/>
        </w:rPr>
        <w:lastRenderedPageBreak/>
        <w:t>Sequence Diagram</w:t>
      </w:r>
      <w:bookmarkEnd w:id="39"/>
    </w:p>
    <w:p w:rsidR="005D6E0C" w:rsidRPr="002B26CE" w:rsidRDefault="0096444F" w:rsidP="005D6E0C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30B4BAC4" wp14:editId="206DBE75">
            <wp:extent cx="6120130" cy="506087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40" w:name="_Toc373135526"/>
      <w:r w:rsidRPr="002B26CE">
        <w:rPr>
          <w:szCs w:val="22"/>
        </w:rPr>
        <w:t>Screens Design</w:t>
      </w:r>
      <w:bookmarkEnd w:id="40"/>
    </w:p>
    <w:p w:rsidR="005D6E0C" w:rsidRPr="002B26CE" w:rsidRDefault="005D6E0C" w:rsidP="005D6E0C">
      <w:pPr>
        <w:pStyle w:val="Heading3"/>
        <w:ind w:left="1080" w:hanging="1080"/>
        <w:rPr>
          <w:szCs w:val="22"/>
        </w:rPr>
      </w:pPr>
      <w:bookmarkStart w:id="41" w:name="_Toc373135527"/>
      <w:r w:rsidRPr="002B26CE">
        <w:rPr>
          <w:szCs w:val="22"/>
        </w:rPr>
        <w:t>Screen</w:t>
      </w:r>
      <w:bookmarkEnd w:id="41"/>
      <w:r w:rsidRPr="002B26CE">
        <w:rPr>
          <w:szCs w:val="22"/>
        </w:rPr>
        <w:t xml:space="preserve"> </w:t>
      </w:r>
    </w:p>
    <w:p w:rsidR="005D6E0C" w:rsidRPr="002B26CE" w:rsidRDefault="00663DF1" w:rsidP="005D6E0C">
      <w:pPr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</w:p>
    <w:p w:rsidR="005D6E0C" w:rsidRPr="002B26CE" w:rsidRDefault="005D6E0C" w:rsidP="005D6E0C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Pr="002B26CE">
        <w:rPr>
          <w:rFonts w:cs="Arial"/>
          <w:szCs w:val="22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D6E0C" w:rsidRPr="002B26CE" w:rsidTr="00EC0963">
        <w:tc>
          <w:tcPr>
            <w:tcW w:w="339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5D6E0C" w:rsidRPr="002B26CE" w:rsidTr="00EC0963">
        <w:tc>
          <w:tcPr>
            <w:tcW w:w="339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</w:tr>
      <w:tr w:rsidR="005D6E0C" w:rsidRPr="002B26CE" w:rsidTr="00EC0963">
        <w:tc>
          <w:tcPr>
            <w:tcW w:w="339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5D6E0C" w:rsidRPr="002B26CE" w:rsidRDefault="005D6E0C" w:rsidP="005D6E0C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D6E0C" w:rsidRPr="002B26CE" w:rsidTr="00EC0963">
        <w:tc>
          <w:tcPr>
            <w:tcW w:w="339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5D6E0C" w:rsidRPr="002B26CE" w:rsidRDefault="005D6E0C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5D6E0C" w:rsidRPr="002B26CE" w:rsidTr="00EC0963">
        <w:tc>
          <w:tcPr>
            <w:tcW w:w="339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5D6E0C" w:rsidRPr="002B26CE" w:rsidRDefault="005D6E0C" w:rsidP="00EC0963">
            <w:pPr>
              <w:rPr>
                <w:rFonts w:cs="Arial"/>
                <w:sz w:val="20"/>
                <w:szCs w:val="22"/>
              </w:rPr>
            </w:pPr>
          </w:p>
        </w:tc>
      </w:tr>
      <w:tr w:rsidR="005D6E0C" w:rsidRPr="002B26CE" w:rsidTr="00EC0963">
        <w:tc>
          <w:tcPr>
            <w:tcW w:w="339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5D6E0C" w:rsidRPr="002B26CE" w:rsidRDefault="005D6E0C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5D6E0C" w:rsidRPr="002B26CE" w:rsidRDefault="005D6E0C" w:rsidP="005D6E0C">
      <w:pPr>
        <w:rPr>
          <w:rFonts w:cs="Arial"/>
          <w:szCs w:val="22"/>
        </w:rPr>
      </w:pP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42" w:name="_Toc373135528"/>
      <w:r w:rsidRPr="002B26CE">
        <w:rPr>
          <w:szCs w:val="22"/>
        </w:rPr>
        <w:lastRenderedPageBreak/>
        <w:t>Class Diagram</w:t>
      </w:r>
      <w:bookmarkEnd w:id="42"/>
    </w:p>
    <w:p w:rsidR="005D6E0C" w:rsidRPr="002B26CE" w:rsidRDefault="007574AE" w:rsidP="005D6E0C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32584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0C" w:rsidRPr="002B26CE" w:rsidRDefault="005D6E0C" w:rsidP="005D6E0C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43" w:name="_Toc373135529"/>
      <w:r w:rsidRPr="002B26CE">
        <w:rPr>
          <w:szCs w:val="22"/>
        </w:rPr>
        <w:t>Class Specification (s)</w:t>
      </w:r>
      <w:bookmarkEnd w:id="43"/>
    </w:p>
    <w:p w:rsidR="005D6E0C" w:rsidRPr="002B26CE" w:rsidRDefault="005D6E0C" w:rsidP="005D6E0C">
      <w:pPr>
        <w:pStyle w:val="Heading3"/>
        <w:ind w:left="540"/>
        <w:rPr>
          <w:szCs w:val="22"/>
        </w:rPr>
      </w:pPr>
      <w:bookmarkStart w:id="44" w:name="_Toc373135530"/>
      <w:r w:rsidRPr="002B26CE">
        <w:rPr>
          <w:szCs w:val="22"/>
        </w:rPr>
        <w:t>Classes Summary</w:t>
      </w:r>
      <w:bookmarkEnd w:id="44"/>
    </w:p>
    <w:p w:rsidR="005D6E0C" w:rsidRPr="002B26CE" w:rsidRDefault="005D6E0C" w:rsidP="005D6E0C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3"/>
        <w:ind w:left="540"/>
        <w:rPr>
          <w:szCs w:val="22"/>
        </w:rPr>
      </w:pPr>
      <w:bookmarkStart w:id="45" w:name="_Toc373135531"/>
      <w:r w:rsidRPr="002B26CE">
        <w:rPr>
          <w:szCs w:val="22"/>
        </w:rPr>
        <w:t>Class Details</w:t>
      </w:r>
      <w:bookmarkEnd w:id="45"/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46" w:name="_Toc373135532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User</w:t>
      </w:r>
      <w:r w:rsidR="0026083F">
        <w:rPr>
          <w:rFonts w:cs="Arial"/>
          <w:b/>
          <w:bCs w:val="0"/>
          <w:color w:val="FF0000"/>
          <w:szCs w:val="22"/>
        </w:rPr>
        <w:t xml:space="preserve"> (</w:t>
      </w:r>
      <w:r w:rsidR="00E85C5B">
        <w:rPr>
          <w:rFonts w:cs="Arial"/>
          <w:b/>
          <w:bCs w:val="0"/>
          <w:color w:val="FF0000"/>
          <w:szCs w:val="22"/>
        </w:rPr>
        <w:t xml:space="preserve">Reference </w:t>
      </w:r>
      <w:r w:rsidR="0026083F">
        <w:rPr>
          <w:rFonts w:cs="Arial"/>
          <w:b/>
          <w:bCs w:val="0"/>
          <w:color w:val="FF0000"/>
          <w:szCs w:val="22"/>
        </w:rPr>
        <w:t>2.7.2.1)</w:t>
      </w:r>
      <w:bookmarkEnd w:id="46"/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47" w:name="_Toc373135533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Topic</w:t>
      </w:r>
      <w:r w:rsidR="00DC6FC8">
        <w:rPr>
          <w:rFonts w:cs="Arial"/>
          <w:b/>
          <w:bCs w:val="0"/>
          <w:color w:val="FF0000"/>
          <w:szCs w:val="22"/>
        </w:rPr>
        <w:t xml:space="preserve"> (Reference 2.7.2.2)</w:t>
      </w:r>
      <w:bookmarkEnd w:id="47"/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48" w:name="_Toc373135534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Discussion</w:t>
      </w:r>
      <w:bookmarkEnd w:id="48"/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49" w:name="_Toc373135535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49"/>
    </w:p>
    <w:p w:rsidR="00527023" w:rsidRPr="002B26CE" w:rsidRDefault="00527023" w:rsidP="00527023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282"/>
        <w:gridCol w:w="1783"/>
        <w:gridCol w:w="909"/>
        <w:gridCol w:w="840"/>
        <w:gridCol w:w="4543"/>
      </w:tblGrid>
      <w:tr w:rsidR="00527023" w:rsidRPr="002B26CE" w:rsidTr="00481249">
        <w:tc>
          <w:tcPr>
            <w:tcW w:w="25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51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905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61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26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05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252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51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Id</w:t>
            </w:r>
          </w:p>
        </w:tc>
        <w:tc>
          <w:tcPr>
            <w:tcW w:w="905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61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26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05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Discussion identify</w:t>
            </w:r>
          </w:p>
        </w:tc>
      </w:tr>
      <w:tr w:rsidR="00527023" w:rsidRPr="001250B8" w:rsidTr="00481249">
        <w:tc>
          <w:tcPr>
            <w:tcW w:w="252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02</w:t>
            </w:r>
          </w:p>
        </w:tc>
        <w:tc>
          <w:tcPr>
            <w:tcW w:w="651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Content</w:t>
            </w:r>
          </w:p>
        </w:tc>
        <w:tc>
          <w:tcPr>
            <w:tcW w:w="905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string</w:t>
            </w:r>
          </w:p>
        </w:tc>
        <w:tc>
          <w:tcPr>
            <w:tcW w:w="461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26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1250B8">
              <w:rPr>
                <w:rFonts w:ascii="Arial" w:hAnsi="Arial"/>
                <w:i w:val="0"/>
                <w:color w:val="auto"/>
              </w:rPr>
              <w:t>Private</w:t>
            </w:r>
          </w:p>
        </w:tc>
        <w:tc>
          <w:tcPr>
            <w:tcW w:w="2305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E36D80">
              <w:rPr>
                <w:i w:val="0"/>
                <w:color w:val="auto"/>
              </w:rPr>
              <w:t>Discussion</w:t>
            </w:r>
            <w:r>
              <w:t xml:space="preserve"> </w:t>
            </w:r>
            <w:r>
              <w:rPr>
                <w:rFonts w:ascii="Arial" w:hAnsi="Arial"/>
                <w:i w:val="0"/>
                <w:color w:val="auto"/>
              </w:rPr>
              <w:t>content.</w:t>
            </w:r>
          </w:p>
        </w:tc>
      </w:tr>
      <w:tr w:rsidR="00527023" w:rsidRPr="002B26CE" w:rsidTr="00481249">
        <w:tc>
          <w:tcPr>
            <w:tcW w:w="252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51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905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61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26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05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0" w:name="_Toc373135536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50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27023" w:rsidRPr="002B26CE" w:rsidTr="00481249">
        <w:tc>
          <w:tcPr>
            <w:tcW w:w="3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339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92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69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</w:tr>
      <w:tr w:rsidR="00527023" w:rsidRPr="002B26CE" w:rsidTr="00481249">
        <w:tc>
          <w:tcPr>
            <w:tcW w:w="339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527023" w:rsidRPr="002B26CE" w:rsidTr="00481249">
        <w:tc>
          <w:tcPr>
            <w:tcW w:w="339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527023" w:rsidRPr="002B26CE" w:rsidRDefault="00527023" w:rsidP="00527023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527023" w:rsidRPr="002B26CE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51" w:name="_Toc373135537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TopicController</w:t>
      </w:r>
      <w:bookmarkEnd w:id="51"/>
      <w:proofErr w:type="spellEnd"/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2" w:name="_Toc373135538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52"/>
    </w:p>
    <w:p w:rsidR="00527023" w:rsidRPr="002B26CE" w:rsidRDefault="00527023" w:rsidP="00527023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2"/>
        <w:gridCol w:w="1428"/>
        <w:gridCol w:w="968"/>
        <w:gridCol w:w="865"/>
        <w:gridCol w:w="4724"/>
      </w:tblGrid>
      <w:tr w:rsidR="00527023" w:rsidRPr="002B26CE" w:rsidTr="00481249">
        <w:tc>
          <w:tcPr>
            <w:tcW w:w="25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252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TopicService</w:t>
            </w:r>
            <w:proofErr w:type="spellEnd"/>
          </w:p>
        </w:tc>
        <w:tc>
          <w:tcPr>
            <w:tcW w:w="725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ITopicService</w:t>
            </w:r>
            <w:proofErr w:type="spellEnd"/>
          </w:p>
        </w:tc>
        <w:tc>
          <w:tcPr>
            <w:tcW w:w="491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service that handle topic’s business.</w:t>
            </w:r>
          </w:p>
        </w:tc>
      </w:tr>
      <w:tr w:rsidR="00527023" w:rsidRPr="001250B8" w:rsidTr="00481249">
        <w:tc>
          <w:tcPr>
            <w:tcW w:w="252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527023" w:rsidRPr="002B26CE" w:rsidTr="00481249">
        <w:tc>
          <w:tcPr>
            <w:tcW w:w="252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3" w:name="_Toc373135539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53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27023" w:rsidRPr="002B26CE" w:rsidTr="00481249">
        <w:tc>
          <w:tcPr>
            <w:tcW w:w="3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339" w:type="pct"/>
          </w:tcPr>
          <w:p w:rsidR="00527023" w:rsidRPr="002B26CE" w:rsidRDefault="008E1660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527023" w:rsidRPr="002B26CE" w:rsidRDefault="008E1660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color w:val="auto"/>
              </w:rPr>
              <w:t>PostDiscussion</w:t>
            </w:r>
            <w:proofErr w:type="spellEnd"/>
          </w:p>
        </w:tc>
        <w:tc>
          <w:tcPr>
            <w:tcW w:w="3469" w:type="pct"/>
          </w:tcPr>
          <w:p w:rsidR="00527023" w:rsidRPr="002B26CE" w:rsidRDefault="008E1660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color w:val="auto"/>
              </w:rPr>
              <w:t>Post discussion about the topic.</w:t>
            </w:r>
          </w:p>
        </w:tc>
      </w:tr>
      <w:tr w:rsidR="00527023" w:rsidRPr="002B26CE" w:rsidTr="00481249">
        <w:tc>
          <w:tcPr>
            <w:tcW w:w="339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527023" w:rsidRPr="002B26CE" w:rsidTr="00481249">
        <w:tc>
          <w:tcPr>
            <w:tcW w:w="339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527023" w:rsidRPr="003E11CC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90189F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4" w:name="_Toc373135540"/>
      <w:proofErr w:type="spellStart"/>
      <w:r>
        <w:rPr>
          <w:rFonts w:cs="Arial"/>
          <w:b/>
          <w:bCs w:val="0"/>
          <w:color w:val="FF0000"/>
          <w:szCs w:val="22"/>
        </w:rPr>
        <w:t>PostDiscussion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54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527023" w:rsidRPr="002B26CE" w:rsidTr="00481249">
        <w:tc>
          <w:tcPr>
            <w:tcW w:w="9900" w:type="dxa"/>
            <w:gridSpan w:val="2"/>
            <w:shd w:val="clear" w:color="auto" w:fill="FF0000"/>
          </w:tcPr>
          <w:p w:rsidR="00527023" w:rsidRPr="002B26CE" w:rsidRDefault="00527023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527023" w:rsidRPr="002B26CE" w:rsidTr="00481249">
        <w:tc>
          <w:tcPr>
            <w:tcW w:w="3200" w:type="dxa"/>
            <w:tcBorders>
              <w:right w:val="nil"/>
            </w:tcBorders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527023" w:rsidRPr="002B26CE" w:rsidRDefault="00527023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527023" w:rsidRPr="002B26CE" w:rsidTr="00481249"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527023" w:rsidRPr="00085B68" w:rsidRDefault="00527023" w:rsidP="00481249">
            <w:pPr>
              <w:pStyle w:val="TableText"/>
              <w:jc w:val="both"/>
            </w:pPr>
            <w:r w:rsidRPr="00085B68">
              <w:t>Post discussion about the topic.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527023" w:rsidRPr="002B26CE" w:rsidTr="00481249"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 w:rsidRPr="002B26CE">
              <w:t>Not Applicable.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527023" w:rsidRPr="002B26CE" w:rsidTr="00481249">
        <w:trPr>
          <w:trHeight w:val="293"/>
        </w:trPr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>
              <w:t>Integer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527023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527023" w:rsidRPr="002B26CE" w:rsidRDefault="00527023" w:rsidP="00481249">
            <w:pPr>
              <w:pStyle w:val="TableText"/>
            </w:pPr>
          </w:p>
        </w:tc>
      </w:tr>
    </w:tbl>
    <w:p w:rsidR="00527023" w:rsidRPr="002B26CE" w:rsidRDefault="00527023" w:rsidP="00527023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55" w:name="_Toc373135541"/>
      <w:r w:rsidRPr="002B26CE">
        <w:rPr>
          <w:rFonts w:cs="Arial"/>
          <w:b/>
          <w:bCs w:val="0"/>
          <w:color w:val="FF0000"/>
          <w:szCs w:val="22"/>
        </w:rPr>
        <w:lastRenderedPageBreak/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TopicService</w:t>
      </w:r>
      <w:bookmarkEnd w:id="55"/>
      <w:proofErr w:type="spellEnd"/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6" w:name="_Toc373135542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56"/>
    </w:p>
    <w:p w:rsidR="00527023" w:rsidRPr="002B26CE" w:rsidRDefault="00527023" w:rsidP="00527023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62"/>
        <w:gridCol w:w="1717"/>
        <w:gridCol w:w="908"/>
        <w:gridCol w:w="839"/>
        <w:gridCol w:w="4231"/>
      </w:tblGrid>
      <w:tr w:rsidR="00527023" w:rsidRPr="002B26CE" w:rsidTr="00481249">
        <w:tc>
          <w:tcPr>
            <w:tcW w:w="25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252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TopicRepository</w:t>
            </w:r>
            <w:proofErr w:type="spellEnd"/>
          </w:p>
        </w:tc>
        <w:tc>
          <w:tcPr>
            <w:tcW w:w="725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ITopicRepository</w:t>
            </w:r>
            <w:proofErr w:type="spellEnd"/>
          </w:p>
        </w:tc>
        <w:tc>
          <w:tcPr>
            <w:tcW w:w="491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repository that handle topic’s data access.</w:t>
            </w:r>
          </w:p>
        </w:tc>
      </w:tr>
      <w:tr w:rsidR="00527023" w:rsidRPr="001250B8" w:rsidTr="00481249">
        <w:tc>
          <w:tcPr>
            <w:tcW w:w="252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527023" w:rsidRPr="002B26CE" w:rsidTr="00481249">
        <w:tc>
          <w:tcPr>
            <w:tcW w:w="252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7" w:name="_Toc373135543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57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27023" w:rsidRPr="002B26CE" w:rsidTr="00481249">
        <w:tc>
          <w:tcPr>
            <w:tcW w:w="3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B0A92" w:rsidRPr="002B26CE" w:rsidTr="00481249">
        <w:tc>
          <w:tcPr>
            <w:tcW w:w="339" w:type="pct"/>
          </w:tcPr>
          <w:p w:rsidR="005B0A92" w:rsidRPr="002B26CE" w:rsidRDefault="005B0A92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PostDiscussion</w:t>
            </w:r>
            <w:proofErr w:type="spellEnd"/>
          </w:p>
        </w:tc>
        <w:tc>
          <w:tcPr>
            <w:tcW w:w="3469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Handle post discussion about the topic at business layer.</w:t>
            </w:r>
          </w:p>
        </w:tc>
      </w:tr>
      <w:tr w:rsidR="005B0A92" w:rsidRPr="002B26CE" w:rsidTr="00481249">
        <w:tc>
          <w:tcPr>
            <w:tcW w:w="339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5B0A92" w:rsidRPr="002B26CE" w:rsidTr="00481249">
        <w:tc>
          <w:tcPr>
            <w:tcW w:w="339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5B0A92" w:rsidRPr="003E11CC" w:rsidRDefault="005B0A9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58" w:name="_Toc373135544"/>
      <w:proofErr w:type="spellStart"/>
      <w:r>
        <w:rPr>
          <w:rFonts w:cs="Arial"/>
          <w:b/>
          <w:bCs w:val="0"/>
          <w:color w:val="FF0000"/>
          <w:szCs w:val="22"/>
        </w:rPr>
        <w:t>PostDiscussion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58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527023" w:rsidRPr="002B26CE" w:rsidTr="00481249">
        <w:tc>
          <w:tcPr>
            <w:tcW w:w="9900" w:type="dxa"/>
            <w:gridSpan w:val="2"/>
            <w:shd w:val="clear" w:color="auto" w:fill="FF0000"/>
          </w:tcPr>
          <w:p w:rsidR="00527023" w:rsidRPr="002B26CE" w:rsidRDefault="00527023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527023" w:rsidRPr="002B26CE" w:rsidTr="00481249">
        <w:tc>
          <w:tcPr>
            <w:tcW w:w="3200" w:type="dxa"/>
            <w:tcBorders>
              <w:right w:val="nil"/>
            </w:tcBorders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527023" w:rsidRPr="002B26CE" w:rsidRDefault="00527023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527023" w:rsidRPr="002B26CE" w:rsidTr="00481249"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527023" w:rsidRPr="009443B2" w:rsidRDefault="00527023" w:rsidP="00481249">
            <w:pPr>
              <w:pStyle w:val="TableText"/>
              <w:jc w:val="both"/>
            </w:pPr>
            <w:r w:rsidRPr="009443B2">
              <w:t>Handle post discussion about the topic at business layer.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527023" w:rsidRPr="002B26CE" w:rsidTr="00481249"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 w:rsidRPr="002B26CE">
              <w:t>Not Applicable.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527023" w:rsidRPr="002B26CE" w:rsidTr="00481249">
        <w:trPr>
          <w:trHeight w:val="293"/>
        </w:trPr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>
              <w:t>Integer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527023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527023" w:rsidRPr="002B26CE" w:rsidRDefault="00527023" w:rsidP="00481249">
            <w:pPr>
              <w:pStyle w:val="TableText"/>
            </w:pPr>
          </w:p>
        </w:tc>
      </w:tr>
    </w:tbl>
    <w:p w:rsidR="00527023" w:rsidRPr="002B26CE" w:rsidRDefault="00527023" w:rsidP="00527023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527023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59" w:name="_Toc373135545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TopicRepository</w:t>
      </w:r>
      <w:bookmarkEnd w:id="59"/>
      <w:proofErr w:type="spellEnd"/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60" w:name="_Toc373135546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60"/>
    </w:p>
    <w:p w:rsidR="00527023" w:rsidRPr="002B26CE" w:rsidRDefault="00527023" w:rsidP="00527023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1"/>
        <w:gridCol w:w="1429"/>
        <w:gridCol w:w="968"/>
        <w:gridCol w:w="865"/>
        <w:gridCol w:w="4724"/>
      </w:tblGrid>
      <w:tr w:rsidR="00527023" w:rsidRPr="002B26CE" w:rsidTr="00481249">
        <w:tc>
          <w:tcPr>
            <w:tcW w:w="25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lastRenderedPageBreak/>
              <w:t>No</w:t>
            </w:r>
          </w:p>
        </w:tc>
        <w:tc>
          <w:tcPr>
            <w:tcW w:w="696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527023" w:rsidRPr="002B26CE" w:rsidTr="00481249">
        <w:tc>
          <w:tcPr>
            <w:tcW w:w="252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96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1" w:type="pct"/>
          </w:tcPr>
          <w:p w:rsidR="00527023" w:rsidRPr="002B26CE" w:rsidRDefault="00527023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97" w:type="pct"/>
          </w:tcPr>
          <w:p w:rsidR="00527023" w:rsidRPr="002B26CE" w:rsidRDefault="00527023" w:rsidP="00481249">
            <w:pPr>
              <w:rPr>
                <w:rFonts w:cs="Arial"/>
                <w:sz w:val="20"/>
                <w:szCs w:val="20"/>
              </w:rPr>
            </w:pPr>
          </w:p>
        </w:tc>
      </w:tr>
      <w:tr w:rsidR="00527023" w:rsidRPr="001250B8" w:rsidTr="00481249">
        <w:tc>
          <w:tcPr>
            <w:tcW w:w="252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1250B8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527023" w:rsidRPr="002B26CE" w:rsidTr="00481249">
        <w:tc>
          <w:tcPr>
            <w:tcW w:w="252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527023" w:rsidRPr="007472FE" w:rsidRDefault="00527023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rPr>
          <w:rFonts w:cs="Arial"/>
          <w:szCs w:val="22"/>
        </w:rPr>
      </w:pPr>
    </w:p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61" w:name="_Toc373135547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61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527023" w:rsidRPr="002B26CE" w:rsidTr="00481249">
        <w:tc>
          <w:tcPr>
            <w:tcW w:w="33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527023" w:rsidRPr="002B26CE" w:rsidRDefault="00527023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D702A2" w:rsidRPr="002B26CE" w:rsidTr="00D702A2">
        <w:tc>
          <w:tcPr>
            <w:tcW w:w="339" w:type="pct"/>
            <w:vAlign w:val="center"/>
          </w:tcPr>
          <w:p w:rsidR="00D702A2" w:rsidRPr="00D702A2" w:rsidRDefault="00D702A2" w:rsidP="00D702A2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 w:rsidRPr="00D702A2">
              <w:rPr>
                <w:rFonts w:cs="Arial"/>
                <w:color w:val="auto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D702A2" w:rsidRPr="00D702A2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 w:rsidRPr="00D702A2">
              <w:rPr>
                <w:rFonts w:ascii="Arial" w:hAnsi="Arial"/>
                <w:i w:val="0"/>
                <w:color w:val="auto"/>
              </w:rPr>
              <w:t>PostDiscussion</w:t>
            </w:r>
            <w:proofErr w:type="spellEnd"/>
          </w:p>
        </w:tc>
        <w:tc>
          <w:tcPr>
            <w:tcW w:w="3469" w:type="pct"/>
          </w:tcPr>
          <w:p w:rsidR="00D702A2" w:rsidRPr="00D702A2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 w:rsidRPr="00D702A2">
              <w:rPr>
                <w:rFonts w:ascii="Arial" w:hAnsi="Arial"/>
                <w:i w:val="0"/>
                <w:color w:val="auto"/>
              </w:rPr>
              <w:t xml:space="preserve">Handle post discussion about the topic at </w:t>
            </w:r>
            <w:r w:rsidRPr="00D702A2">
              <w:rPr>
                <w:i w:val="0"/>
                <w:color w:val="auto"/>
              </w:rPr>
              <w:t>data access</w:t>
            </w:r>
            <w:r w:rsidRPr="00D702A2">
              <w:rPr>
                <w:color w:val="auto"/>
              </w:rPr>
              <w:t xml:space="preserve"> </w:t>
            </w:r>
            <w:r w:rsidRPr="00D702A2">
              <w:rPr>
                <w:rFonts w:ascii="Arial" w:hAnsi="Arial"/>
                <w:i w:val="0"/>
                <w:color w:val="auto"/>
              </w:rPr>
              <w:t>layer.</w:t>
            </w:r>
          </w:p>
        </w:tc>
      </w:tr>
      <w:tr w:rsidR="00D702A2" w:rsidRPr="002B26CE" w:rsidTr="00481249">
        <w:tc>
          <w:tcPr>
            <w:tcW w:w="339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D702A2" w:rsidRPr="002B26CE" w:rsidTr="00481249">
        <w:tc>
          <w:tcPr>
            <w:tcW w:w="339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D702A2" w:rsidRPr="003E11CC" w:rsidRDefault="00D702A2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527023" w:rsidRPr="002B26CE" w:rsidRDefault="00527023" w:rsidP="00527023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62" w:name="_Toc373135548"/>
      <w:proofErr w:type="spellStart"/>
      <w:r>
        <w:rPr>
          <w:rFonts w:cs="Arial"/>
          <w:b/>
          <w:bCs w:val="0"/>
          <w:color w:val="FF0000"/>
          <w:szCs w:val="22"/>
        </w:rPr>
        <w:t>PostDiscussion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62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527023" w:rsidRPr="002B26CE" w:rsidTr="00481249">
        <w:tc>
          <w:tcPr>
            <w:tcW w:w="9900" w:type="dxa"/>
            <w:gridSpan w:val="2"/>
            <w:shd w:val="clear" w:color="auto" w:fill="FF0000"/>
          </w:tcPr>
          <w:p w:rsidR="00527023" w:rsidRPr="002B26CE" w:rsidRDefault="00527023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527023" w:rsidRPr="002B26CE" w:rsidTr="00481249">
        <w:tc>
          <w:tcPr>
            <w:tcW w:w="3200" w:type="dxa"/>
            <w:tcBorders>
              <w:right w:val="nil"/>
            </w:tcBorders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527023" w:rsidRPr="002B26CE" w:rsidRDefault="00527023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527023" w:rsidRPr="002B26CE" w:rsidTr="00481249"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527023" w:rsidRPr="001D518D" w:rsidRDefault="00527023" w:rsidP="00481249">
            <w:pPr>
              <w:pStyle w:val="TableText"/>
              <w:jc w:val="both"/>
            </w:pPr>
            <w:r w:rsidRPr="001D518D">
              <w:t>Handle post discussion about the topic at data access layer.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527023" w:rsidRPr="002B26CE" w:rsidTr="00481249"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 w:rsidRPr="002B26CE">
              <w:t>Not Applicable.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Discussion</w:t>
            </w: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527023" w:rsidRPr="002B26CE" w:rsidTr="00481249">
        <w:trPr>
          <w:trHeight w:val="150"/>
        </w:trPr>
        <w:tc>
          <w:tcPr>
            <w:tcW w:w="32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527023" w:rsidRPr="002B26CE" w:rsidTr="00481249">
        <w:trPr>
          <w:trHeight w:val="293"/>
        </w:trPr>
        <w:tc>
          <w:tcPr>
            <w:tcW w:w="9900" w:type="dxa"/>
            <w:gridSpan w:val="2"/>
          </w:tcPr>
          <w:p w:rsidR="00527023" w:rsidRPr="002B26CE" w:rsidRDefault="00527023" w:rsidP="00481249">
            <w:pPr>
              <w:pStyle w:val="TableText"/>
            </w:pPr>
            <w:r>
              <w:t>Integer</w:t>
            </w:r>
          </w:p>
        </w:tc>
      </w:tr>
      <w:tr w:rsidR="00527023" w:rsidRPr="002B26CE" w:rsidTr="00481249">
        <w:tc>
          <w:tcPr>
            <w:tcW w:w="9900" w:type="dxa"/>
            <w:gridSpan w:val="2"/>
            <w:shd w:val="clear" w:color="auto" w:fill="FFFF99"/>
          </w:tcPr>
          <w:p w:rsidR="00527023" w:rsidRPr="002B26CE" w:rsidRDefault="00527023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527023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527023" w:rsidRPr="002B26CE" w:rsidRDefault="00527023" w:rsidP="00481249">
            <w:pPr>
              <w:pStyle w:val="TableText"/>
            </w:pPr>
          </w:p>
        </w:tc>
      </w:tr>
    </w:tbl>
    <w:p w:rsidR="00527023" w:rsidRPr="002B26CE" w:rsidRDefault="00527023" w:rsidP="00527023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527023" w:rsidRDefault="00527023" w:rsidP="00527023">
      <w:pPr>
        <w:rPr>
          <w:rFonts w:cs="Arial"/>
          <w:szCs w:val="22"/>
        </w:rPr>
      </w:pPr>
    </w:p>
    <w:p w:rsidR="005D6E0C" w:rsidRPr="002B26CE" w:rsidRDefault="005D6E0C" w:rsidP="005D6E0C">
      <w:pPr>
        <w:rPr>
          <w:rFonts w:cs="Arial"/>
          <w:szCs w:val="22"/>
        </w:rPr>
      </w:pPr>
    </w:p>
    <w:p w:rsidR="00C84B12" w:rsidRDefault="00C84B12">
      <w:pPr>
        <w:spacing w:before="0" w:after="0"/>
        <w:jc w:val="left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:rsidR="004563B8" w:rsidRPr="002B26CE" w:rsidRDefault="004563B8" w:rsidP="004563B8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63" w:name="_Toc373135549"/>
      <w:r w:rsidRPr="002B26CE">
        <w:rPr>
          <w:szCs w:val="22"/>
        </w:rPr>
        <w:lastRenderedPageBreak/>
        <w:t xml:space="preserve">DESIGN SEPECIFICATION FOR </w:t>
      </w:r>
      <w:r>
        <w:rPr>
          <w:szCs w:val="22"/>
        </w:rPr>
        <w:t>change TOPIC state USE CASE</w:t>
      </w:r>
      <w:bookmarkEnd w:id="63"/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64" w:name="_Toc373135550"/>
      <w:r w:rsidRPr="002B26CE">
        <w:rPr>
          <w:szCs w:val="22"/>
        </w:rPr>
        <w:t>Summary</w:t>
      </w:r>
      <w:bookmarkEnd w:id="64"/>
    </w:p>
    <w:p w:rsidR="004563B8" w:rsidRPr="002B26CE" w:rsidRDefault="0006730C" w:rsidP="004563B8">
      <w:pPr>
        <w:rPr>
          <w:rFonts w:cs="Arial"/>
          <w:szCs w:val="22"/>
        </w:rPr>
      </w:pPr>
      <w:r>
        <w:rPr>
          <w:rFonts w:cs="Arial"/>
          <w:szCs w:val="22"/>
        </w:rPr>
        <w:t>In this case, user provided topic information and new topic’s state</w:t>
      </w:r>
      <w:r w:rsidR="004563B8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System handle information and return result to user.</w:t>
      </w:r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65" w:name="_Toc373135551"/>
      <w:r w:rsidRPr="002B26CE">
        <w:rPr>
          <w:szCs w:val="22"/>
        </w:rPr>
        <w:t>Use case diagram</w:t>
      </w:r>
      <w:bookmarkEnd w:id="65"/>
    </w:p>
    <w:p w:rsidR="004563B8" w:rsidRPr="002B26CE" w:rsidRDefault="004563B8" w:rsidP="004563B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 wp14:anchorId="72EF28BF" wp14:editId="5BFB29B0">
            <wp:extent cx="4800600" cy="23717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66" w:name="_Toc373135552"/>
      <w:r w:rsidRPr="002B26CE">
        <w:rPr>
          <w:szCs w:val="22"/>
        </w:rPr>
        <w:t>Activity Diagram</w:t>
      </w:r>
      <w:bookmarkEnd w:id="66"/>
    </w:p>
    <w:p w:rsidR="004563B8" w:rsidRPr="002B26CE" w:rsidRDefault="000B2EEF" w:rsidP="004563B8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3898900" cy="423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67" w:name="_Toc373135553"/>
      <w:r w:rsidRPr="002B26CE">
        <w:rPr>
          <w:szCs w:val="22"/>
        </w:rPr>
        <w:lastRenderedPageBreak/>
        <w:t>Sequence Diagram</w:t>
      </w:r>
      <w:bookmarkEnd w:id="67"/>
    </w:p>
    <w:p w:rsidR="004563B8" w:rsidRPr="002B26CE" w:rsidRDefault="00DD1E0F" w:rsidP="004563B8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37900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8" w:name="_GoBack"/>
      <w:bookmarkEnd w:id="68"/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69" w:name="_Toc373135554"/>
      <w:r w:rsidRPr="002B26CE">
        <w:rPr>
          <w:szCs w:val="22"/>
        </w:rPr>
        <w:t>Screens Design</w:t>
      </w:r>
      <w:bookmarkEnd w:id="69"/>
    </w:p>
    <w:p w:rsidR="004563B8" w:rsidRPr="002B26CE" w:rsidRDefault="004563B8" w:rsidP="004563B8">
      <w:pPr>
        <w:pStyle w:val="Heading3"/>
        <w:ind w:left="1080" w:hanging="1080"/>
        <w:rPr>
          <w:szCs w:val="22"/>
        </w:rPr>
      </w:pPr>
      <w:bookmarkStart w:id="70" w:name="_Toc373135555"/>
      <w:r w:rsidRPr="002B26CE">
        <w:rPr>
          <w:szCs w:val="22"/>
        </w:rPr>
        <w:t>Screen</w:t>
      </w:r>
      <w:bookmarkEnd w:id="70"/>
      <w:r w:rsidRPr="002B26CE">
        <w:rPr>
          <w:szCs w:val="22"/>
        </w:rPr>
        <w:t xml:space="preserve"> </w:t>
      </w:r>
    </w:p>
    <w:p w:rsidR="004563B8" w:rsidRPr="002B26CE" w:rsidRDefault="004563B8" w:rsidP="004563B8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="009B6F39">
        <w:rPr>
          <w:rFonts w:cs="Arial"/>
          <w:szCs w:val="22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4563B8" w:rsidRPr="002B26CE" w:rsidTr="00EC0963">
        <w:tc>
          <w:tcPr>
            <w:tcW w:w="339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4563B8" w:rsidRPr="002B26CE" w:rsidTr="00EC0963">
        <w:tc>
          <w:tcPr>
            <w:tcW w:w="339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</w:tr>
      <w:tr w:rsidR="004563B8" w:rsidRPr="002B26CE" w:rsidTr="00EC0963">
        <w:tc>
          <w:tcPr>
            <w:tcW w:w="339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4563B8" w:rsidRPr="002B26CE" w:rsidRDefault="004563B8" w:rsidP="004563B8">
      <w:pPr>
        <w:rPr>
          <w:rFonts w:cs="Arial"/>
          <w:szCs w:val="22"/>
        </w:rPr>
      </w:pPr>
    </w:p>
    <w:p w:rsidR="004563B8" w:rsidRPr="002B26CE" w:rsidRDefault="004563B8" w:rsidP="004563B8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4563B8" w:rsidRPr="002B26CE" w:rsidTr="00EC0963">
        <w:tc>
          <w:tcPr>
            <w:tcW w:w="339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4563B8" w:rsidRPr="002B26CE" w:rsidRDefault="004563B8" w:rsidP="00EC0963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4563B8" w:rsidRPr="002B26CE" w:rsidTr="00EC0963">
        <w:tc>
          <w:tcPr>
            <w:tcW w:w="339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1192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3469" w:type="pct"/>
          </w:tcPr>
          <w:p w:rsidR="004563B8" w:rsidRPr="002B26CE" w:rsidRDefault="004563B8" w:rsidP="00EC0963">
            <w:pPr>
              <w:rPr>
                <w:rFonts w:cs="Arial"/>
                <w:sz w:val="20"/>
                <w:szCs w:val="22"/>
              </w:rPr>
            </w:pPr>
          </w:p>
        </w:tc>
      </w:tr>
      <w:tr w:rsidR="004563B8" w:rsidRPr="002B26CE" w:rsidTr="00EC0963">
        <w:tc>
          <w:tcPr>
            <w:tcW w:w="339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4563B8" w:rsidRPr="002B26CE" w:rsidRDefault="004563B8" w:rsidP="00EC0963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4563B8" w:rsidRPr="002B26CE" w:rsidRDefault="004563B8" w:rsidP="004563B8">
      <w:pPr>
        <w:rPr>
          <w:rFonts w:cs="Arial"/>
          <w:szCs w:val="22"/>
        </w:rPr>
      </w:pPr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71" w:name="_Toc373135556"/>
      <w:r w:rsidRPr="002B26CE">
        <w:rPr>
          <w:szCs w:val="22"/>
        </w:rPr>
        <w:lastRenderedPageBreak/>
        <w:t>Class Diagram</w:t>
      </w:r>
      <w:bookmarkEnd w:id="71"/>
    </w:p>
    <w:p w:rsidR="004563B8" w:rsidRPr="002B26CE" w:rsidRDefault="00843106" w:rsidP="004563B8">
      <w:pPr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6120130" cy="29173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B8" w:rsidRPr="002B26CE" w:rsidRDefault="004563B8" w:rsidP="004563B8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72" w:name="_Toc373135557"/>
      <w:r w:rsidRPr="002B26CE">
        <w:rPr>
          <w:szCs w:val="22"/>
        </w:rPr>
        <w:t>Class Specification (s)</w:t>
      </w:r>
      <w:bookmarkEnd w:id="72"/>
    </w:p>
    <w:p w:rsidR="004563B8" w:rsidRPr="002B26CE" w:rsidRDefault="004563B8" w:rsidP="004563B8">
      <w:pPr>
        <w:pStyle w:val="Heading3"/>
        <w:ind w:left="540"/>
        <w:rPr>
          <w:szCs w:val="22"/>
        </w:rPr>
      </w:pPr>
      <w:bookmarkStart w:id="73" w:name="_Toc373135558"/>
      <w:r w:rsidRPr="002B26CE">
        <w:rPr>
          <w:szCs w:val="22"/>
        </w:rPr>
        <w:t>Classes Summary</w:t>
      </w:r>
      <w:bookmarkEnd w:id="73"/>
    </w:p>
    <w:p w:rsidR="004563B8" w:rsidRDefault="004563B8" w:rsidP="004563B8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3"/>
        <w:ind w:left="540"/>
        <w:rPr>
          <w:szCs w:val="22"/>
        </w:rPr>
      </w:pPr>
      <w:bookmarkStart w:id="74" w:name="_Toc373135559"/>
      <w:r w:rsidRPr="002B26CE">
        <w:rPr>
          <w:szCs w:val="22"/>
        </w:rPr>
        <w:t>Class Details</w:t>
      </w:r>
      <w:bookmarkEnd w:id="74"/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75" w:name="_Toc373135560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User</w:t>
      </w:r>
      <w:r w:rsidR="00F13F61">
        <w:rPr>
          <w:rFonts w:cs="Arial"/>
          <w:b/>
          <w:bCs w:val="0"/>
          <w:color w:val="FF0000"/>
          <w:szCs w:val="22"/>
        </w:rPr>
        <w:t xml:space="preserve"> (Reference 2.7.2.1)</w:t>
      </w:r>
      <w:bookmarkEnd w:id="75"/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76" w:name="_Toc373135561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r>
        <w:rPr>
          <w:rFonts w:cs="Arial"/>
          <w:b/>
          <w:bCs w:val="0"/>
          <w:color w:val="FF0000"/>
          <w:szCs w:val="22"/>
        </w:rPr>
        <w:t>Topic</w:t>
      </w:r>
      <w:r w:rsidR="00F13F61">
        <w:rPr>
          <w:rFonts w:cs="Arial"/>
          <w:b/>
          <w:bCs w:val="0"/>
          <w:color w:val="FF0000"/>
          <w:szCs w:val="22"/>
        </w:rPr>
        <w:t xml:space="preserve"> (Reference 2.7.2.2)</w:t>
      </w:r>
      <w:bookmarkEnd w:id="76"/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77" w:name="_Toc373135562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TopicController</w:t>
      </w:r>
      <w:bookmarkEnd w:id="77"/>
      <w:proofErr w:type="spellEnd"/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78" w:name="_Toc373135563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78"/>
    </w:p>
    <w:p w:rsidR="00B83BA7" w:rsidRPr="002B26CE" w:rsidRDefault="00B83BA7" w:rsidP="00B83BA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2"/>
        <w:gridCol w:w="1428"/>
        <w:gridCol w:w="968"/>
        <w:gridCol w:w="865"/>
        <w:gridCol w:w="4724"/>
      </w:tblGrid>
      <w:tr w:rsidR="00B83BA7" w:rsidRPr="002B26CE" w:rsidTr="00481249">
        <w:tc>
          <w:tcPr>
            <w:tcW w:w="25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B83BA7" w:rsidRPr="002B26CE" w:rsidTr="00481249">
        <w:tc>
          <w:tcPr>
            <w:tcW w:w="252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TopicService</w:t>
            </w:r>
            <w:proofErr w:type="spellEnd"/>
          </w:p>
        </w:tc>
        <w:tc>
          <w:tcPr>
            <w:tcW w:w="725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ITopicService</w:t>
            </w:r>
            <w:proofErr w:type="spellEnd"/>
          </w:p>
        </w:tc>
        <w:tc>
          <w:tcPr>
            <w:tcW w:w="491" w:type="pct"/>
          </w:tcPr>
          <w:p w:rsidR="00B83BA7" w:rsidRPr="002B26CE" w:rsidRDefault="00B83BA7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service that handle topic’s business.</w:t>
            </w:r>
          </w:p>
        </w:tc>
      </w:tr>
      <w:tr w:rsidR="00B83BA7" w:rsidRPr="001250B8" w:rsidTr="00481249">
        <w:tc>
          <w:tcPr>
            <w:tcW w:w="252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B83BA7" w:rsidRPr="002B26CE" w:rsidTr="00481249">
        <w:tc>
          <w:tcPr>
            <w:tcW w:w="252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B83BA7" w:rsidRPr="002B26CE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79" w:name="_Toc373135564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79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B83BA7" w:rsidRPr="002B26CE" w:rsidTr="00481249">
        <w:tc>
          <w:tcPr>
            <w:tcW w:w="3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AA177C" w:rsidRPr="002B26CE" w:rsidTr="00481249">
        <w:tc>
          <w:tcPr>
            <w:tcW w:w="33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01</w:t>
            </w:r>
          </w:p>
        </w:tc>
        <w:tc>
          <w:tcPr>
            <w:tcW w:w="1192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ChangeTopicState</w:t>
            </w:r>
            <w:proofErr w:type="spellEnd"/>
          </w:p>
        </w:tc>
        <w:tc>
          <w:tcPr>
            <w:tcW w:w="346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Change state for a topic.</w:t>
            </w:r>
          </w:p>
        </w:tc>
      </w:tr>
      <w:tr w:rsidR="00AA177C" w:rsidRPr="002B26CE" w:rsidTr="00481249">
        <w:tc>
          <w:tcPr>
            <w:tcW w:w="33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AA177C" w:rsidRPr="002B26CE" w:rsidTr="00481249">
        <w:tc>
          <w:tcPr>
            <w:tcW w:w="33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AA177C" w:rsidRPr="003E11CC" w:rsidRDefault="00AA177C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0" w:name="_Toc373135565"/>
      <w:proofErr w:type="spellStart"/>
      <w:r>
        <w:rPr>
          <w:rFonts w:cs="Arial"/>
          <w:b/>
          <w:bCs w:val="0"/>
          <w:color w:val="FF0000"/>
          <w:szCs w:val="22"/>
        </w:rPr>
        <w:lastRenderedPageBreak/>
        <w:t>ChangeTopicState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80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B83BA7" w:rsidRPr="002B26CE" w:rsidTr="00481249">
        <w:tc>
          <w:tcPr>
            <w:tcW w:w="9900" w:type="dxa"/>
            <w:gridSpan w:val="2"/>
            <w:shd w:val="clear" w:color="auto" w:fill="FF0000"/>
          </w:tcPr>
          <w:p w:rsidR="00B83BA7" w:rsidRPr="002B26CE" w:rsidRDefault="00B83BA7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B83BA7" w:rsidRPr="002B26CE" w:rsidTr="00481249">
        <w:tc>
          <w:tcPr>
            <w:tcW w:w="3200" w:type="dxa"/>
            <w:tcBorders>
              <w:right w:val="nil"/>
            </w:tcBorders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B83BA7" w:rsidRPr="002B26CE" w:rsidRDefault="00B83BA7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83BA7" w:rsidRPr="002B26CE" w:rsidTr="00481249"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B83BA7" w:rsidRPr="002C7227" w:rsidRDefault="00B83BA7" w:rsidP="00481249">
            <w:pPr>
              <w:pStyle w:val="TableText"/>
              <w:jc w:val="both"/>
            </w:pPr>
            <w:r w:rsidRPr="002C7227">
              <w:t>Change state for a topic.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B83BA7" w:rsidRPr="002B26CE" w:rsidTr="00481249"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 w:rsidRPr="002B26CE">
              <w:t>Not Applicable.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B83BA7" w:rsidRPr="002B26CE" w:rsidTr="00481249">
        <w:trPr>
          <w:trHeight w:val="293"/>
        </w:trPr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>
              <w:t>Integer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B83BA7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B83BA7" w:rsidRPr="002B26CE" w:rsidRDefault="00B83BA7" w:rsidP="00481249">
            <w:pPr>
              <w:pStyle w:val="TableText"/>
            </w:pPr>
          </w:p>
        </w:tc>
      </w:tr>
    </w:tbl>
    <w:p w:rsidR="00B83BA7" w:rsidRPr="002B26CE" w:rsidRDefault="00B83BA7" w:rsidP="00B83BA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81" w:name="_Toc373135566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TopicService</w:t>
      </w:r>
      <w:bookmarkEnd w:id="81"/>
      <w:proofErr w:type="spellEnd"/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2" w:name="_Toc373135567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82"/>
    </w:p>
    <w:p w:rsidR="00B83BA7" w:rsidRPr="002B26CE" w:rsidRDefault="00B83BA7" w:rsidP="00B83BA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662"/>
        <w:gridCol w:w="1717"/>
        <w:gridCol w:w="908"/>
        <w:gridCol w:w="839"/>
        <w:gridCol w:w="4231"/>
      </w:tblGrid>
      <w:tr w:rsidR="00B83BA7" w:rsidRPr="002B26CE" w:rsidTr="00481249">
        <w:tc>
          <w:tcPr>
            <w:tcW w:w="25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B83BA7" w:rsidRPr="002B26CE" w:rsidTr="00481249">
        <w:tc>
          <w:tcPr>
            <w:tcW w:w="252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696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TopicRepository</w:t>
            </w:r>
            <w:proofErr w:type="spellEnd"/>
          </w:p>
        </w:tc>
        <w:tc>
          <w:tcPr>
            <w:tcW w:w="725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ITopicRepository</w:t>
            </w:r>
            <w:proofErr w:type="spellEnd"/>
          </w:p>
        </w:tc>
        <w:tc>
          <w:tcPr>
            <w:tcW w:w="491" w:type="pct"/>
          </w:tcPr>
          <w:p w:rsidR="00B83BA7" w:rsidRPr="002B26CE" w:rsidRDefault="00B83BA7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Private</w:t>
            </w:r>
          </w:p>
        </w:tc>
        <w:tc>
          <w:tcPr>
            <w:tcW w:w="2397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The repository that handle topic’s data access.</w:t>
            </w:r>
          </w:p>
        </w:tc>
      </w:tr>
      <w:tr w:rsidR="00B83BA7" w:rsidRPr="001250B8" w:rsidTr="00481249">
        <w:tc>
          <w:tcPr>
            <w:tcW w:w="252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B83BA7" w:rsidRPr="002B26CE" w:rsidTr="00481249">
        <w:tc>
          <w:tcPr>
            <w:tcW w:w="252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B83BA7" w:rsidRPr="002B26CE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3" w:name="_Toc373135568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83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B83BA7" w:rsidRPr="002B26CE" w:rsidTr="00481249">
        <w:tc>
          <w:tcPr>
            <w:tcW w:w="3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032CC1" w:rsidRPr="002B26CE" w:rsidTr="00481249">
        <w:tc>
          <w:tcPr>
            <w:tcW w:w="33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01</w:t>
            </w:r>
          </w:p>
        </w:tc>
        <w:tc>
          <w:tcPr>
            <w:tcW w:w="1192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ChangeTopicState</w:t>
            </w:r>
            <w:proofErr w:type="spellEnd"/>
          </w:p>
        </w:tc>
        <w:tc>
          <w:tcPr>
            <w:tcW w:w="346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Handle change topic state at business layer.</w:t>
            </w:r>
          </w:p>
        </w:tc>
      </w:tr>
      <w:tr w:rsidR="00032CC1" w:rsidRPr="002B26CE" w:rsidTr="00481249">
        <w:tc>
          <w:tcPr>
            <w:tcW w:w="33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032CC1" w:rsidRPr="002B26CE" w:rsidTr="00481249">
        <w:tc>
          <w:tcPr>
            <w:tcW w:w="33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032CC1" w:rsidRPr="003E11CC" w:rsidRDefault="00032CC1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DC68B4" w:rsidRDefault="00DC68B4">
      <w:pPr>
        <w:spacing w:before="0" w:after="0"/>
        <w:jc w:val="left"/>
        <w:rPr>
          <w:rFonts w:eastAsia="MS Mincho" w:cs="Arial"/>
          <w:b/>
          <w:color w:val="FF0000"/>
          <w:szCs w:val="22"/>
          <w:lang w:eastAsia="ja-JP"/>
        </w:rPr>
      </w:pPr>
      <w:r>
        <w:rPr>
          <w:rFonts w:cs="Arial"/>
          <w:b/>
          <w:bCs/>
          <w:color w:val="FF0000"/>
          <w:szCs w:val="22"/>
        </w:rPr>
        <w:br w:type="page"/>
      </w:r>
    </w:p>
    <w:p w:rsidR="00B83BA7" w:rsidRPr="002B26CE" w:rsidRDefault="00B83BA7" w:rsidP="00952E85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4" w:name="_Toc373135569"/>
      <w:proofErr w:type="spellStart"/>
      <w:r>
        <w:rPr>
          <w:rFonts w:cs="Arial"/>
          <w:b/>
          <w:bCs w:val="0"/>
          <w:color w:val="FF0000"/>
          <w:szCs w:val="22"/>
        </w:rPr>
        <w:lastRenderedPageBreak/>
        <w:t>ChangeTopicSate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84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B83BA7" w:rsidRPr="002B26CE" w:rsidTr="00481249">
        <w:tc>
          <w:tcPr>
            <w:tcW w:w="9900" w:type="dxa"/>
            <w:gridSpan w:val="2"/>
            <w:shd w:val="clear" w:color="auto" w:fill="FF0000"/>
          </w:tcPr>
          <w:p w:rsidR="00B83BA7" w:rsidRPr="002B26CE" w:rsidRDefault="00B83BA7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B83BA7" w:rsidRPr="002B26CE" w:rsidTr="00481249">
        <w:tc>
          <w:tcPr>
            <w:tcW w:w="3200" w:type="dxa"/>
            <w:tcBorders>
              <w:right w:val="nil"/>
            </w:tcBorders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B83BA7" w:rsidRPr="002B26CE" w:rsidRDefault="00B83BA7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83BA7" w:rsidRPr="002B26CE" w:rsidTr="00481249"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B83BA7" w:rsidRPr="00B75FC6" w:rsidRDefault="00B83BA7" w:rsidP="00481249">
            <w:pPr>
              <w:pStyle w:val="TableText"/>
              <w:jc w:val="both"/>
            </w:pPr>
            <w:r w:rsidRPr="00B75FC6">
              <w:t>Handle change topic state at business layer.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B83BA7" w:rsidRPr="002B26CE" w:rsidTr="00481249"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 w:rsidRPr="002B26CE">
              <w:t>Not Applicable.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B83BA7" w:rsidRPr="002B26CE" w:rsidTr="00481249">
        <w:trPr>
          <w:trHeight w:val="293"/>
        </w:trPr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>
              <w:t>Integer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B83BA7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B83BA7" w:rsidRPr="002B26CE" w:rsidRDefault="00B83BA7" w:rsidP="00481249">
            <w:pPr>
              <w:pStyle w:val="TableText"/>
            </w:pPr>
          </w:p>
        </w:tc>
      </w:tr>
    </w:tbl>
    <w:p w:rsidR="00B83BA7" w:rsidRPr="002B26CE" w:rsidRDefault="00B83BA7" w:rsidP="00B83BA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B83BA7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85" w:name="_Toc373135570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TopicRepository</w:t>
      </w:r>
      <w:bookmarkEnd w:id="85"/>
      <w:proofErr w:type="spellEnd"/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6" w:name="_Toc373135571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86"/>
    </w:p>
    <w:p w:rsidR="00B83BA7" w:rsidRPr="002B26CE" w:rsidRDefault="00B83BA7" w:rsidP="00B83BA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1"/>
        <w:gridCol w:w="1429"/>
        <w:gridCol w:w="968"/>
        <w:gridCol w:w="865"/>
        <w:gridCol w:w="4724"/>
      </w:tblGrid>
      <w:tr w:rsidR="00B83BA7" w:rsidRPr="002B26CE" w:rsidTr="00481249">
        <w:tc>
          <w:tcPr>
            <w:tcW w:w="25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B83BA7" w:rsidRPr="002B26CE" w:rsidTr="00481249">
        <w:tc>
          <w:tcPr>
            <w:tcW w:w="252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96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1" w:type="pct"/>
          </w:tcPr>
          <w:p w:rsidR="00B83BA7" w:rsidRPr="002B26CE" w:rsidRDefault="00B83BA7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97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</w:tr>
      <w:tr w:rsidR="00B83BA7" w:rsidRPr="001250B8" w:rsidTr="00481249">
        <w:tc>
          <w:tcPr>
            <w:tcW w:w="252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B83BA7" w:rsidRPr="002B26CE" w:rsidTr="00481249">
        <w:tc>
          <w:tcPr>
            <w:tcW w:w="252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B83BA7" w:rsidRPr="002B26CE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7" w:name="_Toc373135572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87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B83BA7" w:rsidRPr="002B26CE" w:rsidTr="00481249">
        <w:tc>
          <w:tcPr>
            <w:tcW w:w="3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762A0F" w:rsidRPr="002B26CE" w:rsidTr="00481249">
        <w:tc>
          <w:tcPr>
            <w:tcW w:w="33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01</w:t>
            </w:r>
          </w:p>
        </w:tc>
        <w:tc>
          <w:tcPr>
            <w:tcW w:w="1192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proofErr w:type="spellStart"/>
            <w:r>
              <w:rPr>
                <w:rFonts w:ascii="Arial" w:hAnsi="Arial"/>
                <w:i w:val="0"/>
                <w:color w:val="auto"/>
              </w:rPr>
              <w:t>ChangeTopicState</w:t>
            </w:r>
            <w:proofErr w:type="spellEnd"/>
          </w:p>
        </w:tc>
        <w:tc>
          <w:tcPr>
            <w:tcW w:w="346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  <w:r>
              <w:rPr>
                <w:rFonts w:ascii="Arial" w:hAnsi="Arial"/>
                <w:i w:val="0"/>
                <w:color w:val="auto"/>
              </w:rPr>
              <w:t>Handle change topic state at data access layer.</w:t>
            </w:r>
          </w:p>
        </w:tc>
      </w:tr>
      <w:tr w:rsidR="00762A0F" w:rsidRPr="002B26CE" w:rsidTr="00481249">
        <w:tc>
          <w:tcPr>
            <w:tcW w:w="33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762A0F" w:rsidRPr="002B26CE" w:rsidTr="00481249">
        <w:tc>
          <w:tcPr>
            <w:tcW w:w="33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762A0F" w:rsidRPr="003E11CC" w:rsidRDefault="00762A0F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093517" w:rsidRDefault="00093517">
      <w:pPr>
        <w:spacing w:before="0" w:after="0"/>
        <w:jc w:val="left"/>
        <w:rPr>
          <w:rFonts w:eastAsia="MS Mincho" w:cs="Arial"/>
          <w:b/>
          <w:color w:val="FF0000"/>
          <w:szCs w:val="22"/>
          <w:lang w:eastAsia="ja-JP"/>
        </w:rPr>
      </w:pPr>
      <w:r>
        <w:rPr>
          <w:rFonts w:cs="Arial"/>
          <w:b/>
          <w:bCs/>
          <w:color w:val="FF0000"/>
          <w:szCs w:val="22"/>
        </w:rPr>
        <w:br w:type="page"/>
      </w: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88" w:name="_Toc373135573"/>
      <w:proofErr w:type="spellStart"/>
      <w:r>
        <w:rPr>
          <w:rFonts w:cs="Arial"/>
          <w:b/>
          <w:bCs w:val="0"/>
          <w:color w:val="FF0000"/>
          <w:szCs w:val="22"/>
        </w:rPr>
        <w:lastRenderedPageBreak/>
        <w:t>ChangeTopicState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88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B83BA7" w:rsidRPr="002B26CE" w:rsidTr="00481249">
        <w:tc>
          <w:tcPr>
            <w:tcW w:w="9900" w:type="dxa"/>
            <w:gridSpan w:val="2"/>
            <w:shd w:val="clear" w:color="auto" w:fill="FF0000"/>
          </w:tcPr>
          <w:p w:rsidR="00B83BA7" w:rsidRPr="002B26CE" w:rsidRDefault="00B83BA7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B83BA7" w:rsidRPr="002B26CE" w:rsidTr="00481249">
        <w:tc>
          <w:tcPr>
            <w:tcW w:w="3200" w:type="dxa"/>
            <w:tcBorders>
              <w:right w:val="nil"/>
            </w:tcBorders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B83BA7" w:rsidRPr="002B26CE" w:rsidRDefault="00B83BA7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83BA7" w:rsidRPr="002B26CE" w:rsidTr="00481249"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B83BA7" w:rsidRPr="007B7431" w:rsidRDefault="00B83BA7" w:rsidP="00481249">
            <w:pPr>
              <w:pStyle w:val="TableText"/>
              <w:jc w:val="both"/>
            </w:pPr>
            <w:r w:rsidRPr="007B7431">
              <w:t>Handle change topic state at data access layer.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B83BA7" w:rsidRPr="002B26CE" w:rsidTr="00481249"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 w:rsidRPr="002B26CE">
              <w:t>Not Applicable.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Topic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B83BA7" w:rsidRPr="002B26CE" w:rsidTr="00481249">
        <w:trPr>
          <w:trHeight w:val="293"/>
        </w:trPr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>
              <w:t>Integer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B83BA7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B83BA7" w:rsidRPr="002B26CE" w:rsidRDefault="00B83BA7" w:rsidP="00481249">
            <w:pPr>
              <w:pStyle w:val="TableText"/>
            </w:pPr>
          </w:p>
        </w:tc>
      </w:tr>
    </w:tbl>
    <w:p w:rsidR="00B83BA7" w:rsidRPr="002B26CE" w:rsidRDefault="00B83BA7" w:rsidP="00B83BA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B83BA7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tabs>
          <w:tab w:val="clear" w:pos="2160"/>
          <w:tab w:val="num" w:pos="1080"/>
        </w:tabs>
        <w:ind w:left="1080" w:hanging="1080"/>
        <w:rPr>
          <w:rFonts w:cs="Arial"/>
          <w:b/>
          <w:bCs w:val="0"/>
          <w:color w:val="FF0000"/>
          <w:szCs w:val="22"/>
        </w:rPr>
      </w:pPr>
      <w:bookmarkStart w:id="89" w:name="_Toc373135574"/>
      <w:r w:rsidRPr="002B26CE">
        <w:rPr>
          <w:rFonts w:cs="Arial"/>
          <w:b/>
          <w:bCs w:val="0"/>
          <w:color w:val="FF0000"/>
          <w:szCs w:val="22"/>
        </w:rPr>
        <w:t xml:space="preserve">Class </w:t>
      </w:r>
      <w:proofErr w:type="spellStart"/>
      <w:r>
        <w:rPr>
          <w:rFonts w:cs="Arial"/>
          <w:b/>
          <w:bCs w:val="0"/>
          <w:color w:val="FF0000"/>
          <w:szCs w:val="22"/>
        </w:rPr>
        <w:t>UserRepository</w:t>
      </w:r>
      <w:bookmarkEnd w:id="89"/>
      <w:proofErr w:type="spellEnd"/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90" w:name="_Toc373135575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90"/>
    </w:p>
    <w:p w:rsidR="00B83BA7" w:rsidRPr="002B26CE" w:rsidRDefault="00B83BA7" w:rsidP="00B83BA7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1371"/>
        <w:gridCol w:w="1429"/>
        <w:gridCol w:w="968"/>
        <w:gridCol w:w="865"/>
        <w:gridCol w:w="4724"/>
      </w:tblGrid>
      <w:tr w:rsidR="00B83BA7" w:rsidRPr="002B26CE" w:rsidTr="00481249">
        <w:tc>
          <w:tcPr>
            <w:tcW w:w="25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696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725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491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397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B83BA7" w:rsidRPr="002B26CE" w:rsidTr="00481249">
        <w:tc>
          <w:tcPr>
            <w:tcW w:w="252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96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25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91" w:type="pct"/>
          </w:tcPr>
          <w:p w:rsidR="00B83BA7" w:rsidRPr="002B26CE" w:rsidRDefault="00B83BA7" w:rsidP="00481249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397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</w:p>
        </w:tc>
      </w:tr>
      <w:tr w:rsidR="00B83BA7" w:rsidRPr="001250B8" w:rsidTr="00481249">
        <w:tc>
          <w:tcPr>
            <w:tcW w:w="252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color w:val="auto"/>
              </w:rPr>
            </w:pPr>
          </w:p>
        </w:tc>
        <w:tc>
          <w:tcPr>
            <w:tcW w:w="439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1250B8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B83BA7" w:rsidRPr="002B26CE" w:rsidTr="00481249">
        <w:tc>
          <w:tcPr>
            <w:tcW w:w="252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696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725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91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439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2397" w:type="pct"/>
          </w:tcPr>
          <w:p w:rsidR="00B83BA7" w:rsidRPr="007472FE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B83BA7" w:rsidRPr="002B26CE" w:rsidRDefault="00B83BA7" w:rsidP="00B83BA7">
      <w:pPr>
        <w:rPr>
          <w:rFonts w:cs="Arial"/>
          <w:szCs w:val="22"/>
        </w:rPr>
      </w:pP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91" w:name="_Toc373135576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91"/>
      <w:r w:rsidRPr="002B26CE">
        <w:rPr>
          <w:rFonts w:cs="Arial"/>
          <w:b/>
          <w:bCs w:val="0"/>
          <w:color w:val="FF0000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7"/>
        <w:gridCol w:w="3106"/>
        <w:gridCol w:w="6251"/>
      </w:tblGrid>
      <w:tr w:rsidR="00B83BA7" w:rsidRPr="002B26CE" w:rsidTr="00481249">
        <w:tc>
          <w:tcPr>
            <w:tcW w:w="33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B83BA7" w:rsidRPr="002B26CE" w:rsidRDefault="00B83BA7" w:rsidP="00481249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B83BA7" w:rsidRPr="002B26CE" w:rsidTr="00481249">
        <w:tc>
          <w:tcPr>
            <w:tcW w:w="33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GetUserPermissionByUsername</w:t>
            </w:r>
            <w:proofErr w:type="spellEnd"/>
          </w:p>
        </w:tc>
        <w:tc>
          <w:tcPr>
            <w:tcW w:w="3469" w:type="pct"/>
          </w:tcPr>
          <w:p w:rsidR="00B83BA7" w:rsidRPr="002B26CE" w:rsidRDefault="00B83BA7" w:rsidP="0048124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 user’s permission by username.</w:t>
            </w:r>
          </w:p>
        </w:tc>
      </w:tr>
      <w:tr w:rsidR="00B83BA7" w:rsidRPr="002B26CE" w:rsidTr="00481249">
        <w:tc>
          <w:tcPr>
            <w:tcW w:w="339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  <w:tr w:rsidR="00B83BA7" w:rsidRPr="002B26CE" w:rsidTr="00481249">
        <w:tc>
          <w:tcPr>
            <w:tcW w:w="339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1192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  <w:tc>
          <w:tcPr>
            <w:tcW w:w="3469" w:type="pct"/>
          </w:tcPr>
          <w:p w:rsidR="00B83BA7" w:rsidRPr="003E11CC" w:rsidRDefault="00B83BA7" w:rsidP="00481249">
            <w:pPr>
              <w:pStyle w:val="comment"/>
              <w:ind w:left="0"/>
              <w:rPr>
                <w:rFonts w:ascii="Arial" w:hAnsi="Arial"/>
                <w:i w:val="0"/>
                <w:color w:val="auto"/>
              </w:rPr>
            </w:pPr>
          </w:p>
        </w:tc>
      </w:tr>
    </w:tbl>
    <w:p w:rsidR="00CD5A55" w:rsidRDefault="00CD5A55">
      <w:pPr>
        <w:spacing w:before="0" w:after="0"/>
        <w:jc w:val="left"/>
        <w:rPr>
          <w:rFonts w:eastAsia="MS Mincho" w:cs="Arial"/>
          <w:b/>
          <w:color w:val="FF0000"/>
          <w:szCs w:val="22"/>
          <w:lang w:eastAsia="ja-JP"/>
        </w:rPr>
      </w:pPr>
      <w:r>
        <w:rPr>
          <w:rFonts w:cs="Arial"/>
          <w:b/>
          <w:bCs/>
          <w:color w:val="FF0000"/>
          <w:szCs w:val="22"/>
        </w:rPr>
        <w:br w:type="page"/>
      </w:r>
    </w:p>
    <w:p w:rsidR="00B83BA7" w:rsidRPr="002B26CE" w:rsidRDefault="00B83BA7" w:rsidP="00B83BA7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92" w:name="_Toc373135577"/>
      <w:proofErr w:type="spellStart"/>
      <w:r>
        <w:rPr>
          <w:rFonts w:cs="Arial"/>
          <w:b/>
          <w:bCs w:val="0"/>
          <w:color w:val="FF0000"/>
          <w:szCs w:val="22"/>
        </w:rPr>
        <w:lastRenderedPageBreak/>
        <w:t>GetUserPermissionByUsername</w:t>
      </w:r>
      <w:proofErr w:type="spellEnd"/>
      <w:r w:rsidRPr="002B26CE">
        <w:rPr>
          <w:rFonts w:cs="Arial"/>
          <w:b/>
          <w:bCs w:val="0"/>
          <w:color w:val="FF0000"/>
          <w:szCs w:val="22"/>
        </w:rPr>
        <w:t xml:space="preserve"> Method</w:t>
      </w:r>
      <w:bookmarkEnd w:id="92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B83BA7" w:rsidRPr="002B26CE" w:rsidTr="00481249">
        <w:tc>
          <w:tcPr>
            <w:tcW w:w="9900" w:type="dxa"/>
            <w:gridSpan w:val="2"/>
            <w:shd w:val="clear" w:color="auto" w:fill="FF0000"/>
          </w:tcPr>
          <w:p w:rsidR="00B83BA7" w:rsidRPr="002B26CE" w:rsidRDefault="00B83BA7" w:rsidP="00481249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B83BA7" w:rsidRPr="002B26CE" w:rsidTr="00481249">
        <w:tc>
          <w:tcPr>
            <w:tcW w:w="3200" w:type="dxa"/>
            <w:tcBorders>
              <w:right w:val="nil"/>
            </w:tcBorders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B83BA7" w:rsidRPr="002B26CE" w:rsidRDefault="00B83BA7" w:rsidP="00481249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83BA7" w:rsidRPr="002B26CE" w:rsidTr="00481249"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pStyle w:val="TableText"/>
              <w:jc w:val="both"/>
            </w:pPr>
            <w:r>
              <w:t>Get user’s permission by username.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B83BA7" w:rsidRPr="002B26CE" w:rsidTr="00481249"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</w:pPr>
            <w:r w:rsidRPr="002B26CE">
              <w:t>Not Applicable.</w:t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username</w:t>
            </w: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String</w:t>
            </w: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B83BA7" w:rsidRPr="002B26CE" w:rsidTr="00481249">
        <w:trPr>
          <w:trHeight w:val="150"/>
        </w:trPr>
        <w:tc>
          <w:tcPr>
            <w:tcW w:w="32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B83BA7" w:rsidRPr="002B26CE" w:rsidTr="00481249">
        <w:trPr>
          <w:trHeight w:val="293"/>
        </w:trPr>
        <w:tc>
          <w:tcPr>
            <w:tcW w:w="9900" w:type="dxa"/>
            <w:gridSpan w:val="2"/>
          </w:tcPr>
          <w:p w:rsidR="00B83BA7" w:rsidRPr="002B26CE" w:rsidRDefault="00B83BA7" w:rsidP="00481249">
            <w:pPr>
              <w:pStyle w:val="TableText"/>
              <w:tabs>
                <w:tab w:val="left" w:pos="1182"/>
              </w:tabs>
            </w:pPr>
            <w:r>
              <w:t>Integer</w:t>
            </w:r>
            <w:r>
              <w:tab/>
            </w:r>
          </w:p>
        </w:tc>
      </w:tr>
      <w:tr w:rsidR="00B83BA7" w:rsidRPr="002B26CE" w:rsidTr="00481249">
        <w:tc>
          <w:tcPr>
            <w:tcW w:w="9900" w:type="dxa"/>
            <w:gridSpan w:val="2"/>
            <w:shd w:val="clear" w:color="auto" w:fill="FFFF99"/>
          </w:tcPr>
          <w:p w:rsidR="00B83BA7" w:rsidRPr="002B26CE" w:rsidRDefault="00B83BA7" w:rsidP="00481249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B83BA7" w:rsidRPr="002B26CE" w:rsidTr="00481249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B83BA7" w:rsidRPr="002B26CE" w:rsidRDefault="00B83BA7" w:rsidP="00481249">
            <w:pPr>
              <w:pStyle w:val="TableText"/>
            </w:pPr>
          </w:p>
        </w:tc>
      </w:tr>
    </w:tbl>
    <w:p w:rsidR="00B83BA7" w:rsidRPr="002B26CE" w:rsidRDefault="00B83BA7" w:rsidP="00B83BA7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B83BA7" w:rsidRPr="002B26CE" w:rsidRDefault="00B83BA7" w:rsidP="004563B8">
      <w:pPr>
        <w:rPr>
          <w:rFonts w:cs="Arial"/>
          <w:szCs w:val="22"/>
        </w:rPr>
      </w:pPr>
    </w:p>
    <w:sectPr w:rsidR="00B83BA7" w:rsidRPr="002B26CE" w:rsidSect="001F3C25">
      <w:headerReference w:type="even" r:id="rId26"/>
      <w:headerReference w:type="default" r:id="rId27"/>
      <w:footerReference w:type="default" r:id="rId28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40D" w:rsidRDefault="0067040D">
      <w:r>
        <w:separator/>
      </w:r>
    </w:p>
  </w:endnote>
  <w:endnote w:type="continuationSeparator" w:id="0">
    <w:p w:rsidR="0067040D" w:rsidRDefault="0067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63" w:rsidRDefault="00EC0963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8DD4DB" wp14:editId="0E2BC428">
              <wp:simplePos x="0" y="0"/>
              <wp:positionH relativeFrom="column">
                <wp:posOffset>-45720</wp:posOffset>
              </wp:positionH>
              <wp:positionV relativeFrom="paragraph">
                <wp:posOffset>194945</wp:posOffset>
              </wp:positionV>
              <wp:extent cx="6172200" cy="350520"/>
              <wp:effectExtent l="0" t="0" r="1905" b="1905"/>
              <wp:wrapNone/>
              <wp:docPr id="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963" w:rsidRPr="00137180" w:rsidRDefault="00EC0963" w:rsidP="00EA388F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100" w:afterAutospacing="1"/>
                            <w:ind w:right="57"/>
                            <w:jc w:val="left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3.6pt;margin-top:15.35pt;width:486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" fillcolor="red" stroked="f">
              <v:textbox>
                <w:txbxContent>
                  <w:p w:rsidR="00EC0963" w:rsidRPr="00137180" w:rsidRDefault="00EC0963" w:rsidP="00EA388F">
                    <w:pPr>
                      <w:tabs>
                        <w:tab w:val="center" w:pos="4680"/>
                        <w:tab w:val="right" w:pos="9360"/>
                      </w:tabs>
                      <w:spacing w:after="100" w:afterAutospacing="1"/>
                      <w:ind w:right="57"/>
                      <w:jc w:val="left"/>
                      <w:rPr>
                        <w:b/>
                        <w:color w:val="FFFFFF"/>
                      </w:rPr>
                    </w:pPr>
                    <w:proofErr w:type="spellStart"/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ab/>
                    </w:r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010E9E7" wp14:editId="63EA25AC">
              <wp:simplePos x="0" y="0"/>
              <wp:positionH relativeFrom="column">
                <wp:posOffset>-43180</wp:posOffset>
              </wp:positionH>
              <wp:positionV relativeFrom="paragraph">
                <wp:posOffset>147320</wp:posOffset>
              </wp:positionV>
              <wp:extent cx="6172200" cy="0"/>
              <wp:effectExtent l="19685" t="19050" r="27940" b="1905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OayAOBwCAAA0BAAADgAAAAAAAAAAAAAAAAAuAgAAZHJzL2Uyb0RvYy54bWxQSwEC&#10;LQAUAAYACAAAACEADuCLON8AAAAIAQAADwAAAAAAAAAAAAAAAAB2BAAAZHJzL2Rvd25yZXYueG1s&#10;UEsFBgAAAAAEAAQA8wAAAIIFAAAAAA==&#10;" strokecolor="#fc0" strokeweight="3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B420C3" wp14:editId="2159942F">
              <wp:simplePos x="0" y="0"/>
              <wp:positionH relativeFrom="column">
                <wp:posOffset>-38100</wp:posOffset>
              </wp:positionH>
              <wp:positionV relativeFrom="paragraph">
                <wp:posOffset>83820</wp:posOffset>
              </wp:positionV>
              <wp:extent cx="6172200" cy="0"/>
              <wp:effectExtent l="24765" t="22225" r="22860" b="25400"/>
              <wp:wrapNone/>
              <wp:docPr id="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" strokecolor="#003640" strokeweight="3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63" w:rsidRDefault="00EC0963"/>
  <w:p w:rsidR="00EC0963" w:rsidRDefault="00EC0963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500F293" wp14:editId="5066D8F4">
              <wp:simplePos x="0" y="0"/>
              <wp:positionH relativeFrom="column">
                <wp:posOffset>0</wp:posOffset>
              </wp:positionH>
              <wp:positionV relativeFrom="paragraph">
                <wp:posOffset>140970</wp:posOffset>
              </wp:positionV>
              <wp:extent cx="6172200" cy="350520"/>
              <wp:effectExtent l="0" t="1905" r="3810" b="0"/>
              <wp:wrapNone/>
              <wp:docPr id="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963" w:rsidRPr="00137180" w:rsidRDefault="00EC0963" w:rsidP="00C048C5">
                          <w:pPr>
                            <w:tabs>
                              <w:tab w:val="center" w:pos="4680"/>
                              <w:tab w:val="right" w:pos="9360"/>
                            </w:tabs>
                            <w:spacing w:after="100" w:afterAutospacing="1"/>
                            <w:ind w:right="57"/>
                            <w:jc w:val="left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</w:rPr>
                            <w:tab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t xml:space="preserve">Page </w: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instrText xml:space="preserve"> PAGE </w:instrTex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 w:rsidR="00DD1E0F">
                            <w:rPr>
                              <w:b/>
                              <w:noProof/>
                              <w:color w:val="FFFFFF"/>
                            </w:rPr>
                            <w:t>22</w:t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 w:rsidRPr="00137180">
                            <w:rPr>
                              <w:b/>
                              <w:color w:val="FFFFFF"/>
                            </w:rPr>
                            <w:t xml:space="preserve"> of </w:t>
                          </w:r>
                          <w:r>
                            <w:rPr>
                              <w:b/>
                              <w:color w:val="FFFFFF"/>
                            </w:rPr>
                            <w:t>5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 xml:space="preserve">Offshore Software </w:t>
                          </w:r>
                          <w:proofErr w:type="gramStart"/>
                          <w:r>
                            <w:rPr>
                              <w:b/>
                              <w:color w:val="FFFFFF"/>
                            </w:rPr>
                            <w:t>Development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left:0;text-align:left;margin-left:0;margin-top:11.1pt;width:486pt;height:27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" fillcolor="red" stroked="f">
              <v:textbox>
                <w:txbxContent>
                  <w:p w:rsidR="00EC0963" w:rsidRPr="00137180" w:rsidRDefault="00EC0963" w:rsidP="00C048C5">
                    <w:pPr>
                      <w:tabs>
                        <w:tab w:val="center" w:pos="4680"/>
                        <w:tab w:val="right" w:pos="9360"/>
                      </w:tabs>
                      <w:spacing w:after="100" w:afterAutospacing="1"/>
                      <w:ind w:right="57"/>
                      <w:jc w:val="left"/>
                      <w:rPr>
                        <w:b/>
                        <w:color w:val="FFFFFF"/>
                      </w:rPr>
                    </w:pPr>
                    <w:proofErr w:type="spellStart"/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ab/>
                    </w:r>
                    <w:r w:rsidRPr="00137180">
                      <w:rPr>
                        <w:b/>
                        <w:color w:val="FFFFFF"/>
                      </w:rPr>
                      <w:t xml:space="preserve">Page </w:t>
                    </w:r>
                    <w:r w:rsidRPr="00137180">
                      <w:rPr>
                        <w:b/>
                        <w:color w:val="FFFFFF"/>
                      </w:rPr>
                      <w:fldChar w:fldCharType="begin"/>
                    </w:r>
                    <w:r w:rsidRPr="00137180">
                      <w:rPr>
                        <w:b/>
                        <w:color w:val="FFFFFF"/>
                      </w:rPr>
                      <w:instrText xml:space="preserve"> PAGE </w:instrText>
                    </w:r>
                    <w:r w:rsidRPr="00137180">
                      <w:rPr>
                        <w:b/>
                        <w:color w:val="FFFFFF"/>
                      </w:rPr>
                      <w:fldChar w:fldCharType="separate"/>
                    </w:r>
                    <w:r w:rsidR="00DD1E0F">
                      <w:rPr>
                        <w:b/>
                        <w:noProof/>
                        <w:color w:val="FFFFFF"/>
                      </w:rPr>
                      <w:t>22</w:t>
                    </w:r>
                    <w:r w:rsidRPr="00137180">
                      <w:rPr>
                        <w:b/>
                        <w:color w:val="FFFFFF"/>
                      </w:rPr>
                      <w:fldChar w:fldCharType="end"/>
                    </w:r>
                    <w:r w:rsidRPr="00137180">
                      <w:rPr>
                        <w:b/>
                        <w:color w:val="FFFFFF"/>
                      </w:rPr>
                      <w:t xml:space="preserve"> of </w:t>
                    </w:r>
                    <w:r>
                      <w:rPr>
                        <w:b/>
                        <w:color w:val="FFFFFF"/>
                      </w:rPr>
                      <w:t>5</w:t>
                    </w:r>
                    <w:r>
                      <w:rPr>
                        <w:b/>
                        <w:color w:val="FFFFFF"/>
                      </w:rPr>
                      <w:tab/>
                      <w:t xml:space="preserve">Offshore Software </w:t>
                    </w:r>
                    <w:proofErr w:type="gramStart"/>
                    <w:r>
                      <w:rPr>
                        <w:b/>
                        <w:color w:val="FFFFFF"/>
                      </w:rPr>
                      <w:t>Development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9DE388" wp14:editId="082E988C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172200" cy="0"/>
              <wp:effectExtent l="24765" t="19050" r="2286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kGg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iGMEJBoCAAA0BAAADgAAAAAAAAAAAAAAAAAuAgAAZHJzL2Uyb0RvYy54bWxQSwECLQAUAAYACAAA&#10;ACEA/7KnytgAAAAEAQAADwAAAAAAAAAAAAAAAAB0BAAAZHJzL2Rvd25yZXYueG1sUEsFBgAAAAAE&#10;AAQA8wAAAHkFAAAAAA==&#10;" strokecolor="#003640" strokeweight="3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E9EF8EA" wp14:editId="33C022D8">
              <wp:simplePos x="0" y="0"/>
              <wp:positionH relativeFrom="column">
                <wp:posOffset>0</wp:posOffset>
              </wp:positionH>
              <wp:positionV relativeFrom="paragraph">
                <wp:posOffset>76200</wp:posOffset>
              </wp:positionV>
              <wp:extent cx="6172200" cy="0"/>
              <wp:effectExtent l="24765" t="22860" r="22860" b="2476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" strokecolor="#fc0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40D" w:rsidRDefault="0067040D">
      <w:r>
        <w:separator/>
      </w:r>
    </w:p>
  </w:footnote>
  <w:footnote w:type="continuationSeparator" w:id="0">
    <w:p w:rsidR="0067040D" w:rsidRDefault="0067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63" w:rsidRPr="003D275B" w:rsidRDefault="00EC0963" w:rsidP="003D275B">
    <w:pPr>
      <w:pStyle w:val="Header"/>
    </w:pPr>
    <w:r>
      <w:rPr>
        <w:noProof/>
        <w:lang w:val="en-US" w:eastAsia="en-US"/>
      </w:rPr>
      <w:drawing>
        <wp:inline distT="0" distB="0" distL="0" distR="0" wp14:anchorId="7B413039" wp14:editId="0EE3F72B">
          <wp:extent cx="6105525" cy="923925"/>
          <wp:effectExtent l="0" t="0" r="9525" b="9525"/>
          <wp:docPr id="3" name="Picture 3" descr="D:\DEPARMENT\Style_NashTech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PARMENT\Style_NashTech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63" w:rsidRDefault="00EC096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963" w:rsidRDefault="00EC0963" w:rsidP="00CC0AA2">
    <w:pPr>
      <w:rPr>
        <w:szCs w:val="20"/>
      </w:rPr>
    </w:pPr>
    <w:r>
      <w:rPr>
        <w:noProof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65BDBB7" wp14:editId="2D08C882">
              <wp:simplePos x="0" y="0"/>
              <wp:positionH relativeFrom="column">
                <wp:posOffset>0</wp:posOffset>
              </wp:positionH>
              <wp:positionV relativeFrom="paragraph">
                <wp:posOffset>-15240</wp:posOffset>
              </wp:positionV>
              <wp:extent cx="6172200" cy="350520"/>
              <wp:effectExtent l="0" t="0" r="381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0963" w:rsidRPr="00137180" w:rsidRDefault="007043BD" w:rsidP="00137180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t xml:space="preserve">DDD_22_26Nov - </w:t>
                          </w:r>
                          <w:r w:rsidR="00EC0963">
                            <w:rPr>
                              <w:b/>
                              <w:color w:val="FFFFFF"/>
                            </w:rPr>
                            <w:t>Detailed Design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0;margin-top:-1.2pt;width:486pt;height:27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aigIAABc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u5HW2ooCAAAXBQAADgAAAAAAAAAAAAAAAAAuAgAAZHJzL2Uyb0RvYy54bWxQSwECLQAUAAYA&#10;CAAAACEAcDbPu90AAAAGAQAADwAAAAAAAAAAAAAAAADkBAAAZHJzL2Rvd25yZXYueG1sUEsFBgAA&#10;AAAEAAQA8wAAAO4FAAAAAA==&#10;" fillcolor="#003640" stroked="f">
              <v:textbox>
                <w:txbxContent>
                  <w:p w:rsidR="00EC0963" w:rsidRPr="00137180" w:rsidRDefault="007043BD" w:rsidP="00137180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 xml:space="preserve">DDD_22_26Nov - </w:t>
                    </w:r>
                    <w:r w:rsidR="00EC0963">
                      <w:rPr>
                        <w:b/>
                        <w:color w:val="FFFFFF"/>
                      </w:rPr>
                      <w:t>Detailed Design</w:t>
                    </w:r>
                  </w:p>
                </w:txbxContent>
              </v:textbox>
            </v:shape>
          </w:pict>
        </mc:Fallback>
      </mc:AlternateContent>
    </w:r>
  </w:p>
  <w:p w:rsidR="00EC0963" w:rsidRPr="00CC0AA2" w:rsidRDefault="00EC0963" w:rsidP="00CC0AA2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79D"/>
    <w:multiLevelType w:val="multilevel"/>
    <w:tmpl w:val="1352B942"/>
    <w:numStyleLink w:val="BulletPoint"/>
  </w:abstractNum>
  <w:abstractNum w:abstractNumId="1">
    <w:nsid w:val="0D0411F5"/>
    <w:multiLevelType w:val="multilevel"/>
    <w:tmpl w:val="1352B942"/>
    <w:numStyleLink w:val="BulletPoint"/>
  </w:abstractNum>
  <w:abstractNum w:abstractNumId="2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F26CB"/>
    <w:multiLevelType w:val="multilevel"/>
    <w:tmpl w:val="1352B942"/>
    <w:numStyleLink w:val="BulletPoint"/>
  </w:abstractNum>
  <w:abstractNum w:abstractNumId="4">
    <w:nsid w:val="244E1076"/>
    <w:multiLevelType w:val="multilevel"/>
    <w:tmpl w:val="1352B942"/>
    <w:numStyleLink w:val="BulletPoint"/>
  </w:abstractNum>
  <w:abstractNum w:abstractNumId="5">
    <w:nsid w:val="252F2C4A"/>
    <w:multiLevelType w:val="multilevel"/>
    <w:tmpl w:val="1352B942"/>
    <w:numStyleLink w:val="BulletPoint"/>
  </w:abstractNum>
  <w:abstractNum w:abstractNumId="6">
    <w:nsid w:val="2AC756EE"/>
    <w:multiLevelType w:val="multilevel"/>
    <w:tmpl w:val="1352B942"/>
    <w:numStyleLink w:val="BulletPoint"/>
  </w:abstractNum>
  <w:abstractNum w:abstractNumId="7">
    <w:nsid w:val="2B4B05F7"/>
    <w:multiLevelType w:val="multilevel"/>
    <w:tmpl w:val="1352B942"/>
    <w:numStyleLink w:val="BulletPoint"/>
  </w:abstractNum>
  <w:abstractNum w:abstractNumId="8">
    <w:nsid w:val="2EB05B47"/>
    <w:multiLevelType w:val="multilevel"/>
    <w:tmpl w:val="1352B942"/>
    <w:numStyleLink w:val="BulletPoint"/>
  </w:abstractNum>
  <w:abstractNum w:abstractNumId="9">
    <w:nsid w:val="372421FA"/>
    <w:multiLevelType w:val="multilevel"/>
    <w:tmpl w:val="1352B942"/>
    <w:numStyleLink w:val="BulletPoint"/>
  </w:abstractNum>
  <w:abstractNum w:abstractNumId="10">
    <w:nsid w:val="378D5930"/>
    <w:multiLevelType w:val="multilevel"/>
    <w:tmpl w:val="1352B942"/>
    <w:numStyleLink w:val="BulletPoint"/>
  </w:abstractNum>
  <w:abstractNum w:abstractNumId="11">
    <w:nsid w:val="37A57707"/>
    <w:multiLevelType w:val="multilevel"/>
    <w:tmpl w:val="D746237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BD04FC6"/>
    <w:multiLevelType w:val="multilevel"/>
    <w:tmpl w:val="1352B942"/>
    <w:numStyleLink w:val="BulletPoint"/>
  </w:abstractNum>
  <w:abstractNum w:abstractNumId="13">
    <w:nsid w:val="41EC38FE"/>
    <w:multiLevelType w:val="multilevel"/>
    <w:tmpl w:val="1352B942"/>
    <w:numStyleLink w:val="BulletPoint"/>
  </w:abstractNum>
  <w:abstractNum w:abstractNumId="14">
    <w:nsid w:val="52315A8A"/>
    <w:multiLevelType w:val="multilevel"/>
    <w:tmpl w:val="1352B942"/>
    <w:numStyleLink w:val="BulletPoint"/>
  </w:abstractNum>
  <w:abstractNum w:abstractNumId="15">
    <w:nsid w:val="59AA1326"/>
    <w:multiLevelType w:val="multilevel"/>
    <w:tmpl w:val="1352B942"/>
    <w:numStyleLink w:val="BulletPoint"/>
  </w:abstractNum>
  <w:abstractNum w:abstractNumId="16">
    <w:nsid w:val="7E4D3356"/>
    <w:multiLevelType w:val="multilevel"/>
    <w:tmpl w:val="1352B942"/>
    <w:numStyleLink w:val="BulletPoint"/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88"/>
    <w:rsid w:val="00000323"/>
    <w:rsid w:val="00000E67"/>
    <w:rsid w:val="00016AB5"/>
    <w:rsid w:val="00021C40"/>
    <w:rsid w:val="00026096"/>
    <w:rsid w:val="00032CC1"/>
    <w:rsid w:val="00033526"/>
    <w:rsid w:val="000369DE"/>
    <w:rsid w:val="00037C9E"/>
    <w:rsid w:val="00040F03"/>
    <w:rsid w:val="00043D19"/>
    <w:rsid w:val="00044D1A"/>
    <w:rsid w:val="000453FB"/>
    <w:rsid w:val="00045E74"/>
    <w:rsid w:val="0005250D"/>
    <w:rsid w:val="00062B7C"/>
    <w:rsid w:val="0006730C"/>
    <w:rsid w:val="000772F9"/>
    <w:rsid w:val="00077CD8"/>
    <w:rsid w:val="00077D7C"/>
    <w:rsid w:val="00081C2B"/>
    <w:rsid w:val="00082BFB"/>
    <w:rsid w:val="0008380A"/>
    <w:rsid w:val="00085B68"/>
    <w:rsid w:val="00085E43"/>
    <w:rsid w:val="00091892"/>
    <w:rsid w:val="000929E5"/>
    <w:rsid w:val="00093517"/>
    <w:rsid w:val="00097119"/>
    <w:rsid w:val="000A5A26"/>
    <w:rsid w:val="000B0205"/>
    <w:rsid w:val="000B2EEF"/>
    <w:rsid w:val="000B3F9B"/>
    <w:rsid w:val="000B6C80"/>
    <w:rsid w:val="000C72FF"/>
    <w:rsid w:val="000E36A2"/>
    <w:rsid w:val="000E441F"/>
    <w:rsid w:val="000F5459"/>
    <w:rsid w:val="000F6902"/>
    <w:rsid w:val="001000BC"/>
    <w:rsid w:val="00101DA9"/>
    <w:rsid w:val="0011561B"/>
    <w:rsid w:val="001170D8"/>
    <w:rsid w:val="00120549"/>
    <w:rsid w:val="00121D9F"/>
    <w:rsid w:val="00123943"/>
    <w:rsid w:val="00124E02"/>
    <w:rsid w:val="001250B8"/>
    <w:rsid w:val="00134FFA"/>
    <w:rsid w:val="00137180"/>
    <w:rsid w:val="00145B6E"/>
    <w:rsid w:val="001579A8"/>
    <w:rsid w:val="00162AAF"/>
    <w:rsid w:val="001638CE"/>
    <w:rsid w:val="00165268"/>
    <w:rsid w:val="00172D21"/>
    <w:rsid w:val="001736CB"/>
    <w:rsid w:val="00173AFF"/>
    <w:rsid w:val="00181D55"/>
    <w:rsid w:val="00193C1E"/>
    <w:rsid w:val="00194B7E"/>
    <w:rsid w:val="001C0A65"/>
    <w:rsid w:val="001D518D"/>
    <w:rsid w:val="001D527E"/>
    <w:rsid w:val="001E4833"/>
    <w:rsid w:val="001F3C25"/>
    <w:rsid w:val="00204E7C"/>
    <w:rsid w:val="00213169"/>
    <w:rsid w:val="00223833"/>
    <w:rsid w:val="002300EA"/>
    <w:rsid w:val="00230EA8"/>
    <w:rsid w:val="002410A7"/>
    <w:rsid w:val="00245C66"/>
    <w:rsid w:val="00247F4C"/>
    <w:rsid w:val="002510BC"/>
    <w:rsid w:val="0025381B"/>
    <w:rsid w:val="0026083F"/>
    <w:rsid w:val="002608B8"/>
    <w:rsid w:val="002611E9"/>
    <w:rsid w:val="00267CB6"/>
    <w:rsid w:val="00277E28"/>
    <w:rsid w:val="00280500"/>
    <w:rsid w:val="00282960"/>
    <w:rsid w:val="002A351C"/>
    <w:rsid w:val="002A4E2B"/>
    <w:rsid w:val="002B26CE"/>
    <w:rsid w:val="002B5FB3"/>
    <w:rsid w:val="002B6779"/>
    <w:rsid w:val="002C0D3F"/>
    <w:rsid w:val="002C1989"/>
    <w:rsid w:val="002C7227"/>
    <w:rsid w:val="002E1D30"/>
    <w:rsid w:val="002E2979"/>
    <w:rsid w:val="002F0BC2"/>
    <w:rsid w:val="002F3D94"/>
    <w:rsid w:val="002F55B3"/>
    <w:rsid w:val="00304DCE"/>
    <w:rsid w:val="003118AF"/>
    <w:rsid w:val="00316F9E"/>
    <w:rsid w:val="003220B3"/>
    <w:rsid w:val="003257C6"/>
    <w:rsid w:val="00344A63"/>
    <w:rsid w:val="00346091"/>
    <w:rsid w:val="00347032"/>
    <w:rsid w:val="00351732"/>
    <w:rsid w:val="0035490A"/>
    <w:rsid w:val="00360187"/>
    <w:rsid w:val="00367495"/>
    <w:rsid w:val="00367906"/>
    <w:rsid w:val="00380C82"/>
    <w:rsid w:val="003A0B1D"/>
    <w:rsid w:val="003A6D8B"/>
    <w:rsid w:val="003A7877"/>
    <w:rsid w:val="003B020C"/>
    <w:rsid w:val="003C3443"/>
    <w:rsid w:val="003C534A"/>
    <w:rsid w:val="003D1663"/>
    <w:rsid w:val="003D185E"/>
    <w:rsid w:val="003D22BE"/>
    <w:rsid w:val="003D275B"/>
    <w:rsid w:val="003D5A94"/>
    <w:rsid w:val="003E11CC"/>
    <w:rsid w:val="003E6263"/>
    <w:rsid w:val="0041221D"/>
    <w:rsid w:val="00421179"/>
    <w:rsid w:val="0043048E"/>
    <w:rsid w:val="00431141"/>
    <w:rsid w:val="004563B8"/>
    <w:rsid w:val="00470290"/>
    <w:rsid w:val="0047377B"/>
    <w:rsid w:val="00474EC0"/>
    <w:rsid w:val="004832C8"/>
    <w:rsid w:val="00486602"/>
    <w:rsid w:val="00492B84"/>
    <w:rsid w:val="004A5CDF"/>
    <w:rsid w:val="004B2E7C"/>
    <w:rsid w:val="004C2385"/>
    <w:rsid w:val="004C24CF"/>
    <w:rsid w:val="004C5167"/>
    <w:rsid w:val="004C6F01"/>
    <w:rsid w:val="004D3686"/>
    <w:rsid w:val="004D532F"/>
    <w:rsid w:val="004F2C29"/>
    <w:rsid w:val="004F3C0C"/>
    <w:rsid w:val="004F51E4"/>
    <w:rsid w:val="004F5F00"/>
    <w:rsid w:val="00500544"/>
    <w:rsid w:val="00501851"/>
    <w:rsid w:val="005031C0"/>
    <w:rsid w:val="00512132"/>
    <w:rsid w:val="00512A89"/>
    <w:rsid w:val="00520AD6"/>
    <w:rsid w:val="005236A6"/>
    <w:rsid w:val="00524340"/>
    <w:rsid w:val="00527023"/>
    <w:rsid w:val="00537AD1"/>
    <w:rsid w:val="00545A34"/>
    <w:rsid w:val="00545D1B"/>
    <w:rsid w:val="00546BE3"/>
    <w:rsid w:val="00555D4B"/>
    <w:rsid w:val="005603F5"/>
    <w:rsid w:val="00574C65"/>
    <w:rsid w:val="00594F54"/>
    <w:rsid w:val="00595698"/>
    <w:rsid w:val="005A2F29"/>
    <w:rsid w:val="005B0A92"/>
    <w:rsid w:val="005B730C"/>
    <w:rsid w:val="005C13E5"/>
    <w:rsid w:val="005C48CA"/>
    <w:rsid w:val="005C53DC"/>
    <w:rsid w:val="005C68C2"/>
    <w:rsid w:val="005D6E0C"/>
    <w:rsid w:val="005E278A"/>
    <w:rsid w:val="005E3525"/>
    <w:rsid w:val="005E40D3"/>
    <w:rsid w:val="005E4981"/>
    <w:rsid w:val="005E4BBA"/>
    <w:rsid w:val="005F09EC"/>
    <w:rsid w:val="005F1CD3"/>
    <w:rsid w:val="00603563"/>
    <w:rsid w:val="00605A46"/>
    <w:rsid w:val="00634ACE"/>
    <w:rsid w:val="00640693"/>
    <w:rsid w:val="00642157"/>
    <w:rsid w:val="0065288E"/>
    <w:rsid w:val="00654238"/>
    <w:rsid w:val="00655BB3"/>
    <w:rsid w:val="00656B5B"/>
    <w:rsid w:val="00663DF1"/>
    <w:rsid w:val="00666D71"/>
    <w:rsid w:val="0066739B"/>
    <w:rsid w:val="0067040D"/>
    <w:rsid w:val="00673868"/>
    <w:rsid w:val="006753EC"/>
    <w:rsid w:val="00681C01"/>
    <w:rsid w:val="00684EC2"/>
    <w:rsid w:val="006951B5"/>
    <w:rsid w:val="006B046A"/>
    <w:rsid w:val="006B5CEB"/>
    <w:rsid w:val="006C1CB8"/>
    <w:rsid w:val="006C2921"/>
    <w:rsid w:val="006C62E7"/>
    <w:rsid w:val="006E2626"/>
    <w:rsid w:val="006E3630"/>
    <w:rsid w:val="007043BD"/>
    <w:rsid w:val="007324D0"/>
    <w:rsid w:val="0073257E"/>
    <w:rsid w:val="0073789C"/>
    <w:rsid w:val="00742A9A"/>
    <w:rsid w:val="00744E21"/>
    <w:rsid w:val="007472FE"/>
    <w:rsid w:val="00751383"/>
    <w:rsid w:val="00752BE1"/>
    <w:rsid w:val="007574AE"/>
    <w:rsid w:val="00760CF1"/>
    <w:rsid w:val="00762A0F"/>
    <w:rsid w:val="00766DAD"/>
    <w:rsid w:val="0077058E"/>
    <w:rsid w:val="00771DB9"/>
    <w:rsid w:val="00771F94"/>
    <w:rsid w:val="007736F9"/>
    <w:rsid w:val="007749A3"/>
    <w:rsid w:val="00785A9B"/>
    <w:rsid w:val="0078611E"/>
    <w:rsid w:val="00790900"/>
    <w:rsid w:val="007A00E8"/>
    <w:rsid w:val="007A04B8"/>
    <w:rsid w:val="007B4A59"/>
    <w:rsid w:val="007B7282"/>
    <w:rsid w:val="007B7431"/>
    <w:rsid w:val="007C07F4"/>
    <w:rsid w:val="007C32FA"/>
    <w:rsid w:val="007C586C"/>
    <w:rsid w:val="007E1FA6"/>
    <w:rsid w:val="007E289C"/>
    <w:rsid w:val="007F630B"/>
    <w:rsid w:val="007F6BB9"/>
    <w:rsid w:val="008000E7"/>
    <w:rsid w:val="00801833"/>
    <w:rsid w:val="008034B0"/>
    <w:rsid w:val="008079C6"/>
    <w:rsid w:val="008249FC"/>
    <w:rsid w:val="0083086A"/>
    <w:rsid w:val="0083454F"/>
    <w:rsid w:val="008357B9"/>
    <w:rsid w:val="0083723B"/>
    <w:rsid w:val="00843106"/>
    <w:rsid w:val="008451EC"/>
    <w:rsid w:val="008563BD"/>
    <w:rsid w:val="00864526"/>
    <w:rsid w:val="008756D6"/>
    <w:rsid w:val="0088294E"/>
    <w:rsid w:val="00885B4C"/>
    <w:rsid w:val="00890B4D"/>
    <w:rsid w:val="0089377F"/>
    <w:rsid w:val="00896214"/>
    <w:rsid w:val="008A40A7"/>
    <w:rsid w:val="008B6CE7"/>
    <w:rsid w:val="008C3483"/>
    <w:rsid w:val="008D4FD5"/>
    <w:rsid w:val="008D5EFE"/>
    <w:rsid w:val="008E1660"/>
    <w:rsid w:val="008E4401"/>
    <w:rsid w:val="008E5A02"/>
    <w:rsid w:val="0090011A"/>
    <w:rsid w:val="0090189F"/>
    <w:rsid w:val="00926F25"/>
    <w:rsid w:val="009321C4"/>
    <w:rsid w:val="009331B2"/>
    <w:rsid w:val="00934632"/>
    <w:rsid w:val="009355FF"/>
    <w:rsid w:val="009443B2"/>
    <w:rsid w:val="00944945"/>
    <w:rsid w:val="00945DA7"/>
    <w:rsid w:val="00947DB2"/>
    <w:rsid w:val="00950F21"/>
    <w:rsid w:val="009517E2"/>
    <w:rsid w:val="00951882"/>
    <w:rsid w:val="00952E85"/>
    <w:rsid w:val="0096435E"/>
    <w:rsid w:val="0096444F"/>
    <w:rsid w:val="00965648"/>
    <w:rsid w:val="00974346"/>
    <w:rsid w:val="00975FFC"/>
    <w:rsid w:val="009803A1"/>
    <w:rsid w:val="00996569"/>
    <w:rsid w:val="009A0118"/>
    <w:rsid w:val="009A149A"/>
    <w:rsid w:val="009A26B6"/>
    <w:rsid w:val="009A38DC"/>
    <w:rsid w:val="009B4638"/>
    <w:rsid w:val="009B6F39"/>
    <w:rsid w:val="009E053E"/>
    <w:rsid w:val="009E6602"/>
    <w:rsid w:val="009F268C"/>
    <w:rsid w:val="00A02499"/>
    <w:rsid w:val="00A131E0"/>
    <w:rsid w:val="00A175A5"/>
    <w:rsid w:val="00A275AA"/>
    <w:rsid w:val="00A318EC"/>
    <w:rsid w:val="00A31D40"/>
    <w:rsid w:val="00A3336B"/>
    <w:rsid w:val="00A4130A"/>
    <w:rsid w:val="00A41986"/>
    <w:rsid w:val="00A47F76"/>
    <w:rsid w:val="00A65073"/>
    <w:rsid w:val="00A665DA"/>
    <w:rsid w:val="00A669ED"/>
    <w:rsid w:val="00A72988"/>
    <w:rsid w:val="00A8099D"/>
    <w:rsid w:val="00A80ECC"/>
    <w:rsid w:val="00A8586E"/>
    <w:rsid w:val="00A85945"/>
    <w:rsid w:val="00A91E90"/>
    <w:rsid w:val="00A942BD"/>
    <w:rsid w:val="00A972AC"/>
    <w:rsid w:val="00AA1441"/>
    <w:rsid w:val="00AA177C"/>
    <w:rsid w:val="00AC4A0E"/>
    <w:rsid w:val="00AC4A3F"/>
    <w:rsid w:val="00AD280A"/>
    <w:rsid w:val="00AE0BA2"/>
    <w:rsid w:val="00AF381D"/>
    <w:rsid w:val="00AF41C4"/>
    <w:rsid w:val="00AF7428"/>
    <w:rsid w:val="00B0025C"/>
    <w:rsid w:val="00B03D64"/>
    <w:rsid w:val="00B207D6"/>
    <w:rsid w:val="00B24424"/>
    <w:rsid w:val="00B33202"/>
    <w:rsid w:val="00B33270"/>
    <w:rsid w:val="00B33B47"/>
    <w:rsid w:val="00B41329"/>
    <w:rsid w:val="00B43080"/>
    <w:rsid w:val="00B52B53"/>
    <w:rsid w:val="00B54EBD"/>
    <w:rsid w:val="00B60553"/>
    <w:rsid w:val="00B61598"/>
    <w:rsid w:val="00B704CA"/>
    <w:rsid w:val="00B75FC6"/>
    <w:rsid w:val="00B83BA7"/>
    <w:rsid w:val="00B93DE9"/>
    <w:rsid w:val="00BB46CB"/>
    <w:rsid w:val="00BB7AC1"/>
    <w:rsid w:val="00BD2ED0"/>
    <w:rsid w:val="00BE0D79"/>
    <w:rsid w:val="00BE1868"/>
    <w:rsid w:val="00BE52C4"/>
    <w:rsid w:val="00BF07BE"/>
    <w:rsid w:val="00BF6C52"/>
    <w:rsid w:val="00C0005A"/>
    <w:rsid w:val="00C03981"/>
    <w:rsid w:val="00C048C5"/>
    <w:rsid w:val="00C06746"/>
    <w:rsid w:val="00C1321C"/>
    <w:rsid w:val="00C1361B"/>
    <w:rsid w:val="00C21DDA"/>
    <w:rsid w:val="00C22645"/>
    <w:rsid w:val="00C232F6"/>
    <w:rsid w:val="00C25310"/>
    <w:rsid w:val="00C31466"/>
    <w:rsid w:val="00C3504B"/>
    <w:rsid w:val="00C36CAA"/>
    <w:rsid w:val="00C441C3"/>
    <w:rsid w:val="00C50755"/>
    <w:rsid w:val="00C53BC2"/>
    <w:rsid w:val="00C564D4"/>
    <w:rsid w:val="00C610BC"/>
    <w:rsid w:val="00C61911"/>
    <w:rsid w:val="00C63BF7"/>
    <w:rsid w:val="00C666D8"/>
    <w:rsid w:val="00C84B12"/>
    <w:rsid w:val="00CA03D0"/>
    <w:rsid w:val="00CA2DDD"/>
    <w:rsid w:val="00CA76BD"/>
    <w:rsid w:val="00CB26A7"/>
    <w:rsid w:val="00CB326B"/>
    <w:rsid w:val="00CC0AA2"/>
    <w:rsid w:val="00CC46FE"/>
    <w:rsid w:val="00CC4768"/>
    <w:rsid w:val="00CC6251"/>
    <w:rsid w:val="00CC6F0D"/>
    <w:rsid w:val="00CD1261"/>
    <w:rsid w:val="00CD5A55"/>
    <w:rsid w:val="00CE1EE8"/>
    <w:rsid w:val="00D00BA4"/>
    <w:rsid w:val="00D0263E"/>
    <w:rsid w:val="00D065F0"/>
    <w:rsid w:val="00D06CA0"/>
    <w:rsid w:val="00D0773C"/>
    <w:rsid w:val="00D152D4"/>
    <w:rsid w:val="00D2438E"/>
    <w:rsid w:val="00D24A47"/>
    <w:rsid w:val="00D3259D"/>
    <w:rsid w:val="00D3393A"/>
    <w:rsid w:val="00D4494C"/>
    <w:rsid w:val="00D50335"/>
    <w:rsid w:val="00D529DD"/>
    <w:rsid w:val="00D5534E"/>
    <w:rsid w:val="00D617AC"/>
    <w:rsid w:val="00D6551B"/>
    <w:rsid w:val="00D70112"/>
    <w:rsid w:val="00D702A2"/>
    <w:rsid w:val="00D87C94"/>
    <w:rsid w:val="00D94607"/>
    <w:rsid w:val="00D97AF9"/>
    <w:rsid w:val="00D97CF8"/>
    <w:rsid w:val="00DA703E"/>
    <w:rsid w:val="00DC0C1F"/>
    <w:rsid w:val="00DC68B4"/>
    <w:rsid w:val="00DC6FC8"/>
    <w:rsid w:val="00DD1E0F"/>
    <w:rsid w:val="00DD4EB8"/>
    <w:rsid w:val="00DD71F8"/>
    <w:rsid w:val="00E02851"/>
    <w:rsid w:val="00E036AF"/>
    <w:rsid w:val="00E04249"/>
    <w:rsid w:val="00E11B0A"/>
    <w:rsid w:val="00E25EB5"/>
    <w:rsid w:val="00E278C2"/>
    <w:rsid w:val="00E3070E"/>
    <w:rsid w:val="00E33387"/>
    <w:rsid w:val="00E35775"/>
    <w:rsid w:val="00E36D80"/>
    <w:rsid w:val="00E42E2F"/>
    <w:rsid w:val="00E7469C"/>
    <w:rsid w:val="00E812DB"/>
    <w:rsid w:val="00E85C5B"/>
    <w:rsid w:val="00EA0C88"/>
    <w:rsid w:val="00EA388F"/>
    <w:rsid w:val="00EB070F"/>
    <w:rsid w:val="00EB244A"/>
    <w:rsid w:val="00EB24FB"/>
    <w:rsid w:val="00EC0963"/>
    <w:rsid w:val="00EC098C"/>
    <w:rsid w:val="00EE05A4"/>
    <w:rsid w:val="00EE46A0"/>
    <w:rsid w:val="00EF5218"/>
    <w:rsid w:val="00F0285A"/>
    <w:rsid w:val="00F13F61"/>
    <w:rsid w:val="00F16A90"/>
    <w:rsid w:val="00F31E15"/>
    <w:rsid w:val="00F4027A"/>
    <w:rsid w:val="00F42606"/>
    <w:rsid w:val="00F42E22"/>
    <w:rsid w:val="00F46947"/>
    <w:rsid w:val="00F50DAC"/>
    <w:rsid w:val="00F510E5"/>
    <w:rsid w:val="00F52AE1"/>
    <w:rsid w:val="00F632C7"/>
    <w:rsid w:val="00F64018"/>
    <w:rsid w:val="00F77A87"/>
    <w:rsid w:val="00F821D1"/>
    <w:rsid w:val="00F92185"/>
    <w:rsid w:val="00F97B58"/>
    <w:rsid w:val="00FA1E40"/>
    <w:rsid w:val="00FA2455"/>
    <w:rsid w:val="00FA25DF"/>
    <w:rsid w:val="00FA2646"/>
    <w:rsid w:val="00FB01F9"/>
    <w:rsid w:val="00FB217B"/>
    <w:rsid w:val="00FB3072"/>
    <w:rsid w:val="00FB3A17"/>
    <w:rsid w:val="00FB4374"/>
    <w:rsid w:val="00FB523E"/>
    <w:rsid w:val="00FB68D9"/>
    <w:rsid w:val="00FC2AF1"/>
    <w:rsid w:val="00FC64AE"/>
    <w:rsid w:val="00FC761E"/>
    <w:rsid w:val="00FF2CE7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605A4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e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7" Type="http://schemas.microsoft.com/office/2007/relationships/stylesWithEffects" Target="stylesWithEffects.xml"/><Relationship Id="rId12" Type="http://schemas.openxmlformats.org/officeDocument/2006/relationships/hyperlink" Target="mailto:Kiet.LeTuan@harveynash.com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emf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openxmlformats.org/officeDocument/2006/relationships/image" Target="media/image10.emf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emf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ennguyenq1\Downloads\HNVN_SD_002_03_Template_DetailedDesign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6C8C-D3E1-4EAF-803E-09A34D521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937E76-6122-4AFA-8DAD-802C4E5189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21832D-7366-4BEF-A342-786FBACE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3C9534-7C32-419E-987A-BA255ADE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HNVN_SD_002_03_Template_DetailedDesign (2)</Template>
  <TotalTime>361</TotalTime>
  <Pages>26</Pages>
  <Words>2479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16581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_Toc311193990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_Toc311193989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_Toc311193988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_Toc311193987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_Toc311193986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_Toc311193985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_Toc311193984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_Toc311193983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_Toc311193982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_Toc311193981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_Toc311193980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_Toc311193979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_Toc311193978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_Toc311193977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_Toc311193976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_Toc311193975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_Toc311193974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_Toc311193973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_Toc311193972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_Toc311193971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_Toc311193970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_Toc311193969</vt:lpwstr>
      </vt:variant>
      <vt:variant>
        <vt:i4>3145797</vt:i4>
      </vt:variant>
      <vt:variant>
        <vt:i4>3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Hien Nguyen Quang 1</dc:creator>
  <cp:lastModifiedBy>Kiet Le Tuan</cp:lastModifiedBy>
  <cp:revision>323</cp:revision>
  <cp:lastPrinted>2007-04-17T04:32:00Z</cp:lastPrinted>
  <dcterms:created xsi:type="dcterms:W3CDTF">2013-07-24T06:44:00Z</dcterms:created>
  <dcterms:modified xsi:type="dcterms:W3CDTF">2013-11-25T03:15:00Z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
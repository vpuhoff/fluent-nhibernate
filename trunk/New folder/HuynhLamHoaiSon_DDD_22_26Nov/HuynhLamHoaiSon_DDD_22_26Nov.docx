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2BD" w:rsidRDefault="00A942BD" w:rsidP="00A41986"/>
    <w:p w:rsidR="00BB46CB" w:rsidRDefault="00BB46CB" w:rsidP="00A41986"/>
    <w:p w:rsidR="00BB46CB" w:rsidRDefault="00BB46CB" w:rsidP="00A41986"/>
    <w:p w:rsidR="00BB46CB" w:rsidRDefault="00BB46CB" w:rsidP="00A41986"/>
    <w:p w:rsidR="00BB46CB" w:rsidRDefault="00BB46CB" w:rsidP="00A41986"/>
    <w:p w:rsidR="00BB46CB" w:rsidRDefault="00BB46CB" w:rsidP="00A41986"/>
    <w:p w:rsidR="00A318EC" w:rsidRDefault="00A318EC" w:rsidP="00A41986"/>
    <w:p w:rsidR="00CC0AA2" w:rsidRDefault="00CC0AA2" w:rsidP="00A41986"/>
    <w:p w:rsidR="000B6C80" w:rsidRDefault="000B6C80" w:rsidP="00A41986"/>
    <w:p w:rsidR="000C72FF" w:rsidRDefault="000C72FF" w:rsidP="00A41986"/>
    <w:p w:rsidR="000C72FF" w:rsidRDefault="002B26CE" w:rsidP="00C50755">
      <w:pPr>
        <w:pStyle w:val="ClientName"/>
      </w:pPr>
      <w:r>
        <w:t>&lt;Project NAME</w:t>
      </w:r>
      <w:r w:rsidR="00C50755">
        <w:t>&gt;</w:t>
      </w:r>
    </w:p>
    <w:p w:rsidR="000C72FF" w:rsidRDefault="000C72FF" w:rsidP="00A41986"/>
    <w:p w:rsidR="000C72FF" w:rsidRDefault="000C72FF" w:rsidP="00A41986"/>
    <w:p w:rsidR="000C72FF" w:rsidRDefault="000C72FF" w:rsidP="00A41986"/>
    <w:p w:rsidR="00E25EB5" w:rsidRDefault="00E25EB5" w:rsidP="003A6D8B"/>
    <w:p w:rsidR="000F5459" w:rsidRPr="008115BA" w:rsidRDefault="009B7D92" w:rsidP="000F5459">
      <w:pPr>
        <w:pStyle w:val="ClientName"/>
        <w:rPr>
          <w:rFonts w:cs="Arial"/>
        </w:rPr>
      </w:pPr>
      <w:r w:rsidRPr="008115BA">
        <w:rPr>
          <w:rFonts w:cs="Arial"/>
        </w:rPr>
        <w:fldChar w:fldCharType="begin"/>
      </w:r>
      <w:r w:rsidR="000F5459" w:rsidRPr="008115BA">
        <w:rPr>
          <w:rFonts w:cs="Arial"/>
        </w:rPr>
        <w:instrText xml:space="preserve"> ASK  ClientName "Name of Client"  \* MERGEFORMAT </w:instrText>
      </w:r>
      <w:r w:rsidRPr="008115BA">
        <w:rPr>
          <w:rFonts w:cs="Arial"/>
        </w:rPr>
        <w:fldChar w:fldCharType="separate"/>
      </w:r>
      <w:r w:rsidR="000F5459" w:rsidRPr="008115BA">
        <w:rPr>
          <w:rFonts w:cs="Arial"/>
        </w:rPr>
        <w:t>To put in a client name select all (ctrl A) then f9</w:t>
      </w:r>
      <w:r w:rsidRPr="008115BA">
        <w:rPr>
          <w:rFonts w:cs="Arial"/>
        </w:rPr>
        <w:fldChar w:fldCharType="end"/>
      </w:r>
      <w:r w:rsidR="005F09EC">
        <w:rPr>
          <w:rFonts w:cs="Arial"/>
        </w:rPr>
        <w:t>Nash Tech</w:t>
      </w:r>
      <w:r w:rsidR="000F5459" w:rsidRPr="008115BA">
        <w:rPr>
          <w:rFonts w:cs="Arial"/>
        </w:rPr>
        <w:t xml:space="preserve"> Software Development</w:t>
      </w:r>
    </w:p>
    <w:p w:rsidR="00E25EB5" w:rsidRDefault="00BE5CF1" w:rsidP="00DD71F8">
      <w:r>
        <w:rPr>
          <w:noProof/>
          <w:lang w:val="en-US" w:eastAsia="en-US"/>
        </w:rPr>
        <w:pict>
          <v:line id="Line 5" o:spid="_x0000_s1026" style="position:absolute;left:0;text-align:left;flip:x;z-index:251657728;visibility:visible;mso-wrap-distance-top:-3e-5mm;mso-wrap-distance-bottom:-3e-5mm" from="153pt,3.75pt" to="481.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" strokecolor="#fc0" strokeweight="3pt"/>
        </w:pict>
      </w:r>
    </w:p>
    <w:p w:rsidR="00E25EB5" w:rsidRPr="00BB46CB" w:rsidRDefault="00000E67" w:rsidP="00EB070F">
      <w:pPr>
        <w:ind w:left="720"/>
        <w:jc w:val="right"/>
        <w:rPr>
          <w:b/>
          <w:bCs/>
          <w:color w:val="FF0000"/>
          <w:sz w:val="28"/>
          <w:szCs w:val="36"/>
        </w:rPr>
      </w:pPr>
      <w:r w:rsidRPr="00BB46CB">
        <w:rPr>
          <w:b/>
          <w:bCs/>
          <w:color w:val="FF0000"/>
          <w:sz w:val="28"/>
          <w:szCs w:val="36"/>
        </w:rPr>
        <w:t>Detailed Design</w:t>
      </w:r>
    </w:p>
    <w:p w:rsidR="00E25EB5" w:rsidRDefault="00E25EB5" w:rsidP="00DD71F8"/>
    <w:p w:rsidR="00DD71F8" w:rsidRDefault="00DD71F8" w:rsidP="00DD71F8"/>
    <w:p w:rsidR="00DD71F8" w:rsidRDefault="00DD71F8" w:rsidP="00DD71F8"/>
    <w:p w:rsidR="00DD71F8" w:rsidRDefault="00DD71F8" w:rsidP="00DD71F8"/>
    <w:p w:rsidR="00B41329" w:rsidRPr="00DD71F8" w:rsidRDefault="00B41329" w:rsidP="00000E67">
      <w:pPr>
        <w:jc w:val="right"/>
        <w:rPr>
          <w:b/>
        </w:rPr>
      </w:pPr>
      <w:r w:rsidRPr="00DD71F8">
        <w:rPr>
          <w:b/>
        </w:rPr>
        <w:t xml:space="preserve">Version </w:t>
      </w:r>
      <w:r w:rsidR="007749A3">
        <w:rPr>
          <w:b/>
        </w:rPr>
        <w:t>1</w:t>
      </w:r>
      <w:r w:rsidR="00EB24FB">
        <w:rPr>
          <w:b/>
        </w:rPr>
        <w:t>.</w:t>
      </w:r>
      <w:r w:rsidR="00000E67">
        <w:rPr>
          <w:b/>
        </w:rPr>
        <w:t>0</w:t>
      </w:r>
    </w:p>
    <w:p w:rsidR="00E278C2" w:rsidRDefault="00E278C2" w:rsidP="00DD71F8"/>
    <w:p w:rsidR="00C50755" w:rsidRPr="00AA6696" w:rsidRDefault="00C50755" w:rsidP="00C50755">
      <w:pPr>
        <w:jc w:val="right"/>
        <w:rPr>
          <w:b/>
        </w:rPr>
      </w:pPr>
    </w:p>
    <w:p w:rsidR="00DD71F8" w:rsidRDefault="00DD71F8" w:rsidP="00DD71F8"/>
    <w:p w:rsidR="000C72FF" w:rsidRPr="00FB3072" w:rsidRDefault="000C72FF" w:rsidP="00DD71F8"/>
    <w:p w:rsidR="005E3525" w:rsidRPr="00DD71F8" w:rsidRDefault="00BB46CB" w:rsidP="00000E67">
      <w:pPr>
        <w:jc w:val="right"/>
        <w:rPr>
          <w:b/>
          <w:bCs/>
        </w:rPr>
      </w:pPr>
      <w:r>
        <w:rPr>
          <w:b/>
          <w:bCs/>
        </w:rPr>
        <w:t>7</w:t>
      </w:r>
      <w:r w:rsidRPr="00BB46CB">
        <w:rPr>
          <w:b/>
          <w:bCs/>
          <w:vertAlign w:val="superscript"/>
        </w:rPr>
        <w:t>th</w:t>
      </w:r>
      <w:r w:rsidR="00000E67">
        <w:rPr>
          <w:b/>
          <w:bCs/>
        </w:rPr>
        <w:t>May</w:t>
      </w:r>
      <w:r>
        <w:rPr>
          <w:b/>
          <w:bCs/>
        </w:rPr>
        <w:t>,</w:t>
      </w:r>
      <w:r w:rsidR="00000E67">
        <w:rPr>
          <w:b/>
          <w:bCs/>
        </w:rPr>
        <w:t xml:space="preserve"> 2010</w:t>
      </w:r>
    </w:p>
    <w:p w:rsidR="004832C8" w:rsidRDefault="004832C8" w:rsidP="00E278C2">
      <w:pPr>
        <w:pStyle w:val="Style8ptGray-50RightBefore0ptAfter0pt"/>
      </w:pPr>
    </w:p>
    <w:p w:rsidR="00E278C2" w:rsidRDefault="00E278C2" w:rsidP="00E278C2">
      <w:pPr>
        <w:pStyle w:val="Style8ptGray-50RightBefore0ptAfter0pt"/>
      </w:pPr>
    </w:p>
    <w:p w:rsidR="00E278C2" w:rsidRDefault="00E278C2" w:rsidP="00E278C2">
      <w:pPr>
        <w:pStyle w:val="Style8ptGray-50RightBefore0ptAfter0pt"/>
      </w:pPr>
    </w:p>
    <w:p w:rsidR="00CC0AA2" w:rsidRDefault="00CC0AA2" w:rsidP="00E278C2">
      <w:pPr>
        <w:pStyle w:val="Style8ptGray-50RightBefore0ptAfter0pt"/>
      </w:pPr>
      <w:smartTag w:uri="urn:schemas-microsoft-com:office:smarttags" w:element="Street">
        <w:smartTag w:uri="urn:schemas-microsoft-com:office:smarttags" w:element="address">
          <w:r>
            <w:t xml:space="preserve">13 </w:t>
          </w:r>
          <w:proofErr w:type="spellStart"/>
          <w:r>
            <w:t>Bruton</w:t>
          </w:r>
          <w:proofErr w:type="spellEnd"/>
          <w:r>
            <w:t xml:space="preserve"> Street</w:t>
          </w:r>
        </w:smartTag>
      </w:smartTag>
    </w:p>
    <w:p w:rsidR="00CC0AA2" w:rsidRDefault="00CC0AA2" w:rsidP="00E278C2">
      <w:pPr>
        <w:pStyle w:val="Style8ptGray-50RightBefore0ptAfter0pt"/>
      </w:pPr>
      <w:smartTag w:uri="urn:schemas-microsoft-com:office:smarttags" w:element="place">
        <w:smartTag w:uri="urn:schemas-microsoft-com:office:smarttags" w:element="City">
          <w:r>
            <w:t>London</w:t>
          </w:r>
        </w:smartTag>
      </w:smartTag>
    </w:p>
    <w:p w:rsidR="00CC0AA2" w:rsidRDefault="00CC0AA2" w:rsidP="00E278C2">
      <w:pPr>
        <w:pStyle w:val="Style8ptGray-50RightBefore0ptAfter0pt"/>
      </w:pPr>
      <w:r>
        <w:t>W1J 6QA</w:t>
      </w:r>
    </w:p>
    <w:p w:rsidR="00CC0AA2" w:rsidRDefault="00CC0AA2" w:rsidP="00E278C2">
      <w:pPr>
        <w:pStyle w:val="Style8ptGray-50RightBefore0ptAfter0pt"/>
      </w:pPr>
      <w:r>
        <w:t xml:space="preserve">Tel: </w:t>
      </w:r>
      <w:r>
        <w:tab/>
        <w:t>+44 (0)20 7333 0033</w:t>
      </w:r>
    </w:p>
    <w:p w:rsidR="00CC0AA2" w:rsidRPr="00000E67" w:rsidRDefault="00CC0AA2" w:rsidP="00DD71F8">
      <w:pPr>
        <w:pStyle w:val="Style8ptGray-50RightBefore0ptAfter0pt"/>
        <w:rPr>
          <w:lang w:val="fr-FR"/>
        </w:rPr>
      </w:pPr>
      <w:r w:rsidRPr="00000E67">
        <w:rPr>
          <w:lang w:val="fr-FR"/>
        </w:rPr>
        <w:t xml:space="preserve">Fax: </w:t>
      </w:r>
      <w:r w:rsidRPr="00000E67">
        <w:rPr>
          <w:lang w:val="fr-FR"/>
        </w:rPr>
        <w:tab/>
        <w:t>+44 (0)20 7333 0032</w:t>
      </w:r>
    </w:p>
    <w:p w:rsidR="003A6D8B" w:rsidRPr="00000E67" w:rsidRDefault="003A6D8B" w:rsidP="00DD71F8">
      <w:pPr>
        <w:pStyle w:val="Style8ptGray-50RightBefore0ptAfter0pt"/>
        <w:rPr>
          <w:lang w:val="fr-FR"/>
        </w:rPr>
      </w:pPr>
    </w:p>
    <w:p w:rsidR="00CC0AA2" w:rsidRPr="00000E67" w:rsidRDefault="00CC0AA2" w:rsidP="000772F9">
      <w:pPr>
        <w:pStyle w:val="Style8ptGray-50RightBefore0ptAfter0pt"/>
        <w:rPr>
          <w:lang w:val="fr-FR"/>
        </w:rPr>
      </w:pPr>
      <w:r w:rsidRPr="00000E67">
        <w:rPr>
          <w:lang w:val="fr-FR"/>
        </w:rPr>
        <w:t xml:space="preserve">Email: </w:t>
      </w:r>
      <w:hyperlink r:id="rId12" w:history="1">
        <w:r w:rsidR="000772F9" w:rsidRPr="00000E67">
          <w:rPr>
            <w:rStyle w:val="Hyperlink"/>
            <w:rFonts w:cs="Arial"/>
            <w:lang w:val="fr-FR"/>
          </w:rPr>
          <w:t>Tim.lewis@harveynash.com</w:t>
        </w:r>
      </w:hyperlink>
    </w:p>
    <w:p w:rsidR="001D527E" w:rsidRPr="00000E67" w:rsidRDefault="001D527E" w:rsidP="001D527E">
      <w:pPr>
        <w:rPr>
          <w:lang w:val="fr-FR"/>
        </w:rPr>
        <w:sectPr w:rsidR="001D527E" w:rsidRPr="00000E67" w:rsidSect="005E278A">
          <w:headerReference w:type="first" r:id="rId13"/>
          <w:footerReference w:type="first" r:id="rId14"/>
          <w:pgSz w:w="11906" w:h="16838" w:code="9"/>
          <w:pgMar w:top="1440" w:right="1134" w:bottom="1440" w:left="1134" w:header="709" w:footer="737" w:gutter="0"/>
          <w:cols w:space="708"/>
          <w:titlePg/>
          <w:docGrid w:linePitch="360"/>
        </w:sectPr>
      </w:pPr>
    </w:p>
    <w:p w:rsidR="002B26CE" w:rsidRPr="0091328B" w:rsidRDefault="002B26CE" w:rsidP="002B26CE">
      <w:pPr>
        <w:rPr>
          <w:rStyle w:val="Heading"/>
          <w:sz w:val="22"/>
        </w:rPr>
      </w:pPr>
      <w:r w:rsidRPr="0091328B">
        <w:rPr>
          <w:rStyle w:val="Heading"/>
          <w:sz w:val="22"/>
        </w:rPr>
        <w:lastRenderedPageBreak/>
        <w:t>DOCUMENT HISTORY</w:t>
      </w:r>
    </w:p>
    <w:p w:rsidR="002B26CE" w:rsidRPr="007C586C" w:rsidRDefault="002B26CE" w:rsidP="002B26CE">
      <w:pPr>
        <w:rPr>
          <w:rStyle w:val="Heading"/>
          <w:b w:val="0"/>
          <w:bCs w:val="0"/>
          <w:color w:val="002E36"/>
          <w:sz w:val="16"/>
          <w:szCs w:val="16"/>
        </w:rPr>
      </w:pPr>
    </w:p>
    <w:tbl>
      <w:tblPr>
        <w:tblW w:w="9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4"/>
        <w:gridCol w:w="1465"/>
        <w:gridCol w:w="2118"/>
        <w:gridCol w:w="2118"/>
        <w:gridCol w:w="2916"/>
      </w:tblGrid>
      <w:tr w:rsidR="002B26CE" w:rsidRPr="0069773D" w:rsidTr="001638CE">
        <w:trPr>
          <w:trHeight w:val="512"/>
        </w:trPr>
        <w:tc>
          <w:tcPr>
            <w:tcW w:w="9820" w:type="dxa"/>
            <w:gridSpan w:val="5"/>
            <w:shd w:val="clear" w:color="auto" w:fill="FF0000"/>
          </w:tcPr>
          <w:p w:rsidR="002B26CE" w:rsidRPr="0069773D" w:rsidRDefault="002B26CE" w:rsidP="001638CE">
            <w:pPr>
              <w:rPr>
                <w:rFonts w:cs="Arial"/>
                <w:b/>
                <w:color w:val="FFFFFF"/>
                <w:sz w:val="20"/>
                <w:szCs w:val="20"/>
              </w:rPr>
            </w:pPr>
            <w:r w:rsidRPr="0069773D">
              <w:rPr>
                <w:rFonts w:cs="Arial"/>
                <w:b/>
                <w:color w:val="FFFFFF"/>
                <w:sz w:val="20"/>
                <w:szCs w:val="20"/>
              </w:rPr>
              <w:t>Document Version History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Version</w:t>
            </w: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Date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Author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Reviewer</w:t>
            </w:r>
          </w:p>
        </w:tc>
        <w:tc>
          <w:tcPr>
            <w:tcW w:w="2916" w:type="dxa"/>
          </w:tcPr>
          <w:p w:rsidR="002B26CE" w:rsidRPr="0069773D" w:rsidRDefault="002B26CE" w:rsidP="001638CE">
            <w:pPr>
              <w:rPr>
                <w:rFonts w:cs="Arial"/>
                <w:b/>
                <w:sz w:val="20"/>
                <w:szCs w:val="20"/>
              </w:rPr>
            </w:pPr>
            <w:r w:rsidRPr="0069773D">
              <w:rPr>
                <w:rFonts w:cs="Arial"/>
                <w:b/>
                <w:sz w:val="20"/>
                <w:szCs w:val="20"/>
              </w:rPr>
              <w:t>Details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0.1</w:t>
            </w:r>
          </w:p>
        </w:tc>
        <w:tc>
          <w:tcPr>
            <w:tcW w:w="1465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 May 2010</w:t>
            </w:r>
          </w:p>
        </w:tc>
        <w:tc>
          <w:tcPr>
            <w:tcW w:w="2118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Hung Nguyen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Create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465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 Jul 2010</w:t>
            </w:r>
          </w:p>
        </w:tc>
        <w:tc>
          <w:tcPr>
            <w:tcW w:w="2118" w:type="dxa"/>
          </w:tcPr>
          <w:p w:rsidR="002B26CE" w:rsidRPr="0069773D" w:rsidRDefault="000E441F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Hung Nguyen</w:t>
            </w:r>
          </w:p>
        </w:tc>
        <w:tc>
          <w:tcPr>
            <w:tcW w:w="2118" w:type="dxa"/>
          </w:tcPr>
          <w:p w:rsidR="002B26CE" w:rsidRPr="0069773D" w:rsidRDefault="002B26CE" w:rsidP="001638CE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0E441F" w:rsidP="001638CE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Baseline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7749A3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1.0.1</w:t>
            </w:r>
          </w:p>
        </w:tc>
        <w:tc>
          <w:tcPr>
            <w:tcW w:w="1465" w:type="dxa"/>
          </w:tcPr>
          <w:p w:rsidR="002B26CE" w:rsidRPr="0069773D" w:rsidRDefault="007749A3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11 Apr 2012</w:t>
            </w:r>
          </w:p>
        </w:tc>
        <w:tc>
          <w:tcPr>
            <w:tcW w:w="2118" w:type="dxa"/>
          </w:tcPr>
          <w:p w:rsidR="002B26CE" w:rsidRPr="0069773D" w:rsidRDefault="007749A3" w:rsidP="001638CE">
            <w:pPr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Tham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Tran</w:t>
            </w:r>
          </w:p>
        </w:tc>
        <w:tc>
          <w:tcPr>
            <w:tcW w:w="2118" w:type="dxa"/>
          </w:tcPr>
          <w:p w:rsidR="002B26CE" w:rsidRPr="0069773D" w:rsidRDefault="007749A3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Ly Vo</w:t>
            </w:r>
          </w:p>
        </w:tc>
        <w:tc>
          <w:tcPr>
            <w:tcW w:w="2916" w:type="dxa"/>
          </w:tcPr>
          <w:p w:rsidR="002B26CE" w:rsidRPr="0069773D" w:rsidRDefault="007749A3" w:rsidP="001638C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Change company name</w:t>
            </w:r>
          </w:p>
        </w:tc>
      </w:tr>
      <w:tr w:rsidR="002B26CE" w:rsidRPr="0069773D" w:rsidTr="001638CE">
        <w:trPr>
          <w:trHeight w:val="512"/>
        </w:trPr>
        <w:tc>
          <w:tcPr>
            <w:tcW w:w="1204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465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18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916" w:type="dxa"/>
          </w:tcPr>
          <w:p w:rsidR="002B26CE" w:rsidRPr="0069773D" w:rsidRDefault="002B26CE" w:rsidP="001638CE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B26CE" w:rsidRPr="00C50755" w:rsidRDefault="002B26CE" w:rsidP="002B26CE"/>
    <w:p w:rsidR="002B26CE" w:rsidRPr="009274EC" w:rsidRDefault="002B26CE" w:rsidP="002B26CE">
      <w:pPr>
        <w:rPr>
          <w:rFonts w:cs="Arial"/>
          <w:b/>
          <w:color w:val="FF0000"/>
        </w:rPr>
      </w:pPr>
      <w:r w:rsidRPr="009274EC">
        <w:rPr>
          <w:rFonts w:cs="Arial"/>
          <w:b/>
          <w:color w:val="FF0000"/>
        </w:rPr>
        <w:t>APPROVERS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3"/>
        <w:gridCol w:w="2463"/>
        <w:gridCol w:w="1842"/>
        <w:gridCol w:w="3060"/>
      </w:tblGrid>
      <w:tr w:rsidR="002B26CE" w:rsidRPr="0069773D" w:rsidTr="001638CE"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rPr>
                <w:rStyle w:val="Heading"/>
                <w:color w:val="FFFFFF"/>
                <w:sz w:val="20"/>
                <w:szCs w:val="20"/>
              </w:rPr>
            </w:pPr>
          </w:p>
        </w:tc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Name &amp; Role</w:t>
            </w:r>
          </w:p>
        </w:tc>
        <w:tc>
          <w:tcPr>
            <w:tcW w:w="1842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060" w:type="dxa"/>
            <w:shd w:val="clear" w:color="auto" w:fill="FF0000"/>
          </w:tcPr>
          <w:p w:rsidR="002B26CE" w:rsidRPr="0069773D" w:rsidRDefault="002B26CE" w:rsidP="001638CE">
            <w:pPr>
              <w:jc w:val="center"/>
              <w:rPr>
                <w:rStyle w:val="Heading"/>
                <w:color w:val="FFFFFF"/>
                <w:sz w:val="20"/>
                <w:szCs w:val="20"/>
              </w:rPr>
            </w:pPr>
            <w:r w:rsidRPr="0069773D">
              <w:rPr>
                <w:rStyle w:val="Heading"/>
                <w:color w:val="FFFFFF"/>
                <w:sz w:val="20"/>
                <w:szCs w:val="20"/>
              </w:rPr>
              <w:t>Signature</w:t>
            </w:r>
          </w:p>
        </w:tc>
      </w:tr>
      <w:tr w:rsidR="002B26CE" w:rsidRPr="0069773D" w:rsidTr="001638CE">
        <w:tc>
          <w:tcPr>
            <w:tcW w:w="2463" w:type="dxa"/>
            <w:shd w:val="clear" w:color="auto" w:fill="FF0000"/>
          </w:tcPr>
          <w:p w:rsidR="002B26CE" w:rsidRPr="0069773D" w:rsidRDefault="002B26CE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Originator</w:t>
            </w:r>
          </w:p>
        </w:tc>
        <w:tc>
          <w:tcPr>
            <w:tcW w:w="2463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2B26CE" w:rsidRPr="0069773D" w:rsidRDefault="002B26CE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Reviewer/s</w:t>
            </w: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0E441F" w:rsidRDefault="000E441F" w:rsidP="000E441F">
            <w:pPr>
              <w:rPr>
                <w:rStyle w:val="Heading"/>
                <w:b w:val="0"/>
                <w:color w:val="002E36"/>
                <w:sz w:val="20"/>
                <w:szCs w:val="20"/>
              </w:rPr>
            </w:pPr>
            <w:proofErr w:type="spellStart"/>
            <w:r>
              <w:rPr>
                <w:rStyle w:val="Heading"/>
                <w:b w:val="0"/>
                <w:color w:val="002E36"/>
                <w:sz w:val="20"/>
                <w:szCs w:val="20"/>
              </w:rPr>
              <w:t>Trung</w:t>
            </w:r>
            <w:r w:rsidRPr="000E441F">
              <w:rPr>
                <w:rStyle w:val="Heading"/>
                <w:b w:val="0"/>
                <w:color w:val="002E36"/>
                <w:sz w:val="20"/>
                <w:szCs w:val="20"/>
              </w:rPr>
              <w:t>Truong,Minh</w:t>
            </w:r>
            <w:proofErr w:type="spellEnd"/>
            <w:r>
              <w:rPr>
                <w:rStyle w:val="Heading"/>
                <w:b w:val="0"/>
                <w:color w:val="002E36"/>
                <w:sz w:val="20"/>
                <w:szCs w:val="20"/>
              </w:rPr>
              <w:t xml:space="preserve"> Bui, </w:t>
            </w:r>
            <w:proofErr w:type="spellStart"/>
            <w:r>
              <w:rPr>
                <w:rStyle w:val="Heading"/>
                <w:b w:val="0"/>
                <w:color w:val="002E36"/>
                <w:sz w:val="20"/>
                <w:szCs w:val="20"/>
              </w:rPr>
              <w:t>Nhan</w:t>
            </w:r>
            <w:r w:rsidRPr="000E441F">
              <w:rPr>
                <w:rStyle w:val="Heading"/>
                <w:b w:val="0"/>
                <w:color w:val="002E36"/>
                <w:sz w:val="20"/>
                <w:szCs w:val="20"/>
              </w:rPr>
              <w:t>Nguyen</w:t>
            </w:r>
            <w:proofErr w:type="spellEnd"/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BB4C89" w:rsidRDefault="000E441F" w:rsidP="00A47F76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</w:tr>
      <w:tr w:rsidR="000E441F" w:rsidRPr="0069773D" w:rsidTr="001638CE">
        <w:tc>
          <w:tcPr>
            <w:tcW w:w="2463" w:type="dxa"/>
            <w:shd w:val="clear" w:color="auto" w:fill="FF0000"/>
          </w:tcPr>
          <w:p w:rsidR="000E441F" w:rsidRPr="0069773D" w:rsidRDefault="000E441F" w:rsidP="001638CE">
            <w:pPr>
              <w:rPr>
                <w:b/>
                <w:bCs/>
                <w:color w:val="FFFFFF"/>
                <w:sz w:val="20"/>
                <w:szCs w:val="20"/>
              </w:rPr>
            </w:pPr>
            <w:r w:rsidRPr="0069773D">
              <w:rPr>
                <w:b/>
                <w:bCs/>
                <w:color w:val="FFFFFF"/>
                <w:sz w:val="20"/>
                <w:szCs w:val="20"/>
              </w:rPr>
              <w:t>Approver/s</w:t>
            </w:r>
          </w:p>
        </w:tc>
        <w:tc>
          <w:tcPr>
            <w:tcW w:w="2463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1842" w:type="dxa"/>
          </w:tcPr>
          <w:p w:rsidR="000E441F" w:rsidRPr="0069773D" w:rsidRDefault="000E441F" w:rsidP="001638CE">
            <w:pPr>
              <w:rPr>
                <w:rStyle w:val="Heading"/>
                <w:color w:val="002E36"/>
                <w:sz w:val="20"/>
                <w:szCs w:val="20"/>
              </w:rPr>
            </w:pPr>
          </w:p>
        </w:tc>
        <w:tc>
          <w:tcPr>
            <w:tcW w:w="3060" w:type="dxa"/>
          </w:tcPr>
          <w:p w:rsidR="000E441F" w:rsidRPr="000E441F" w:rsidRDefault="000E441F" w:rsidP="00A47F76">
            <w:pPr>
              <w:rPr>
                <w:rStyle w:val="Heading"/>
                <w:b w:val="0"/>
                <w:color w:val="002E36"/>
                <w:sz w:val="20"/>
                <w:szCs w:val="20"/>
              </w:rPr>
            </w:pPr>
            <w:proofErr w:type="spellStart"/>
            <w:r w:rsidRPr="000E441F">
              <w:rPr>
                <w:rStyle w:val="Heading"/>
                <w:b w:val="0"/>
                <w:color w:val="002E36"/>
                <w:sz w:val="20"/>
                <w:szCs w:val="20"/>
              </w:rPr>
              <w:t>Cuong</w:t>
            </w:r>
            <w:proofErr w:type="spellEnd"/>
            <w:r w:rsidRPr="000E441F">
              <w:rPr>
                <w:rStyle w:val="Heading"/>
                <w:b w:val="0"/>
                <w:color w:val="002E36"/>
                <w:sz w:val="20"/>
                <w:szCs w:val="20"/>
              </w:rPr>
              <w:t xml:space="preserve"> Nguyen</w:t>
            </w:r>
          </w:p>
        </w:tc>
      </w:tr>
    </w:tbl>
    <w:p w:rsidR="003D275B" w:rsidRDefault="003D275B" w:rsidP="003D275B">
      <w:pPr>
        <w:rPr>
          <w:b/>
          <w:color w:val="FF0000"/>
        </w:rPr>
      </w:pPr>
    </w:p>
    <w:p w:rsidR="00E02851" w:rsidRPr="00E02851" w:rsidRDefault="00E02851" w:rsidP="003D275B">
      <w:r w:rsidRPr="003D275B">
        <w:rPr>
          <w:b/>
          <w:color w:val="FF0000"/>
        </w:rPr>
        <w:t>CONFIDENTIALITY</w:t>
      </w:r>
    </w:p>
    <w:p w:rsidR="00C50755" w:rsidRPr="00F92185" w:rsidRDefault="00E02851" w:rsidP="00E02851">
      <w:pPr>
        <w:rPr>
          <w:szCs w:val="22"/>
        </w:rPr>
      </w:pPr>
      <w:r w:rsidRPr="00F92185">
        <w:rPr>
          <w:szCs w:val="22"/>
        </w:rPr>
        <w:t xml:space="preserve">This document is distributed on a restricted basis, is commercial in confidence to the recipient, and may not be used for any purpose other than that associated with a </w:t>
      </w:r>
      <w:r w:rsidR="005F09EC">
        <w:rPr>
          <w:szCs w:val="22"/>
        </w:rPr>
        <w:t>Nash Tech</w:t>
      </w:r>
      <w:r w:rsidRPr="00F92185">
        <w:rPr>
          <w:szCs w:val="22"/>
        </w:rPr>
        <w:t xml:space="preserve"> project. The contents of this document may not be disclosed to any third parties without the expressed advance written authorisation of </w:t>
      </w:r>
      <w:r w:rsidR="005F09EC">
        <w:rPr>
          <w:szCs w:val="22"/>
        </w:rPr>
        <w:t>Nash Tech</w:t>
      </w:r>
      <w:r w:rsidRPr="00F92185">
        <w:rPr>
          <w:szCs w:val="22"/>
        </w:rPr>
        <w:t>.</w:t>
      </w:r>
    </w:p>
    <w:p w:rsidR="001D527E" w:rsidRPr="001F3C25" w:rsidRDefault="00C50755" w:rsidP="001D527E">
      <w:pPr>
        <w:rPr>
          <w:rStyle w:val="Heading"/>
          <w:rFonts w:cs="Arial"/>
          <w:sz w:val="22"/>
          <w:szCs w:val="22"/>
          <w:u w:val="single"/>
        </w:rPr>
      </w:pPr>
      <w:r>
        <w:rPr>
          <w:rStyle w:val="Heading"/>
        </w:rPr>
        <w:br w:type="page"/>
      </w:r>
      <w:r w:rsidR="00545D1B" w:rsidRPr="001F3C25">
        <w:rPr>
          <w:rStyle w:val="Heading"/>
          <w:rFonts w:cs="Arial"/>
          <w:sz w:val="22"/>
          <w:szCs w:val="22"/>
          <w:u w:val="single"/>
        </w:rPr>
        <w:lastRenderedPageBreak/>
        <w:t>TABLE OF CONTENTS</w:t>
      </w:r>
    </w:p>
    <w:p w:rsidR="00545D1B" w:rsidRPr="002B26CE" w:rsidRDefault="00545D1B" w:rsidP="001D527E">
      <w:pPr>
        <w:rPr>
          <w:rFonts w:cs="Arial"/>
          <w:szCs w:val="22"/>
        </w:rPr>
      </w:pPr>
    </w:p>
    <w:bookmarkStart w:id="0" w:name="_GoBack"/>
    <w:bookmarkEnd w:id="0"/>
    <w:p w:rsidR="00C06186" w:rsidRDefault="009B7D92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r w:rsidRPr="002B26CE">
        <w:rPr>
          <w:rFonts w:cs="Arial"/>
          <w:szCs w:val="22"/>
        </w:rPr>
        <w:fldChar w:fldCharType="begin"/>
      </w:r>
      <w:r w:rsidR="006753EC" w:rsidRPr="002B26CE">
        <w:rPr>
          <w:rFonts w:cs="Arial"/>
          <w:szCs w:val="22"/>
        </w:rPr>
        <w:instrText xml:space="preserve"> TOC \o "1-4" \h \z \u </w:instrText>
      </w:r>
      <w:r w:rsidRPr="002B26CE">
        <w:rPr>
          <w:rFonts w:cs="Arial"/>
          <w:szCs w:val="22"/>
        </w:rPr>
        <w:fldChar w:fldCharType="separate"/>
      </w:r>
      <w:hyperlink w:anchor="_Toc373307085" w:history="1">
        <w:r w:rsidR="00C06186" w:rsidRPr="008744C3">
          <w:rPr>
            <w:rStyle w:val="Hyperlink"/>
            <w:noProof/>
          </w:rPr>
          <w:t>1</w:t>
        </w:r>
        <w:r w:rsidR="00C06186"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="00C06186" w:rsidRPr="008744C3">
          <w:rPr>
            <w:rStyle w:val="Hyperlink"/>
            <w:noProof/>
          </w:rPr>
          <w:t>INTRODUCTION</w:t>
        </w:r>
        <w:r w:rsidR="00C06186">
          <w:rPr>
            <w:noProof/>
            <w:webHidden/>
          </w:rPr>
          <w:tab/>
        </w:r>
        <w:r w:rsidR="00C06186">
          <w:rPr>
            <w:noProof/>
            <w:webHidden/>
          </w:rPr>
          <w:fldChar w:fldCharType="begin"/>
        </w:r>
        <w:r w:rsidR="00C06186">
          <w:rPr>
            <w:noProof/>
            <w:webHidden/>
          </w:rPr>
          <w:instrText xml:space="preserve"> PAGEREF _Toc373307085 \h </w:instrText>
        </w:r>
        <w:r w:rsidR="00C06186">
          <w:rPr>
            <w:noProof/>
            <w:webHidden/>
          </w:rPr>
        </w:r>
        <w:r w:rsidR="00C06186">
          <w:rPr>
            <w:noProof/>
            <w:webHidden/>
          </w:rPr>
          <w:fldChar w:fldCharType="separate"/>
        </w:r>
        <w:r w:rsidR="00C06186">
          <w:rPr>
            <w:noProof/>
            <w:webHidden/>
          </w:rPr>
          <w:t>3</w:t>
        </w:r>
        <w:r w:rsidR="00C06186"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86" w:history="1">
        <w:r w:rsidRPr="008744C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87" w:history="1">
        <w:r w:rsidRPr="008744C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88" w:history="1">
        <w:r w:rsidRPr="008744C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Definitions, Acronyms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89" w:history="1">
        <w:r w:rsidRPr="008744C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90" w:history="1">
        <w:r w:rsidRPr="008744C3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91" w:history="1">
        <w:r w:rsidRPr="008744C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DESIGN SEPECIFICATION FOR ALL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92" w:history="1">
        <w:r w:rsidRPr="008744C3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93" w:history="1">
        <w:r w:rsidRPr="008744C3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Use case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94" w:history="1">
        <w:r w:rsidRPr="008744C3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Activity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95" w:history="1">
        <w:r w:rsidRPr="008744C3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96" w:history="1">
        <w:r w:rsidRPr="008744C3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View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97" w:history="1">
        <w:r w:rsidRPr="008744C3">
          <w:rPr>
            <w:rStyle w:val="Hyperlink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Post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98" w:history="1">
        <w:r w:rsidRPr="008744C3">
          <w:rPr>
            <w:rStyle w:val="Hyperlink"/>
            <w:noProof/>
          </w:rPr>
          <w:t>2.3.4.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Discuss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099" w:history="1">
        <w:r w:rsidRPr="008744C3">
          <w:rPr>
            <w:rStyle w:val="Hyperlink"/>
            <w:noProof/>
          </w:rPr>
          <w:t>2.3.5.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Lock/unlock/delete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00" w:history="1">
        <w:r w:rsidRPr="008744C3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Sequence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01" w:history="1">
        <w:r w:rsidRPr="008744C3">
          <w:rPr>
            <w:rStyle w:val="Hyperlink"/>
            <w:noProof/>
          </w:rPr>
          <w:t>2.4.1.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02" w:history="1">
        <w:r w:rsidRPr="008744C3">
          <w:rPr>
            <w:rStyle w:val="Hyperlink"/>
            <w:noProof/>
          </w:rPr>
          <w:t>2.4.2.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View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03" w:history="1">
        <w:r w:rsidRPr="008744C3">
          <w:rPr>
            <w:rStyle w:val="Hyperlink"/>
            <w:noProof/>
          </w:rPr>
          <w:t>2.4.3.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Post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04" w:history="1">
        <w:r w:rsidRPr="008744C3">
          <w:rPr>
            <w:rStyle w:val="Hyperlink"/>
            <w:noProof/>
          </w:rPr>
          <w:t>2.4.4.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Discuss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05" w:history="1">
        <w:r w:rsidRPr="008744C3">
          <w:rPr>
            <w:rStyle w:val="Hyperlink"/>
            <w:noProof/>
          </w:rPr>
          <w:t>2.4.5.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Lock/unlock/delete topic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06" w:history="1">
        <w:r w:rsidRPr="008744C3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Screens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07" w:history="1">
        <w:r w:rsidRPr="008744C3">
          <w:rPr>
            <w:rStyle w:val="Hyperlink"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Screen XYZ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08" w:history="1">
        <w:r w:rsidRPr="008744C3">
          <w:rPr>
            <w:rStyle w:val="Hyperlink"/>
            <w:noProof/>
          </w:rPr>
          <w:t>2.6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Class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09" w:history="1">
        <w:r w:rsidRPr="008744C3">
          <w:rPr>
            <w:rStyle w:val="Hyperlink"/>
            <w:noProof/>
          </w:rPr>
          <w:t>2.7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Class Specification 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10" w:history="1">
        <w:r w:rsidRPr="008744C3">
          <w:rPr>
            <w:rStyle w:val="Hyperlink"/>
            <w:noProof/>
          </w:rPr>
          <w:t>2.7.1.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Classes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11" w:history="1">
        <w:r w:rsidRPr="008744C3">
          <w:rPr>
            <w:rStyle w:val="Hyperlink"/>
            <w:noProof/>
          </w:rPr>
          <w:t>2.7.2.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noProof/>
          </w:rPr>
          <w:t>Class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4"/>
        <w:tabs>
          <w:tab w:val="left" w:pos="17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12" w:history="1">
        <w:r w:rsidRPr="008744C3">
          <w:rPr>
            <w:rStyle w:val="Hyperlink"/>
            <w:rFonts w:cs="Arial"/>
            <w:b/>
            <w:noProof/>
          </w:rPr>
          <w:t>2.7.2.1.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rFonts w:cs="Arial"/>
            <w:b/>
            <w:noProof/>
          </w:rPr>
          <w:t>Class XYZ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13" w:history="1">
        <w:r w:rsidRPr="008744C3">
          <w:rPr>
            <w:rStyle w:val="Hyperlink"/>
            <w:rFonts w:cs="Arial"/>
            <w:b/>
            <w:noProof/>
          </w:rPr>
          <w:t>2.7.2.1.1.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rFonts w:cs="Arial"/>
            <w:b/>
            <w:noProof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14" w:history="1">
        <w:r w:rsidRPr="008744C3">
          <w:rPr>
            <w:rStyle w:val="Hyperlink"/>
            <w:rFonts w:cs="Arial"/>
            <w:b/>
            <w:noProof/>
          </w:rPr>
          <w:t>2.7.2.1.2.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rFonts w:cs="Arial"/>
            <w:b/>
            <w:noProof/>
          </w:rPr>
          <w:t>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06186" w:rsidRDefault="00C06186">
      <w:pPr>
        <w:pStyle w:val="TOC4"/>
        <w:tabs>
          <w:tab w:val="left" w:pos="1797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Cs w:val="22"/>
          <w:lang w:val="en-US" w:eastAsia="en-US"/>
        </w:rPr>
      </w:pPr>
      <w:hyperlink w:anchor="_Toc373307115" w:history="1">
        <w:r w:rsidRPr="008744C3">
          <w:rPr>
            <w:rStyle w:val="Hyperlink"/>
            <w:rFonts w:cs="Arial"/>
            <w:b/>
            <w:noProof/>
          </w:rPr>
          <w:t>2.7.2.1.3.</w:t>
        </w:r>
        <w:r>
          <w:rPr>
            <w:rFonts w:asciiTheme="minorHAnsi" w:eastAsiaTheme="minorEastAsia" w:hAnsiTheme="minorHAnsi" w:cstheme="minorBidi"/>
            <w:noProof/>
            <w:color w:val="auto"/>
            <w:szCs w:val="22"/>
            <w:lang w:val="en-US" w:eastAsia="en-US"/>
          </w:rPr>
          <w:tab/>
        </w:r>
        <w:r w:rsidRPr="008744C3">
          <w:rPr>
            <w:rStyle w:val="Hyperlink"/>
            <w:rFonts w:cs="Arial"/>
            <w:b/>
            <w:noProof/>
          </w:rPr>
          <w:t>[XXX]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_Toc373307115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C46FE" w:rsidRPr="002B26CE" w:rsidRDefault="009B7D92" w:rsidP="00CC46FE">
      <w:pPr>
        <w:rPr>
          <w:rFonts w:cs="Arial"/>
          <w:szCs w:val="22"/>
        </w:rPr>
      </w:pPr>
      <w:r w:rsidRPr="002B26CE">
        <w:rPr>
          <w:rFonts w:cs="Arial"/>
          <w:szCs w:val="22"/>
        </w:rPr>
        <w:fldChar w:fldCharType="end"/>
      </w:r>
    </w:p>
    <w:p w:rsidR="00C31466" w:rsidRPr="002B26CE" w:rsidRDefault="00CC6251" w:rsidP="00C31466">
      <w:pPr>
        <w:pStyle w:val="Heading1"/>
        <w:rPr>
          <w:szCs w:val="22"/>
        </w:rPr>
      </w:pPr>
      <w:r w:rsidRPr="002B26CE">
        <w:rPr>
          <w:szCs w:val="22"/>
        </w:rPr>
        <w:br w:type="page"/>
      </w:r>
      <w:bookmarkStart w:id="1" w:name="_Toc373307085"/>
      <w:r w:rsidR="00C31466" w:rsidRPr="002B26CE">
        <w:rPr>
          <w:szCs w:val="22"/>
        </w:rPr>
        <w:lastRenderedPageBreak/>
        <w:t>INTRODUCTION</w:t>
      </w:r>
      <w:bookmarkEnd w:id="1"/>
    </w:p>
    <w:p w:rsidR="00C31466" w:rsidRPr="002B26CE" w:rsidRDefault="00C31466" w:rsidP="00C31466">
      <w:pPr>
        <w:pStyle w:val="Heading2"/>
        <w:rPr>
          <w:szCs w:val="22"/>
        </w:rPr>
      </w:pPr>
      <w:bookmarkStart w:id="2" w:name="_Toc373307086"/>
      <w:r w:rsidRPr="002B26CE">
        <w:rPr>
          <w:szCs w:val="22"/>
        </w:rPr>
        <w:t>Purpose</w:t>
      </w:r>
      <w:bookmarkEnd w:id="2"/>
    </w:p>
    <w:p w:rsidR="00C31466" w:rsidRPr="002B26CE" w:rsidRDefault="00C35F02" w:rsidP="00000E67">
      <w:pPr>
        <w:rPr>
          <w:rFonts w:cs="Arial"/>
          <w:szCs w:val="22"/>
        </w:rPr>
      </w:pPr>
      <w:r>
        <w:rPr>
          <w:rFonts w:cs="Arial"/>
          <w:szCs w:val="22"/>
        </w:rPr>
        <w:t>The purpose of the Detailed Design Document is to define the detailed design for</w:t>
      </w:r>
      <w:r w:rsidR="002E38DF">
        <w:rPr>
          <w:rFonts w:cs="Arial"/>
          <w:szCs w:val="22"/>
        </w:rPr>
        <w:t xml:space="preserve"> use cases in the website which allows user to post topic, discuss on a exist topic and allows administrator to lock/unlock/delete a topic.</w:t>
      </w:r>
    </w:p>
    <w:p w:rsidR="00C31466" w:rsidRPr="002B26CE" w:rsidRDefault="00C31466" w:rsidP="00C31466">
      <w:pPr>
        <w:pStyle w:val="Heading2"/>
        <w:rPr>
          <w:szCs w:val="22"/>
        </w:rPr>
      </w:pPr>
      <w:bookmarkStart w:id="3" w:name="_Toc373307087"/>
      <w:r w:rsidRPr="002B26CE">
        <w:rPr>
          <w:szCs w:val="22"/>
        </w:rPr>
        <w:t>Scope</w:t>
      </w:r>
      <w:bookmarkEnd w:id="3"/>
    </w:p>
    <w:p w:rsidR="00C31466" w:rsidRPr="002B26CE" w:rsidRDefault="00C31466" w:rsidP="00C31466">
      <w:pPr>
        <w:pStyle w:val="Heading2"/>
        <w:rPr>
          <w:szCs w:val="22"/>
        </w:rPr>
      </w:pPr>
      <w:bookmarkStart w:id="4" w:name="_Toc373307088"/>
      <w:r w:rsidRPr="002B26CE">
        <w:rPr>
          <w:szCs w:val="22"/>
        </w:rPr>
        <w:t>Definitions, Acronyms and Abbreviations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8280"/>
      </w:tblGrid>
      <w:tr w:rsidR="00000E67" w:rsidRPr="002B26CE" w:rsidTr="006753EC">
        <w:tc>
          <w:tcPr>
            <w:tcW w:w="1378" w:type="dxa"/>
            <w:shd w:val="clear" w:color="auto" w:fill="FF0000"/>
          </w:tcPr>
          <w:p w:rsidR="00000E67" w:rsidRPr="002B26CE" w:rsidRDefault="00000E67" w:rsidP="006753EC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2"/>
              </w:rPr>
            </w:pPr>
            <w:r w:rsidRPr="002B26CE">
              <w:rPr>
                <w:rFonts w:cs="Arial"/>
                <w:b/>
                <w:bCs/>
                <w:color w:val="FFFFFF"/>
                <w:sz w:val="20"/>
                <w:szCs w:val="22"/>
              </w:rPr>
              <w:t>Acronym</w:t>
            </w:r>
          </w:p>
        </w:tc>
        <w:tc>
          <w:tcPr>
            <w:tcW w:w="8280" w:type="dxa"/>
            <w:shd w:val="clear" w:color="auto" w:fill="FF0000"/>
          </w:tcPr>
          <w:p w:rsidR="00000E67" w:rsidRPr="002B26CE" w:rsidRDefault="00000E67" w:rsidP="006753EC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2"/>
              </w:rPr>
            </w:pPr>
            <w:r w:rsidRPr="002B26CE">
              <w:rPr>
                <w:rFonts w:cs="Arial"/>
                <w:b/>
                <w:bCs/>
                <w:color w:val="FFFFFF"/>
                <w:sz w:val="20"/>
                <w:szCs w:val="22"/>
              </w:rPr>
              <w:t>Reference</w:t>
            </w: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8280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8280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000E67" w:rsidRPr="002B26CE" w:rsidTr="006753EC">
        <w:tc>
          <w:tcPr>
            <w:tcW w:w="1378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  <w:tc>
          <w:tcPr>
            <w:tcW w:w="8280" w:type="dxa"/>
          </w:tcPr>
          <w:p w:rsidR="00000E67" w:rsidRPr="002B26CE" w:rsidRDefault="00000E67" w:rsidP="006753EC">
            <w:pPr>
              <w:rPr>
                <w:rFonts w:cs="Arial"/>
                <w:sz w:val="20"/>
                <w:szCs w:val="22"/>
              </w:rPr>
            </w:pPr>
          </w:p>
        </w:tc>
      </w:tr>
    </w:tbl>
    <w:p w:rsidR="00C31466" w:rsidRPr="002B26CE" w:rsidRDefault="00C31466" w:rsidP="00C31466">
      <w:pPr>
        <w:pStyle w:val="Heading2"/>
        <w:rPr>
          <w:szCs w:val="22"/>
        </w:rPr>
      </w:pPr>
      <w:bookmarkStart w:id="5" w:name="_Toc373307089"/>
      <w:r w:rsidRPr="002B26CE">
        <w:rPr>
          <w:szCs w:val="22"/>
        </w:rPr>
        <w:t>References</w:t>
      </w:r>
      <w:bookmarkEnd w:id="5"/>
    </w:p>
    <w:p w:rsidR="00C31466" w:rsidRPr="002B26CE" w:rsidRDefault="00C31466" w:rsidP="00C31466">
      <w:pPr>
        <w:pStyle w:val="Heading2"/>
        <w:rPr>
          <w:szCs w:val="22"/>
        </w:rPr>
      </w:pPr>
      <w:bookmarkStart w:id="6" w:name="_Toc373307090"/>
      <w:r w:rsidRPr="002B26CE">
        <w:rPr>
          <w:szCs w:val="22"/>
        </w:rPr>
        <w:t>Overview</w:t>
      </w:r>
      <w:bookmarkEnd w:id="6"/>
    </w:p>
    <w:p w:rsidR="002F5A32" w:rsidRDefault="007D5531" w:rsidP="007D5531">
      <w:pPr>
        <w:rPr>
          <w:rFonts w:cs="Arial"/>
          <w:szCs w:val="22"/>
        </w:rPr>
      </w:pPr>
      <w:r>
        <w:rPr>
          <w:rFonts w:cs="Arial"/>
          <w:szCs w:val="22"/>
        </w:rPr>
        <w:t>Th</w:t>
      </w:r>
      <w:r w:rsidR="002F5A32">
        <w:rPr>
          <w:rFonts w:cs="Arial"/>
          <w:szCs w:val="22"/>
        </w:rPr>
        <w:t xml:space="preserve">e following sections </w:t>
      </w:r>
      <w:r w:rsidR="00B138B4">
        <w:rPr>
          <w:rFonts w:cs="Arial"/>
          <w:szCs w:val="22"/>
        </w:rPr>
        <w:t>describe</w:t>
      </w:r>
      <w:r w:rsidR="002F5A32">
        <w:rPr>
          <w:rFonts w:cs="Arial"/>
          <w:szCs w:val="22"/>
        </w:rPr>
        <w:t xml:space="preserve"> design of use case in website. These use case are </w:t>
      </w:r>
      <w:r w:rsidR="002D0F1B">
        <w:rPr>
          <w:rFonts w:cs="Arial"/>
          <w:szCs w:val="22"/>
        </w:rPr>
        <w:t>log</w:t>
      </w:r>
      <w:r w:rsidR="002F5A32">
        <w:rPr>
          <w:rFonts w:cs="Arial"/>
          <w:szCs w:val="22"/>
        </w:rPr>
        <w:t>in, post topic,</w:t>
      </w:r>
      <w:r w:rsidR="00933481">
        <w:rPr>
          <w:rFonts w:cs="Arial"/>
          <w:szCs w:val="22"/>
        </w:rPr>
        <w:t xml:space="preserve"> view topic, </w:t>
      </w:r>
      <w:r w:rsidR="00AF48F7">
        <w:rPr>
          <w:rFonts w:cs="Arial"/>
          <w:szCs w:val="22"/>
        </w:rPr>
        <w:t>discuss topic, lock/unlock/</w:t>
      </w:r>
      <w:r w:rsidR="002F5A32">
        <w:rPr>
          <w:rFonts w:cs="Arial"/>
          <w:szCs w:val="22"/>
        </w:rPr>
        <w:t>delete topic</w:t>
      </w:r>
      <w:r w:rsidR="00AF48F7">
        <w:rPr>
          <w:rFonts w:cs="Arial"/>
          <w:szCs w:val="22"/>
        </w:rPr>
        <w:t xml:space="preserve"> (or discussion)</w:t>
      </w:r>
      <w:r w:rsidR="002F5A32">
        <w:rPr>
          <w:rFonts w:cs="Arial"/>
          <w:szCs w:val="22"/>
        </w:rPr>
        <w:t>. There are three actors : anonymous user, user and administrator.</w:t>
      </w:r>
    </w:p>
    <w:p w:rsidR="00000E67" w:rsidRPr="002B26CE" w:rsidRDefault="00000E67" w:rsidP="00304DCE">
      <w:pPr>
        <w:pStyle w:val="Heading1"/>
        <w:tabs>
          <w:tab w:val="num" w:pos="1080"/>
        </w:tabs>
        <w:ind w:left="1080" w:hanging="1080"/>
        <w:rPr>
          <w:szCs w:val="22"/>
        </w:rPr>
      </w:pPr>
      <w:bookmarkStart w:id="7" w:name="_Toc373307091"/>
      <w:r w:rsidRPr="002B26CE">
        <w:rPr>
          <w:szCs w:val="22"/>
        </w:rPr>
        <w:t xml:space="preserve">DESIGN SEPECIFICATION FOR </w:t>
      </w:r>
      <w:r w:rsidR="00230036">
        <w:rPr>
          <w:szCs w:val="22"/>
        </w:rPr>
        <w:t xml:space="preserve">ALL </w:t>
      </w:r>
      <w:r w:rsidRPr="002B26CE">
        <w:rPr>
          <w:szCs w:val="22"/>
        </w:rPr>
        <w:t>USE CASE</w:t>
      </w:r>
      <w:bookmarkEnd w:id="7"/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8" w:name="_Toc373307092"/>
      <w:r w:rsidRPr="002B26CE">
        <w:rPr>
          <w:szCs w:val="22"/>
        </w:rPr>
        <w:t>Summary</w:t>
      </w:r>
      <w:bookmarkEnd w:id="8"/>
    </w:p>
    <w:p w:rsidR="006753EC" w:rsidRPr="002B26CE" w:rsidRDefault="006753EC" w:rsidP="006753EC">
      <w:pPr>
        <w:rPr>
          <w:rFonts w:cs="Arial"/>
          <w:szCs w:val="22"/>
        </w:rPr>
      </w:pP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9" w:name="_Toc373307093"/>
      <w:r w:rsidRPr="002B26CE">
        <w:rPr>
          <w:szCs w:val="22"/>
        </w:rPr>
        <w:lastRenderedPageBreak/>
        <w:t>Use case diagram</w:t>
      </w:r>
      <w:bookmarkEnd w:id="9"/>
    </w:p>
    <w:p w:rsidR="006753EC" w:rsidRPr="002B26CE" w:rsidRDefault="00F34B7B" w:rsidP="00F34B7B">
      <w:pPr>
        <w:jc w:val="center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22EC468B" wp14:editId="08A62016">
            <wp:extent cx="5648325" cy="3752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0" w:name="_Toc373307094"/>
      <w:r w:rsidRPr="002B26CE">
        <w:rPr>
          <w:szCs w:val="22"/>
        </w:rPr>
        <w:lastRenderedPageBreak/>
        <w:t>Activity Diagram</w:t>
      </w:r>
      <w:bookmarkEnd w:id="10"/>
    </w:p>
    <w:p w:rsidR="006753EC" w:rsidRDefault="005A29F6" w:rsidP="005A29F6">
      <w:pPr>
        <w:pStyle w:val="Heading3"/>
      </w:pPr>
      <w:bookmarkStart w:id="11" w:name="_Toc373307095"/>
      <w:r>
        <w:t>Login</w:t>
      </w:r>
      <w:bookmarkEnd w:id="11"/>
    </w:p>
    <w:p w:rsidR="005A29F6" w:rsidRPr="002B26CE" w:rsidRDefault="005A29F6" w:rsidP="005A29F6">
      <w:pPr>
        <w:jc w:val="center"/>
        <w:rPr>
          <w:rFonts w:cs="Arial"/>
          <w:szCs w:val="22"/>
        </w:rPr>
      </w:pPr>
      <w:r>
        <w:rPr>
          <w:rFonts w:cs="Arial"/>
          <w:noProof/>
          <w:szCs w:val="22"/>
          <w:lang w:val="en-US" w:eastAsia="en-US"/>
        </w:rPr>
        <w:drawing>
          <wp:inline distT="0" distB="0" distL="0" distR="0">
            <wp:extent cx="3914775" cy="5267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9F6" w:rsidRDefault="005A29F6" w:rsidP="005A29F6">
      <w:pPr>
        <w:pStyle w:val="Heading3"/>
      </w:pPr>
      <w:bookmarkStart w:id="12" w:name="_Toc373307096"/>
      <w:r>
        <w:lastRenderedPageBreak/>
        <w:t>View topic</w:t>
      </w:r>
      <w:bookmarkEnd w:id="12"/>
    </w:p>
    <w:p w:rsidR="005A29F6" w:rsidRDefault="003F7200" w:rsidP="005A29F6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 wp14:anchorId="69CA10BD" wp14:editId="4715BE01">
            <wp:extent cx="321945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F6" w:rsidRDefault="005A29F6" w:rsidP="005A29F6">
      <w:pPr>
        <w:pStyle w:val="Heading3"/>
      </w:pPr>
      <w:bookmarkStart w:id="13" w:name="_Toc373307097"/>
      <w:r>
        <w:lastRenderedPageBreak/>
        <w:t>Post topic</w:t>
      </w:r>
      <w:bookmarkEnd w:id="13"/>
    </w:p>
    <w:p w:rsidR="005A29F6" w:rsidRDefault="001F32F0" w:rsidP="00D1566C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4019550" cy="5762625"/>
            <wp:effectExtent l="1905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684D" w:rsidRDefault="00A7684D" w:rsidP="00A7684D">
      <w:pPr>
        <w:pStyle w:val="Heading3"/>
      </w:pPr>
      <w:bookmarkStart w:id="14" w:name="_Toc373307098"/>
      <w:r>
        <w:lastRenderedPageBreak/>
        <w:t>Discuss topic</w:t>
      </w:r>
      <w:bookmarkEnd w:id="14"/>
    </w:p>
    <w:p w:rsidR="00A7684D" w:rsidRDefault="00D22E4F" w:rsidP="005B43F2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4581525" cy="68484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684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3F2" w:rsidRDefault="00D22E4F" w:rsidP="005B43F2">
      <w:pPr>
        <w:pStyle w:val="Heading3"/>
      </w:pPr>
      <w:bookmarkStart w:id="15" w:name="_Toc373307099"/>
      <w:r>
        <w:lastRenderedPageBreak/>
        <w:t>Lock/unlock</w:t>
      </w:r>
      <w:r w:rsidR="00614B7D">
        <w:t>/delete</w:t>
      </w:r>
      <w:r>
        <w:t xml:space="preserve"> topic</w:t>
      </w:r>
      <w:bookmarkEnd w:id="15"/>
    </w:p>
    <w:p w:rsidR="00D22E4F" w:rsidRDefault="008061CB" w:rsidP="00855A08">
      <w:pPr>
        <w:jc w:val="center"/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4743450" cy="5686425"/>
            <wp:effectExtent l="1905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861" w:rsidRPr="00FF3861" w:rsidRDefault="00FF3861" w:rsidP="001D43F5">
      <w:pPr>
        <w:jc w:val="center"/>
        <w:rPr>
          <w:lang w:eastAsia="ja-JP"/>
        </w:rPr>
      </w:pP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16" w:name="_Toc373307100"/>
      <w:r w:rsidRPr="002B26CE">
        <w:rPr>
          <w:szCs w:val="22"/>
        </w:rPr>
        <w:lastRenderedPageBreak/>
        <w:t>Sequence Diagram</w:t>
      </w:r>
      <w:bookmarkEnd w:id="16"/>
    </w:p>
    <w:p w:rsidR="006753EC" w:rsidRDefault="004258F5" w:rsidP="004258F5">
      <w:pPr>
        <w:pStyle w:val="Heading3"/>
      </w:pPr>
      <w:bookmarkStart w:id="17" w:name="_Toc373307101"/>
      <w:r>
        <w:t>Login</w:t>
      </w:r>
      <w:bookmarkEnd w:id="17"/>
    </w:p>
    <w:p w:rsidR="009861CD" w:rsidRDefault="00D73AFE" w:rsidP="009861CD">
      <w:pPr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120130" cy="4060572"/>
            <wp:effectExtent l="1905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1CD" w:rsidRDefault="009861CD" w:rsidP="009861CD">
      <w:pPr>
        <w:pStyle w:val="Heading3"/>
      </w:pPr>
      <w:bookmarkStart w:id="18" w:name="_Toc373307102"/>
      <w:r>
        <w:lastRenderedPageBreak/>
        <w:t>View Topic</w:t>
      </w:r>
      <w:bookmarkEnd w:id="18"/>
    </w:p>
    <w:p w:rsidR="009861CD" w:rsidRDefault="001F32F0" w:rsidP="009861CD">
      <w:pPr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120130" cy="4003585"/>
            <wp:effectExtent l="1905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3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F0" w:rsidRDefault="001F32F0" w:rsidP="001F32F0">
      <w:pPr>
        <w:pStyle w:val="Heading3"/>
      </w:pPr>
      <w:bookmarkStart w:id="19" w:name="_Toc373307103"/>
      <w:r>
        <w:t>Post topic</w:t>
      </w:r>
      <w:bookmarkEnd w:id="19"/>
    </w:p>
    <w:p w:rsidR="001F32F0" w:rsidRDefault="00FA4008" w:rsidP="00FA4008">
      <w:pPr>
        <w:tabs>
          <w:tab w:val="left" w:pos="1710"/>
        </w:tabs>
        <w:rPr>
          <w:lang w:eastAsia="ja-JP"/>
        </w:rPr>
      </w:pPr>
      <w:r>
        <w:rPr>
          <w:lang w:eastAsia="ja-JP"/>
        </w:rPr>
        <w:tab/>
      </w:r>
      <w:r w:rsidR="00E530A5">
        <w:rPr>
          <w:noProof/>
          <w:lang w:val="en-US" w:eastAsia="en-US"/>
        </w:rPr>
        <w:drawing>
          <wp:inline distT="0" distB="0" distL="0" distR="0" wp14:anchorId="156D4ABD" wp14:editId="7ACDDE0D">
            <wp:extent cx="5943600" cy="3351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08" w:rsidRDefault="00FA4008" w:rsidP="00FA4008">
      <w:pPr>
        <w:pStyle w:val="Heading3"/>
      </w:pPr>
      <w:bookmarkStart w:id="20" w:name="_Toc373307104"/>
      <w:r>
        <w:lastRenderedPageBreak/>
        <w:t>Discuss Topic</w:t>
      </w:r>
      <w:bookmarkEnd w:id="20"/>
    </w:p>
    <w:p w:rsidR="00FA4008" w:rsidRDefault="00FA4008" w:rsidP="00FA4008">
      <w:pPr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120130" cy="3179689"/>
            <wp:effectExtent l="1905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79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98E" w:rsidRDefault="00855A08" w:rsidP="0031698E">
      <w:pPr>
        <w:pStyle w:val="Heading3"/>
      </w:pPr>
      <w:bookmarkStart w:id="21" w:name="_Toc373307105"/>
      <w:r>
        <w:t>Lock/unlock/delete topic</w:t>
      </w:r>
      <w:bookmarkEnd w:id="21"/>
    </w:p>
    <w:p w:rsidR="00855A08" w:rsidRPr="00855A08" w:rsidRDefault="0071547B" w:rsidP="00855A08">
      <w:pPr>
        <w:rPr>
          <w:lang w:eastAsia="ja-JP"/>
        </w:rPr>
      </w:pPr>
      <w:r>
        <w:rPr>
          <w:noProof/>
          <w:lang w:val="en-US" w:eastAsia="en-US"/>
        </w:rPr>
        <w:drawing>
          <wp:inline distT="0" distB="0" distL="0" distR="0">
            <wp:extent cx="6120130" cy="3837654"/>
            <wp:effectExtent l="1905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37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22" w:name="_Toc373307106"/>
      <w:r w:rsidRPr="002B26CE">
        <w:rPr>
          <w:szCs w:val="22"/>
        </w:rPr>
        <w:t>Screen</w:t>
      </w:r>
      <w:r w:rsidR="007F630B" w:rsidRPr="002B26CE">
        <w:rPr>
          <w:szCs w:val="22"/>
        </w:rPr>
        <w:t>s</w:t>
      </w:r>
      <w:r w:rsidRPr="002B26CE">
        <w:rPr>
          <w:szCs w:val="22"/>
        </w:rPr>
        <w:t xml:space="preserve"> Design</w:t>
      </w:r>
      <w:bookmarkEnd w:id="22"/>
    </w:p>
    <w:p w:rsidR="007F630B" w:rsidRPr="002B26CE" w:rsidRDefault="007F630B" w:rsidP="006753EC">
      <w:pPr>
        <w:pStyle w:val="Heading3"/>
        <w:ind w:left="1080" w:hanging="1080"/>
        <w:rPr>
          <w:szCs w:val="22"/>
        </w:rPr>
      </w:pPr>
      <w:bookmarkStart w:id="23" w:name="_Toc373307107"/>
      <w:r w:rsidRPr="002B26CE">
        <w:rPr>
          <w:szCs w:val="22"/>
        </w:rPr>
        <w:t>Screen XYZ</w:t>
      </w:r>
      <w:bookmarkEnd w:id="23"/>
    </w:p>
    <w:p w:rsidR="006753EC" w:rsidRPr="002B26CE" w:rsidRDefault="006753EC" w:rsidP="006753EC">
      <w:pPr>
        <w:rPr>
          <w:rFonts w:cs="Arial"/>
          <w:szCs w:val="22"/>
        </w:rPr>
      </w:pPr>
      <w:r w:rsidRPr="002B26CE">
        <w:rPr>
          <w:rFonts w:cs="Arial"/>
          <w:szCs w:val="22"/>
        </w:rPr>
        <w:t xml:space="preserve"> [Description the purpose of the screen as to ensure the client and developer agrees on its functionality.]</w:t>
      </w:r>
    </w:p>
    <w:p w:rsidR="007F630B" w:rsidRPr="002B26CE" w:rsidRDefault="007F630B" w:rsidP="007F630B">
      <w:pPr>
        <w:rPr>
          <w:rFonts w:cs="Arial"/>
          <w:szCs w:val="22"/>
        </w:rPr>
      </w:pPr>
      <w:r w:rsidRPr="002B26CE">
        <w:rPr>
          <w:rFonts w:cs="Arial"/>
          <w:szCs w:val="22"/>
        </w:rPr>
        <w:lastRenderedPageBreak/>
        <w:t>[include screen shot here]</w:t>
      </w:r>
    </w:p>
    <w:p w:rsidR="007F630B" w:rsidRPr="002B26CE" w:rsidRDefault="007F630B" w:rsidP="007F630B">
      <w:pPr>
        <w:rPr>
          <w:rFonts w:cs="Arial"/>
          <w:szCs w:val="22"/>
        </w:rPr>
      </w:pPr>
    </w:p>
    <w:p w:rsidR="006753EC" w:rsidRPr="002B26CE" w:rsidRDefault="006753EC" w:rsidP="006753EC">
      <w:pPr>
        <w:rPr>
          <w:rFonts w:cs="Arial"/>
          <w:szCs w:val="22"/>
        </w:rPr>
      </w:pPr>
      <w:r w:rsidRPr="002B26CE">
        <w:rPr>
          <w:rFonts w:cs="Arial"/>
          <w:b/>
          <w:bCs/>
          <w:szCs w:val="22"/>
        </w:rPr>
        <w:t>Security Group</w:t>
      </w:r>
      <w:r w:rsidRPr="002B26CE">
        <w:rPr>
          <w:rFonts w:cs="Arial"/>
          <w:szCs w:val="22"/>
        </w:rPr>
        <w:t>: [List the security groups that may use the screen]</w:t>
      </w:r>
    </w:p>
    <w:p w:rsidR="007F630B" w:rsidRPr="002B26CE" w:rsidRDefault="006753EC" w:rsidP="007F630B">
      <w:pPr>
        <w:rPr>
          <w:rFonts w:cs="Arial"/>
          <w:szCs w:val="22"/>
        </w:rPr>
      </w:pPr>
      <w:r w:rsidRPr="002B26CE">
        <w:rPr>
          <w:rFonts w:cs="Arial"/>
          <w:szCs w:val="22"/>
        </w:rPr>
        <w:t>[Describe each field on the screen and how it is derived]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6753EC" w:rsidRPr="002B26CE" w:rsidTr="006753EC">
        <w:tc>
          <w:tcPr>
            <w:tcW w:w="33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</w:t>
            </w:r>
          </w:p>
        </w:tc>
        <w:tc>
          <w:tcPr>
            <w:tcW w:w="346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Data Description</w:t>
            </w: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  <w:r w:rsidRPr="002B26CE">
              <w:rPr>
                <w:rFonts w:cs="Arial"/>
                <w:sz w:val="20"/>
                <w:szCs w:val="22"/>
              </w:rPr>
              <w:t>01</w:t>
            </w:r>
          </w:p>
        </w:tc>
        <w:tc>
          <w:tcPr>
            <w:tcW w:w="1192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  <w:r w:rsidRPr="002B26CE">
              <w:rPr>
                <w:rFonts w:cs="Arial"/>
                <w:sz w:val="20"/>
                <w:szCs w:val="22"/>
              </w:rPr>
              <w:t>Data XYZ</w:t>
            </w:r>
          </w:p>
        </w:tc>
        <w:tc>
          <w:tcPr>
            <w:tcW w:w="346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6753EC" w:rsidRPr="002B26CE" w:rsidRDefault="006753EC" w:rsidP="007F630B">
      <w:pPr>
        <w:rPr>
          <w:rFonts w:cs="Arial"/>
          <w:szCs w:val="22"/>
        </w:rPr>
      </w:pPr>
    </w:p>
    <w:p w:rsidR="006753EC" w:rsidRPr="002B26CE" w:rsidRDefault="006753EC" w:rsidP="007F630B">
      <w:pPr>
        <w:rPr>
          <w:rFonts w:cs="Arial"/>
          <w:szCs w:val="22"/>
        </w:rPr>
      </w:pPr>
      <w:r w:rsidRPr="002B26CE">
        <w:rPr>
          <w:rFonts w:cs="Arial"/>
          <w:szCs w:val="22"/>
        </w:rPr>
        <w:t>[Describe each action that can be performed from this screen.  This usually involves command buttons, menu items, etc.]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6753EC" w:rsidRPr="002B26CE" w:rsidTr="006753EC">
        <w:tc>
          <w:tcPr>
            <w:tcW w:w="33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</w:rPr>
            </w:pPr>
            <w:r w:rsidRPr="002B26CE">
              <w:rPr>
                <w:rFonts w:ascii="Arial" w:hAnsi="Arial"/>
                <w:color w:val="FFFFFF"/>
                <w:szCs w:val="22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Actions</w:t>
            </w:r>
          </w:p>
        </w:tc>
        <w:tc>
          <w:tcPr>
            <w:tcW w:w="3469" w:type="pct"/>
            <w:shd w:val="clear" w:color="auto" w:fill="FF0000"/>
          </w:tcPr>
          <w:p w:rsidR="006753EC" w:rsidRPr="002B26CE" w:rsidRDefault="006753EC" w:rsidP="006753E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szCs w:val="22"/>
                <w:lang w:eastAsia="ja-JP"/>
              </w:rPr>
            </w:pPr>
            <w:r w:rsidRPr="002B26CE">
              <w:rPr>
                <w:rFonts w:ascii="Arial" w:hAnsi="Arial"/>
                <w:color w:val="FFFFFF"/>
                <w:szCs w:val="22"/>
                <w:lang w:eastAsia="ja-JP"/>
              </w:rPr>
              <w:t>Action Description</w:t>
            </w: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  <w:r w:rsidRPr="002B26CE">
              <w:rPr>
                <w:rFonts w:cs="Arial"/>
                <w:sz w:val="20"/>
                <w:szCs w:val="22"/>
              </w:rPr>
              <w:t>01</w:t>
            </w:r>
          </w:p>
        </w:tc>
        <w:tc>
          <w:tcPr>
            <w:tcW w:w="1192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  <w:r w:rsidRPr="002B26CE">
              <w:rPr>
                <w:rFonts w:cs="Arial"/>
                <w:sz w:val="20"/>
                <w:szCs w:val="22"/>
              </w:rPr>
              <w:t>Action XYZ</w:t>
            </w:r>
          </w:p>
        </w:tc>
        <w:tc>
          <w:tcPr>
            <w:tcW w:w="3469" w:type="pct"/>
          </w:tcPr>
          <w:p w:rsidR="006753EC" w:rsidRPr="002B26CE" w:rsidRDefault="006753EC" w:rsidP="006753EC">
            <w:pPr>
              <w:rPr>
                <w:rFonts w:cs="Arial"/>
                <w:sz w:val="20"/>
                <w:szCs w:val="22"/>
              </w:rPr>
            </w:pPr>
          </w:p>
        </w:tc>
      </w:tr>
      <w:tr w:rsidR="006753EC" w:rsidRPr="002B26CE" w:rsidTr="006753EC">
        <w:tc>
          <w:tcPr>
            <w:tcW w:w="33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1192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  <w:tc>
          <w:tcPr>
            <w:tcW w:w="3469" w:type="pct"/>
          </w:tcPr>
          <w:p w:rsidR="006753EC" w:rsidRPr="002B26CE" w:rsidRDefault="006753EC" w:rsidP="006753EC">
            <w:pPr>
              <w:pStyle w:val="comment"/>
              <w:ind w:left="0"/>
              <w:rPr>
                <w:rFonts w:ascii="Arial" w:hAnsi="Arial"/>
                <w:szCs w:val="22"/>
              </w:rPr>
            </w:pPr>
          </w:p>
        </w:tc>
      </w:tr>
    </w:tbl>
    <w:p w:rsidR="006753EC" w:rsidRPr="002B26CE" w:rsidRDefault="006753EC" w:rsidP="007F630B">
      <w:pPr>
        <w:rPr>
          <w:rFonts w:cs="Arial"/>
          <w:szCs w:val="22"/>
        </w:rPr>
      </w:pP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24" w:name="_Toc373307108"/>
      <w:r w:rsidRPr="002B26CE">
        <w:rPr>
          <w:szCs w:val="22"/>
        </w:rPr>
        <w:t>Class Diagram</w:t>
      </w:r>
      <w:bookmarkEnd w:id="24"/>
    </w:p>
    <w:p w:rsidR="006753EC" w:rsidRDefault="00691313" w:rsidP="00E31ED3">
      <w:pPr>
        <w:ind w:left="-720"/>
        <w:jc w:val="left"/>
        <w:rPr>
          <w:rFonts w:cs="Arial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5751647C" wp14:editId="7DBEEF01">
            <wp:extent cx="7211120" cy="294993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206299" cy="294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CE" w:rsidRPr="002B26CE" w:rsidRDefault="00304DCE" w:rsidP="00304DCE">
      <w:pPr>
        <w:pStyle w:val="Heading2"/>
        <w:tabs>
          <w:tab w:val="num" w:pos="1080"/>
        </w:tabs>
        <w:ind w:left="1080" w:hanging="1080"/>
        <w:rPr>
          <w:szCs w:val="22"/>
        </w:rPr>
      </w:pPr>
      <w:bookmarkStart w:id="25" w:name="_Toc373307109"/>
      <w:r w:rsidRPr="002B26CE">
        <w:rPr>
          <w:szCs w:val="22"/>
        </w:rPr>
        <w:t>Class Specification</w:t>
      </w:r>
      <w:r w:rsidR="007F630B" w:rsidRPr="002B26CE">
        <w:rPr>
          <w:szCs w:val="22"/>
        </w:rPr>
        <w:t xml:space="preserve"> (s)</w:t>
      </w:r>
      <w:bookmarkEnd w:id="25"/>
    </w:p>
    <w:p w:rsidR="00304DCE" w:rsidRPr="002B26CE" w:rsidRDefault="00304DCE" w:rsidP="002C1989">
      <w:pPr>
        <w:pStyle w:val="Heading3"/>
        <w:ind w:left="540"/>
        <w:rPr>
          <w:szCs w:val="22"/>
        </w:rPr>
      </w:pPr>
      <w:bookmarkStart w:id="26" w:name="_Toc373307110"/>
      <w:r w:rsidRPr="002B26CE">
        <w:rPr>
          <w:szCs w:val="22"/>
        </w:rPr>
        <w:t>Classes Summary</w:t>
      </w:r>
      <w:bookmarkEnd w:id="26"/>
    </w:p>
    <w:p w:rsidR="006753EC" w:rsidRPr="002B26CE" w:rsidRDefault="006753EC" w:rsidP="006753EC">
      <w:pPr>
        <w:rPr>
          <w:rFonts w:cs="Arial"/>
          <w:szCs w:val="22"/>
        </w:rPr>
      </w:pPr>
      <w:r w:rsidRPr="002B26CE">
        <w:rPr>
          <w:rFonts w:cs="Arial"/>
          <w:szCs w:val="22"/>
        </w:rPr>
        <w:t>To be defined</w:t>
      </w:r>
    </w:p>
    <w:p w:rsidR="00304DCE" w:rsidRPr="002B26CE" w:rsidRDefault="00304DCE" w:rsidP="002C1989">
      <w:pPr>
        <w:pStyle w:val="Heading3"/>
        <w:ind w:left="540"/>
        <w:rPr>
          <w:szCs w:val="22"/>
        </w:rPr>
      </w:pPr>
      <w:bookmarkStart w:id="27" w:name="_Toc373307111"/>
      <w:r w:rsidRPr="002B26CE">
        <w:rPr>
          <w:szCs w:val="22"/>
        </w:rPr>
        <w:t>Class Details</w:t>
      </w:r>
      <w:bookmarkEnd w:id="27"/>
    </w:p>
    <w:p w:rsidR="006753EC" w:rsidRPr="002B26CE" w:rsidRDefault="006753EC" w:rsidP="006753EC">
      <w:pPr>
        <w:rPr>
          <w:rFonts w:cs="Arial"/>
          <w:szCs w:val="22"/>
        </w:rPr>
      </w:pPr>
      <w:r w:rsidRPr="002B26CE">
        <w:rPr>
          <w:rFonts w:cs="Arial"/>
          <w:szCs w:val="22"/>
        </w:rPr>
        <w:t>To be defined</w:t>
      </w:r>
    </w:p>
    <w:p w:rsidR="004B60BE" w:rsidRPr="002B26CE" w:rsidRDefault="004B60BE" w:rsidP="004B60BE">
      <w:pPr>
        <w:pStyle w:val="Heading4"/>
        <w:numPr>
          <w:ilvl w:val="3"/>
          <w:numId w:val="1"/>
        </w:numPr>
        <w:ind w:left="1080" w:hanging="1080"/>
        <w:rPr>
          <w:rFonts w:cs="Arial"/>
          <w:b/>
          <w:bCs w:val="0"/>
          <w:color w:val="FF0000"/>
          <w:szCs w:val="22"/>
        </w:rPr>
      </w:pPr>
      <w:bookmarkStart w:id="28" w:name="_Toc321379866"/>
      <w:bookmarkStart w:id="29" w:name="_Toc373307112"/>
      <w:r w:rsidRPr="002B26CE">
        <w:rPr>
          <w:rFonts w:cs="Arial"/>
          <w:b/>
          <w:bCs w:val="0"/>
          <w:color w:val="FF0000"/>
          <w:szCs w:val="22"/>
        </w:rPr>
        <w:lastRenderedPageBreak/>
        <w:t>Class XYZ</w:t>
      </w:r>
      <w:bookmarkEnd w:id="28"/>
      <w:bookmarkEnd w:id="29"/>
    </w:p>
    <w:p w:rsidR="004B60BE" w:rsidRPr="002B26CE" w:rsidRDefault="004B60BE" w:rsidP="004B60BE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0" w:name="_Toc321379867"/>
      <w:bookmarkStart w:id="31" w:name="_Toc373307113"/>
      <w:r w:rsidRPr="002B26CE">
        <w:rPr>
          <w:rFonts w:cs="Arial"/>
          <w:b/>
          <w:bCs w:val="0"/>
          <w:color w:val="FF0000"/>
          <w:szCs w:val="22"/>
        </w:rPr>
        <w:t>Attributes</w:t>
      </w:r>
      <w:bookmarkEnd w:id="30"/>
      <w:bookmarkEnd w:id="31"/>
    </w:p>
    <w:p w:rsidR="004B60BE" w:rsidRPr="002B26CE" w:rsidRDefault="004B60BE" w:rsidP="004B60BE">
      <w:pPr>
        <w:rPr>
          <w:rFonts w:cs="Arial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6"/>
        <w:gridCol w:w="1419"/>
        <w:gridCol w:w="857"/>
        <w:gridCol w:w="1175"/>
        <w:gridCol w:w="979"/>
        <w:gridCol w:w="4838"/>
      </w:tblGrid>
      <w:tr w:rsidR="004B60BE" w:rsidRPr="002B26CE" w:rsidTr="0092535C">
        <w:tc>
          <w:tcPr>
            <w:tcW w:w="297" w:type="pct"/>
            <w:shd w:val="clear" w:color="auto" w:fill="FF0000"/>
          </w:tcPr>
          <w:p w:rsidR="004B60BE" w:rsidRPr="002B26CE" w:rsidRDefault="004B60BE" w:rsidP="0092535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720" w:type="pct"/>
            <w:shd w:val="clear" w:color="auto" w:fill="FF0000"/>
          </w:tcPr>
          <w:p w:rsidR="004B60BE" w:rsidRPr="002B26CE" w:rsidRDefault="004B60BE" w:rsidP="0092535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Attribute</w:t>
            </w:r>
          </w:p>
        </w:tc>
        <w:tc>
          <w:tcPr>
            <w:tcW w:w="435" w:type="pct"/>
            <w:shd w:val="clear" w:color="auto" w:fill="FF0000"/>
          </w:tcPr>
          <w:p w:rsidR="004B60BE" w:rsidRPr="002B26CE" w:rsidRDefault="004B60BE" w:rsidP="0092535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Type</w:t>
            </w:r>
          </w:p>
        </w:tc>
        <w:tc>
          <w:tcPr>
            <w:tcW w:w="596" w:type="pct"/>
            <w:shd w:val="clear" w:color="auto" w:fill="FF0000"/>
          </w:tcPr>
          <w:p w:rsidR="004B60BE" w:rsidRPr="002B26CE" w:rsidRDefault="004B60BE" w:rsidP="0092535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Default</w:t>
            </w:r>
          </w:p>
        </w:tc>
        <w:tc>
          <w:tcPr>
            <w:tcW w:w="497" w:type="pct"/>
            <w:shd w:val="clear" w:color="auto" w:fill="FF0000"/>
          </w:tcPr>
          <w:p w:rsidR="004B60BE" w:rsidRPr="002B26CE" w:rsidRDefault="004B60BE" w:rsidP="0092535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Note</w:t>
            </w:r>
          </w:p>
        </w:tc>
        <w:tc>
          <w:tcPr>
            <w:tcW w:w="2455" w:type="pct"/>
            <w:shd w:val="clear" w:color="auto" w:fill="FF0000"/>
          </w:tcPr>
          <w:p w:rsidR="004B60BE" w:rsidRPr="002B26CE" w:rsidRDefault="004B60BE" w:rsidP="0092535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4B60BE" w:rsidRPr="002B26CE" w:rsidTr="0092535C">
        <w:tc>
          <w:tcPr>
            <w:tcW w:w="297" w:type="pct"/>
          </w:tcPr>
          <w:p w:rsidR="004B60BE" w:rsidRPr="002B26CE" w:rsidRDefault="004B60BE" w:rsidP="0092535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720" w:type="pct"/>
          </w:tcPr>
          <w:p w:rsidR="004B60BE" w:rsidRPr="002B26CE" w:rsidRDefault="004B60BE" w:rsidP="0092535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[Attribute name]</w:t>
            </w:r>
          </w:p>
        </w:tc>
        <w:tc>
          <w:tcPr>
            <w:tcW w:w="435" w:type="pct"/>
          </w:tcPr>
          <w:p w:rsidR="004B60BE" w:rsidRPr="002B26CE" w:rsidRDefault="004B60BE" w:rsidP="0092535C">
            <w:pPr>
              <w:rPr>
                <w:rFonts w:cs="Arial"/>
                <w:sz w:val="20"/>
                <w:szCs w:val="20"/>
              </w:rPr>
            </w:pPr>
            <w:proofErr w:type="spellStart"/>
            <w:r w:rsidRPr="002B26CE">
              <w:rPr>
                <w:rFonts w:cs="Arial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596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4B60BE" w:rsidRPr="002B26CE" w:rsidRDefault="004B60BE" w:rsidP="0092535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Public/ Static</w:t>
            </w:r>
          </w:p>
        </w:tc>
        <w:tc>
          <w:tcPr>
            <w:tcW w:w="2455" w:type="pct"/>
          </w:tcPr>
          <w:p w:rsidR="004B60BE" w:rsidRPr="002B26CE" w:rsidRDefault="004B60BE" w:rsidP="0092535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[Description of attribute]</w:t>
            </w:r>
          </w:p>
        </w:tc>
      </w:tr>
      <w:tr w:rsidR="004B60BE" w:rsidRPr="002B26CE" w:rsidTr="0092535C">
        <w:tc>
          <w:tcPr>
            <w:tcW w:w="297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720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5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596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2455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</w:tr>
      <w:tr w:rsidR="004B60BE" w:rsidRPr="002B26CE" w:rsidTr="0092535C">
        <w:tc>
          <w:tcPr>
            <w:tcW w:w="297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720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35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596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497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2455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4B60BE" w:rsidRPr="002B26CE" w:rsidRDefault="004B60BE" w:rsidP="004B60BE">
      <w:pPr>
        <w:rPr>
          <w:rFonts w:cs="Arial"/>
          <w:szCs w:val="22"/>
        </w:rPr>
      </w:pPr>
    </w:p>
    <w:p w:rsidR="004B60BE" w:rsidRPr="002B26CE" w:rsidRDefault="004B60BE" w:rsidP="004B60BE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2" w:name="_Toc321379868"/>
      <w:bookmarkStart w:id="33" w:name="_Toc373307114"/>
      <w:r w:rsidRPr="002B26CE">
        <w:rPr>
          <w:rFonts w:cs="Arial"/>
          <w:b/>
          <w:bCs w:val="0"/>
          <w:color w:val="FF0000"/>
          <w:szCs w:val="22"/>
        </w:rPr>
        <w:t>Methods</w:t>
      </w:r>
      <w:bookmarkEnd w:id="32"/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8"/>
        <w:gridCol w:w="2349"/>
        <w:gridCol w:w="6837"/>
      </w:tblGrid>
      <w:tr w:rsidR="004B60BE" w:rsidRPr="002B26CE" w:rsidTr="0092535C">
        <w:tc>
          <w:tcPr>
            <w:tcW w:w="339" w:type="pct"/>
            <w:shd w:val="clear" w:color="auto" w:fill="FF0000"/>
          </w:tcPr>
          <w:p w:rsidR="004B60BE" w:rsidRPr="002B26CE" w:rsidRDefault="004B60BE" w:rsidP="0092535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</w:rPr>
            </w:pPr>
            <w:r w:rsidRPr="002B26CE">
              <w:rPr>
                <w:rFonts w:ascii="Arial" w:hAnsi="Arial"/>
                <w:color w:val="FFFFFF"/>
              </w:rPr>
              <w:t>No</w:t>
            </w:r>
          </w:p>
        </w:tc>
        <w:tc>
          <w:tcPr>
            <w:tcW w:w="1192" w:type="pct"/>
            <w:shd w:val="clear" w:color="auto" w:fill="FF0000"/>
          </w:tcPr>
          <w:p w:rsidR="004B60BE" w:rsidRPr="002B26CE" w:rsidRDefault="004B60BE" w:rsidP="0092535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Method</w:t>
            </w:r>
          </w:p>
        </w:tc>
        <w:tc>
          <w:tcPr>
            <w:tcW w:w="3469" w:type="pct"/>
            <w:shd w:val="clear" w:color="auto" w:fill="FF0000"/>
          </w:tcPr>
          <w:p w:rsidR="004B60BE" w:rsidRPr="002B26CE" w:rsidRDefault="004B60BE" w:rsidP="0092535C">
            <w:pPr>
              <w:pStyle w:val="TableCaption"/>
              <w:ind w:left="0"/>
              <w:jc w:val="center"/>
              <w:rPr>
                <w:rFonts w:ascii="Arial" w:hAnsi="Arial"/>
                <w:color w:val="FFFFFF"/>
                <w:lang w:eastAsia="ja-JP"/>
              </w:rPr>
            </w:pPr>
            <w:r w:rsidRPr="002B26CE">
              <w:rPr>
                <w:rFonts w:ascii="Arial" w:hAnsi="Arial"/>
                <w:color w:val="FFFFFF"/>
                <w:lang w:eastAsia="ja-JP"/>
              </w:rPr>
              <w:t>Description</w:t>
            </w:r>
          </w:p>
        </w:tc>
      </w:tr>
      <w:tr w:rsidR="004B60BE" w:rsidRPr="002B26CE" w:rsidTr="0092535C">
        <w:tc>
          <w:tcPr>
            <w:tcW w:w="339" w:type="pct"/>
          </w:tcPr>
          <w:p w:rsidR="004B60BE" w:rsidRPr="002B26CE" w:rsidRDefault="004B60BE" w:rsidP="0092535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1192" w:type="pct"/>
          </w:tcPr>
          <w:p w:rsidR="004B60BE" w:rsidRPr="002B26CE" w:rsidRDefault="004B60BE" w:rsidP="0092535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[Method Name]</w:t>
            </w:r>
          </w:p>
        </w:tc>
        <w:tc>
          <w:tcPr>
            <w:tcW w:w="3469" w:type="pct"/>
          </w:tcPr>
          <w:p w:rsidR="004B60BE" w:rsidRPr="002B26CE" w:rsidRDefault="004B60BE" w:rsidP="0092535C">
            <w:pPr>
              <w:rPr>
                <w:rFonts w:cs="Arial"/>
                <w:sz w:val="20"/>
                <w:szCs w:val="20"/>
              </w:rPr>
            </w:pPr>
            <w:r w:rsidRPr="002B26CE">
              <w:rPr>
                <w:rFonts w:cs="Arial"/>
                <w:sz w:val="20"/>
                <w:szCs w:val="20"/>
              </w:rPr>
              <w:t>[brief description of method. can be one sentence tell what the method does]</w:t>
            </w:r>
          </w:p>
        </w:tc>
      </w:tr>
      <w:tr w:rsidR="004B60BE" w:rsidRPr="002B26CE" w:rsidTr="0092535C">
        <w:tc>
          <w:tcPr>
            <w:tcW w:w="339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</w:tr>
      <w:tr w:rsidR="004B60BE" w:rsidRPr="002B26CE" w:rsidTr="0092535C">
        <w:tc>
          <w:tcPr>
            <w:tcW w:w="339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1192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  <w:tc>
          <w:tcPr>
            <w:tcW w:w="3469" w:type="pct"/>
          </w:tcPr>
          <w:p w:rsidR="004B60BE" w:rsidRPr="002B26CE" w:rsidRDefault="004B60BE" w:rsidP="0092535C">
            <w:pPr>
              <w:pStyle w:val="comment"/>
              <w:ind w:left="0"/>
              <w:rPr>
                <w:rFonts w:ascii="Arial" w:hAnsi="Arial"/>
              </w:rPr>
            </w:pPr>
          </w:p>
        </w:tc>
      </w:tr>
    </w:tbl>
    <w:p w:rsidR="004B60BE" w:rsidRPr="002B26CE" w:rsidRDefault="004B60BE" w:rsidP="004B60BE">
      <w:pPr>
        <w:pStyle w:val="Heading4"/>
        <w:numPr>
          <w:ilvl w:val="4"/>
          <w:numId w:val="1"/>
        </w:numPr>
        <w:tabs>
          <w:tab w:val="clear" w:pos="2520"/>
        </w:tabs>
        <w:ind w:left="900"/>
        <w:rPr>
          <w:rFonts w:cs="Arial"/>
          <w:b/>
          <w:bCs w:val="0"/>
          <w:color w:val="FF0000"/>
          <w:szCs w:val="22"/>
        </w:rPr>
      </w:pPr>
      <w:bookmarkStart w:id="34" w:name="_Toc321379869"/>
      <w:bookmarkStart w:id="35" w:name="_Toc373307115"/>
      <w:r w:rsidRPr="002B26CE">
        <w:rPr>
          <w:rFonts w:cs="Arial"/>
          <w:b/>
          <w:bCs w:val="0"/>
          <w:color w:val="FF0000"/>
          <w:szCs w:val="22"/>
        </w:rPr>
        <w:t>[XXX] Method</w:t>
      </w:r>
      <w:bookmarkEnd w:id="34"/>
      <w:bookmarkEnd w:id="35"/>
    </w:p>
    <w:tbl>
      <w:tblPr>
        <w:tblW w:w="9900" w:type="dxa"/>
        <w:tblInd w:w="-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200"/>
        <w:gridCol w:w="6700"/>
      </w:tblGrid>
      <w:tr w:rsidR="004B60BE" w:rsidRPr="002B26CE" w:rsidTr="0092535C">
        <w:tc>
          <w:tcPr>
            <w:tcW w:w="9900" w:type="dxa"/>
            <w:gridSpan w:val="2"/>
            <w:shd w:val="clear" w:color="auto" w:fill="FF0000"/>
          </w:tcPr>
          <w:p w:rsidR="004B60BE" w:rsidRPr="002B26CE" w:rsidRDefault="004B60BE" w:rsidP="0092535C">
            <w:pPr>
              <w:ind w:left="-612"/>
              <w:rPr>
                <w:rFonts w:cs="Arial"/>
                <w:b/>
                <w:color w:val="FFFFFF"/>
                <w:sz w:val="20"/>
                <w:szCs w:val="20"/>
              </w:rPr>
            </w:pPr>
            <w:bookmarkStart w:id="36" w:name="OLE_LINK82"/>
            <w:bookmarkStart w:id="37" w:name="OLE_LINK83"/>
            <w:r w:rsidRPr="002B26CE">
              <w:rPr>
                <w:rFonts w:cs="Arial"/>
                <w:sz w:val="20"/>
                <w:szCs w:val="20"/>
              </w:rPr>
              <w:tab/>
            </w:r>
            <w:r w:rsidRPr="002B26CE">
              <w:rPr>
                <w:rFonts w:cs="Arial"/>
                <w:b/>
                <w:color w:val="FFFFFF"/>
                <w:sz w:val="20"/>
                <w:szCs w:val="20"/>
              </w:rPr>
              <w:t>Declaration</w:t>
            </w:r>
          </w:p>
        </w:tc>
      </w:tr>
      <w:tr w:rsidR="004B60BE" w:rsidRPr="002B26CE" w:rsidTr="0092535C">
        <w:tc>
          <w:tcPr>
            <w:tcW w:w="3200" w:type="dxa"/>
            <w:tcBorders>
              <w:right w:val="nil"/>
            </w:tcBorders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Method Declaration</w:t>
            </w:r>
          </w:p>
        </w:tc>
        <w:tc>
          <w:tcPr>
            <w:tcW w:w="6700" w:type="dxa"/>
            <w:tcBorders>
              <w:top w:val="nil"/>
              <w:left w:val="nil"/>
              <w:bottom w:val="nil"/>
              <w:right w:val="nil"/>
            </w:tcBorders>
          </w:tcPr>
          <w:p w:rsidR="004B60BE" w:rsidRPr="002B26CE" w:rsidRDefault="004B60BE" w:rsidP="0092535C">
            <w:pPr>
              <w:pStyle w:val="TableText"/>
              <w:rPr>
                <w:rFonts w:eastAsia="Times New Roman"/>
                <w:color w:val="000000"/>
                <w:lang w:val="en-US"/>
              </w:rPr>
            </w:pPr>
          </w:p>
        </w:tc>
      </w:tr>
      <w:tr w:rsidR="004B60BE" w:rsidRPr="002B26CE" w:rsidTr="0092535C">
        <w:tc>
          <w:tcPr>
            <w:tcW w:w="3200" w:type="dxa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6700" w:type="dxa"/>
          </w:tcPr>
          <w:p w:rsidR="004B60BE" w:rsidRPr="002B26CE" w:rsidRDefault="004B60BE" w:rsidP="0092535C">
            <w:pPr>
              <w:pStyle w:val="TableText"/>
              <w:jc w:val="both"/>
            </w:pPr>
          </w:p>
        </w:tc>
      </w:tr>
      <w:tr w:rsidR="004B60BE" w:rsidRPr="002B26CE" w:rsidTr="0092535C">
        <w:tc>
          <w:tcPr>
            <w:tcW w:w="9900" w:type="dxa"/>
            <w:gridSpan w:val="2"/>
            <w:shd w:val="clear" w:color="auto" w:fill="FFFF99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Overrides</w:t>
            </w:r>
          </w:p>
        </w:tc>
      </w:tr>
      <w:tr w:rsidR="004B60BE" w:rsidRPr="002B26CE" w:rsidTr="0092535C">
        <w:tc>
          <w:tcPr>
            <w:tcW w:w="9900" w:type="dxa"/>
            <w:gridSpan w:val="2"/>
          </w:tcPr>
          <w:p w:rsidR="004B60BE" w:rsidRPr="002B26CE" w:rsidRDefault="004B60BE" w:rsidP="0092535C">
            <w:pPr>
              <w:pStyle w:val="TableText"/>
            </w:pPr>
            <w:r w:rsidRPr="002B26CE">
              <w:t>Not Applicable.</w:t>
            </w:r>
          </w:p>
        </w:tc>
      </w:tr>
      <w:tr w:rsidR="004B60BE" w:rsidRPr="002B26CE" w:rsidTr="0092535C">
        <w:tc>
          <w:tcPr>
            <w:tcW w:w="9900" w:type="dxa"/>
            <w:gridSpan w:val="2"/>
            <w:shd w:val="clear" w:color="auto" w:fill="FFFF99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Parameter </w:t>
            </w:r>
          </w:p>
        </w:tc>
      </w:tr>
      <w:tr w:rsidR="004B60BE" w:rsidRPr="002B26CE" w:rsidTr="0092535C">
        <w:trPr>
          <w:trHeight w:val="150"/>
        </w:trPr>
        <w:tc>
          <w:tcPr>
            <w:tcW w:w="3200" w:type="dxa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Name</w:t>
            </w:r>
          </w:p>
        </w:tc>
        <w:tc>
          <w:tcPr>
            <w:tcW w:w="6700" w:type="dxa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Type</w:t>
            </w:r>
          </w:p>
        </w:tc>
      </w:tr>
      <w:tr w:rsidR="004B60BE" w:rsidRPr="002B26CE" w:rsidTr="0092535C">
        <w:trPr>
          <w:trHeight w:val="150"/>
        </w:trPr>
        <w:tc>
          <w:tcPr>
            <w:tcW w:w="3200" w:type="dxa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4B60BE" w:rsidRPr="002B26CE" w:rsidTr="0092535C">
        <w:trPr>
          <w:trHeight w:val="150"/>
        </w:trPr>
        <w:tc>
          <w:tcPr>
            <w:tcW w:w="3200" w:type="dxa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6700" w:type="dxa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</w:p>
        </w:tc>
      </w:tr>
      <w:tr w:rsidR="004B60BE" w:rsidRPr="002B26CE" w:rsidTr="0092535C">
        <w:trPr>
          <w:trHeight w:val="150"/>
        </w:trPr>
        <w:tc>
          <w:tcPr>
            <w:tcW w:w="3200" w:type="dxa"/>
          </w:tcPr>
          <w:p w:rsidR="004B60BE" w:rsidRPr="002B26CE" w:rsidRDefault="004B60BE" w:rsidP="0092535C">
            <w:pPr>
              <w:spacing w:after="60"/>
              <w:rPr>
                <w:rFonts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700" w:type="dxa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bCs/>
                <w:color w:val="7F0055"/>
                <w:sz w:val="20"/>
                <w:szCs w:val="20"/>
                <w:lang w:val="en-US" w:eastAsia="en-US"/>
              </w:rPr>
            </w:pPr>
          </w:p>
        </w:tc>
      </w:tr>
      <w:tr w:rsidR="004B60BE" w:rsidRPr="002B26CE" w:rsidTr="0092535C">
        <w:tc>
          <w:tcPr>
            <w:tcW w:w="9900" w:type="dxa"/>
            <w:gridSpan w:val="2"/>
            <w:shd w:val="clear" w:color="auto" w:fill="FFFF99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 xml:space="preserve">Return Type </w:t>
            </w:r>
          </w:p>
        </w:tc>
      </w:tr>
      <w:tr w:rsidR="004B60BE" w:rsidRPr="002B26CE" w:rsidTr="0092535C">
        <w:trPr>
          <w:trHeight w:val="293"/>
        </w:trPr>
        <w:tc>
          <w:tcPr>
            <w:tcW w:w="9900" w:type="dxa"/>
            <w:gridSpan w:val="2"/>
          </w:tcPr>
          <w:p w:rsidR="004B60BE" w:rsidRPr="002B26CE" w:rsidRDefault="004B60BE" w:rsidP="0092535C">
            <w:pPr>
              <w:pStyle w:val="TableText"/>
            </w:pPr>
          </w:p>
        </w:tc>
      </w:tr>
      <w:tr w:rsidR="004B60BE" w:rsidRPr="002B26CE" w:rsidTr="0092535C">
        <w:tc>
          <w:tcPr>
            <w:tcW w:w="9900" w:type="dxa"/>
            <w:gridSpan w:val="2"/>
            <w:shd w:val="clear" w:color="auto" w:fill="FFFF99"/>
          </w:tcPr>
          <w:p w:rsidR="004B60BE" w:rsidRPr="002B26CE" w:rsidRDefault="004B60BE" w:rsidP="0092535C">
            <w:pPr>
              <w:spacing w:after="60"/>
              <w:rPr>
                <w:rFonts w:cs="Arial"/>
                <w:b/>
                <w:sz w:val="20"/>
                <w:szCs w:val="20"/>
              </w:rPr>
            </w:pPr>
            <w:r w:rsidRPr="002B26CE">
              <w:rPr>
                <w:rFonts w:cs="Arial"/>
                <w:b/>
                <w:sz w:val="20"/>
                <w:szCs w:val="20"/>
              </w:rPr>
              <w:t>Throws</w:t>
            </w:r>
          </w:p>
        </w:tc>
      </w:tr>
      <w:tr w:rsidR="004B60BE" w:rsidRPr="002B26CE" w:rsidTr="0092535C">
        <w:trPr>
          <w:trHeight w:val="233"/>
        </w:trPr>
        <w:tc>
          <w:tcPr>
            <w:tcW w:w="9900" w:type="dxa"/>
            <w:gridSpan w:val="2"/>
            <w:tcBorders>
              <w:bottom w:val="single" w:sz="4" w:space="0" w:color="auto"/>
            </w:tcBorders>
          </w:tcPr>
          <w:p w:rsidR="004B60BE" w:rsidRPr="002B26CE" w:rsidRDefault="004B60BE" w:rsidP="0092535C">
            <w:pPr>
              <w:pStyle w:val="TableText"/>
            </w:pPr>
          </w:p>
        </w:tc>
      </w:tr>
    </w:tbl>
    <w:bookmarkEnd w:id="36"/>
    <w:bookmarkEnd w:id="37"/>
    <w:p w:rsidR="004B60BE" w:rsidRPr="002B26CE" w:rsidRDefault="004B60BE" w:rsidP="004B60BE">
      <w:pPr>
        <w:pStyle w:val="Heading5"/>
        <w:rPr>
          <w:rFonts w:cs="Arial"/>
          <w:sz w:val="22"/>
          <w:szCs w:val="22"/>
        </w:rPr>
      </w:pPr>
      <w:r w:rsidRPr="002B26CE">
        <w:rPr>
          <w:rFonts w:cs="Arial"/>
          <w:sz w:val="22"/>
          <w:szCs w:val="22"/>
        </w:rPr>
        <w:t>Implementation</w:t>
      </w:r>
    </w:p>
    <w:p w:rsidR="007F630B" w:rsidRPr="002B26CE" w:rsidRDefault="004B60BE" w:rsidP="004B60BE">
      <w:pPr>
        <w:rPr>
          <w:rFonts w:cs="Arial"/>
          <w:szCs w:val="22"/>
        </w:rPr>
      </w:pPr>
      <w:r w:rsidRPr="002B26CE">
        <w:rPr>
          <w:rFonts w:cs="Arial"/>
          <w:szCs w:val="22"/>
        </w:rPr>
        <w:t>[How to implement the method, it can be in pseudo code or activity diagram or just words]</w:t>
      </w:r>
    </w:p>
    <w:sectPr w:rsidR="007F630B" w:rsidRPr="002B26CE" w:rsidSect="001F3C25">
      <w:headerReference w:type="even" r:id="rId27"/>
      <w:headerReference w:type="default" r:id="rId28"/>
      <w:footerReference w:type="default" r:id="rId29"/>
      <w:pgSz w:w="11906" w:h="16838" w:code="9"/>
      <w:pgMar w:top="1440" w:right="1134" w:bottom="144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CF1" w:rsidRDefault="00BE5CF1">
      <w:r>
        <w:separator/>
      </w:r>
    </w:p>
  </w:endnote>
  <w:endnote w:type="continuationSeparator" w:id="0">
    <w:p w:rsidR="00BE5CF1" w:rsidRDefault="00BE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BE5CF1"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4" o:spid="_x0000_s2055" type="#_x0000_t202" style="position:absolute;left:0;text-align:left;margin-left:-3.6pt;margin-top:15.35pt;width:486pt;height:27.6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" fillcolor="red" stroked="f">
          <v:textbox>
            <w:txbxContent>
              <w:p w:rsidR="006753EC" w:rsidRPr="00137180" w:rsidRDefault="003D275B" w:rsidP="00EA388F">
                <w:pPr>
                  <w:tabs>
                    <w:tab w:val="center" w:pos="4680"/>
                    <w:tab w:val="right" w:pos="9360"/>
                  </w:tabs>
                  <w:spacing w:after="100" w:afterAutospacing="1"/>
                  <w:ind w:right="57"/>
                  <w:jc w:val="left"/>
                  <w:rPr>
                    <w:b/>
                    <w:color w:val="FFFFFF"/>
                  </w:rPr>
                </w:pPr>
                <w:proofErr w:type="spellStart"/>
                <w:r w:rsidRPr="00C048C5">
                  <w:rPr>
                    <w:b/>
                    <w:color w:val="FFFFFF"/>
                  </w:rPr>
                  <w:t>Nash</w:t>
                </w:r>
                <w:r>
                  <w:rPr>
                    <w:b/>
                    <w:color w:val="FFFFFF"/>
                  </w:rPr>
                  <w:t>Tech</w:t>
                </w:r>
                <w:proofErr w:type="spellEnd"/>
                <w:r w:rsidR="006753EC">
                  <w:rPr>
                    <w:b/>
                    <w:color w:val="FFFFFF"/>
                  </w:rPr>
                  <w:tab/>
                </w:r>
                <w:r w:rsidR="006753EC">
                  <w:rPr>
                    <w:b/>
                    <w:color w:val="FFFFFF"/>
                  </w:rPr>
                  <w:tab/>
                  <w:t>Offshore Software Development</w:t>
                </w:r>
              </w:p>
            </w:txbxContent>
          </v:textbox>
        </v:shape>
      </w:pict>
    </w:r>
    <w:r>
      <w:rPr>
        <w:noProof/>
        <w:lang w:val="en-US" w:eastAsia="en-US"/>
      </w:rPr>
      <w:pict>
        <v:line id="Line 16" o:spid="_x0000_s2054" style="position:absolute;left:0;text-align:left;flip:y;z-index:251660800;visibility:visible;mso-wrap-distance-top:-3e-5mm;mso-wrap-distance-bottom:-3e-5mm" from="-3.4pt,11.6pt" to="482.6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" strokecolor="#fc0" strokeweight="3pt"/>
      </w:pict>
    </w:r>
    <w:r>
      <w:rPr>
        <w:noProof/>
        <w:lang w:val="en-US" w:eastAsia="en-US"/>
      </w:rPr>
      <w:pict>
        <v:line id="Line 15" o:spid="_x0000_s2053" style="position:absolute;left:0;text-align:left;flip:y;z-index:251659776;visibility:visible;mso-wrap-distance-top:-3e-5mm;mso-wrap-distance-bottom:-3e-5mm" from="-3pt,6.6pt" to="483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" strokecolor="#003640" strokeweight="3pt"/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6753EC"/>
  <w:p w:rsidR="006753EC" w:rsidRDefault="00BE5CF1"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1" o:spid="_x0000_s2051" type="#_x0000_t202" style="position:absolute;left:0;text-align:left;margin-left:0;margin-top:11.1pt;width:486pt;height:27.6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" fillcolor="red" stroked="f">
          <v:textbox>
            <w:txbxContent>
              <w:p w:rsidR="006753EC" w:rsidRPr="00137180" w:rsidRDefault="003D275B" w:rsidP="00C048C5">
                <w:pPr>
                  <w:tabs>
                    <w:tab w:val="center" w:pos="4680"/>
                    <w:tab w:val="right" w:pos="9360"/>
                  </w:tabs>
                  <w:spacing w:after="100" w:afterAutospacing="1"/>
                  <w:ind w:right="57"/>
                  <w:jc w:val="left"/>
                  <w:rPr>
                    <w:b/>
                    <w:color w:val="FFFFFF"/>
                  </w:rPr>
                </w:pPr>
                <w:proofErr w:type="spellStart"/>
                <w:r w:rsidRPr="00C048C5">
                  <w:rPr>
                    <w:b/>
                    <w:color w:val="FFFFFF"/>
                  </w:rPr>
                  <w:t>Nash</w:t>
                </w:r>
                <w:r>
                  <w:rPr>
                    <w:b/>
                    <w:color w:val="FFFFFF"/>
                  </w:rPr>
                  <w:t>Tech</w:t>
                </w:r>
                <w:proofErr w:type="spellEnd"/>
                <w:r w:rsidR="006753EC">
                  <w:rPr>
                    <w:b/>
                    <w:color w:val="FFFFFF"/>
                  </w:rPr>
                  <w:tab/>
                </w:r>
                <w:r w:rsidR="006753EC" w:rsidRPr="00137180">
                  <w:rPr>
                    <w:b/>
                    <w:color w:val="FFFFFF"/>
                  </w:rPr>
                  <w:t xml:space="preserve">Page </w:t>
                </w:r>
                <w:r w:rsidR="009B7D92" w:rsidRPr="00137180">
                  <w:rPr>
                    <w:b/>
                    <w:color w:val="FFFFFF"/>
                  </w:rPr>
                  <w:fldChar w:fldCharType="begin"/>
                </w:r>
                <w:r w:rsidR="006753EC" w:rsidRPr="00137180">
                  <w:rPr>
                    <w:b/>
                    <w:color w:val="FFFFFF"/>
                  </w:rPr>
                  <w:instrText xml:space="preserve"> PAGE </w:instrText>
                </w:r>
                <w:r w:rsidR="009B7D92" w:rsidRPr="00137180">
                  <w:rPr>
                    <w:b/>
                    <w:color w:val="FFFFFF"/>
                  </w:rPr>
                  <w:fldChar w:fldCharType="separate"/>
                </w:r>
                <w:r w:rsidR="00C06186">
                  <w:rPr>
                    <w:b/>
                    <w:noProof/>
                    <w:color w:val="FFFFFF"/>
                  </w:rPr>
                  <w:t>1</w:t>
                </w:r>
                <w:r w:rsidR="009B7D92" w:rsidRPr="00137180">
                  <w:rPr>
                    <w:b/>
                    <w:color w:val="FFFFFF"/>
                  </w:rPr>
                  <w:fldChar w:fldCharType="end"/>
                </w:r>
                <w:r w:rsidR="006753EC" w:rsidRPr="00137180">
                  <w:rPr>
                    <w:b/>
                    <w:color w:val="FFFFFF"/>
                  </w:rPr>
                  <w:t xml:space="preserve"> of </w:t>
                </w:r>
                <w:r w:rsidR="001F3C25">
                  <w:rPr>
                    <w:b/>
                    <w:color w:val="FFFFFF"/>
                  </w:rPr>
                  <w:t>5</w:t>
                </w:r>
                <w:r w:rsidR="006753EC">
                  <w:rPr>
                    <w:b/>
                    <w:color w:val="FFFFFF"/>
                  </w:rPr>
                  <w:tab/>
                  <w:t xml:space="preserve">Offshore Software </w:t>
                </w:r>
                <w:proofErr w:type="gramStart"/>
                <w:r w:rsidR="006753EC">
                  <w:rPr>
                    <w:b/>
                    <w:color w:val="FFFFFF"/>
                  </w:rPr>
                  <w:t>Development</w:t>
                </w:r>
                <w:proofErr w:type="gramEnd"/>
              </w:p>
            </w:txbxContent>
          </v:textbox>
        </v:shape>
      </w:pict>
    </w:r>
    <w:r>
      <w:rPr>
        <w:noProof/>
        <w:lang w:val="en-US" w:eastAsia="en-US"/>
      </w:rPr>
      <w:pict>
        <v:line id="Line 13" o:spid="_x0000_s2050" style="position:absolute;left:0;text-align:left;flip:y;z-index:251657728;visibility:visible;mso-wrap-distance-top:-3e-5mm;mso-wrap-distance-bottom:-3e-5mm" from="0,1.2pt" to="48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" strokecolor="#003640" strokeweight="3pt"/>
      </w:pict>
    </w:r>
    <w:r>
      <w:rPr>
        <w:noProof/>
        <w:lang w:val="en-US" w:eastAsia="en-US"/>
      </w:rPr>
      <w:pict>
        <v:line id="Line 12" o:spid="_x0000_s2049" style="position:absolute;left:0;text-align:left;flip:y;z-index:251656704;visibility:visible;mso-wrap-distance-top:-3e-5mm;mso-wrap-distance-bottom:-3e-5mm" from="0,6pt" to="486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" strokecolor="#fc0" strokeweight="3pt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CF1" w:rsidRDefault="00BE5CF1">
      <w:r>
        <w:separator/>
      </w:r>
    </w:p>
  </w:footnote>
  <w:footnote w:type="continuationSeparator" w:id="0">
    <w:p w:rsidR="00BE5CF1" w:rsidRDefault="00BE5C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46CB" w:rsidRPr="003D275B" w:rsidRDefault="003D275B" w:rsidP="003D275B">
    <w:pPr>
      <w:pStyle w:val="Header"/>
    </w:pPr>
    <w:r>
      <w:rPr>
        <w:noProof/>
        <w:lang w:val="en-US" w:eastAsia="en-US"/>
      </w:rPr>
      <w:drawing>
        <wp:inline distT="0" distB="0" distL="0" distR="0">
          <wp:extent cx="6105525" cy="923925"/>
          <wp:effectExtent l="0" t="0" r="9525" b="9525"/>
          <wp:docPr id="3" name="Picture 3" descr="D:\DEPARMENT\Style_NashTech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EPARMENT\Style_NashTech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923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6753EC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3EC" w:rsidRDefault="00BE5CF1" w:rsidP="00CC0AA2">
    <w:pPr>
      <w:rPr>
        <w:szCs w:val="20"/>
      </w:rPr>
    </w:pPr>
    <w:r>
      <w:rPr>
        <w:noProof/>
        <w:szCs w:val="20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0" o:spid="_x0000_s2052" type="#_x0000_t202" style="position:absolute;left:0;text-align:left;margin-left:0;margin-top:-1.2pt;width:486pt;height:27.6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" fillcolor="#003640" stroked="f">
          <v:textbox>
            <w:txbxContent>
              <w:p w:rsidR="006753EC" w:rsidRPr="00137180" w:rsidRDefault="006753EC" w:rsidP="00137180">
                <w:pPr>
                  <w:tabs>
                    <w:tab w:val="right" w:pos="8280"/>
                  </w:tabs>
                  <w:spacing w:after="100" w:afterAutospacing="1"/>
                  <w:ind w:right="57"/>
                  <w:jc w:val="center"/>
                  <w:rPr>
                    <w:b/>
                    <w:color w:val="FFFFFF"/>
                  </w:rPr>
                </w:pPr>
                <w:r>
                  <w:rPr>
                    <w:b/>
                    <w:color w:val="FFFFFF"/>
                  </w:rPr>
                  <w:t xml:space="preserve">&lt;Project </w:t>
                </w:r>
                <w:r w:rsidR="002B26CE">
                  <w:rPr>
                    <w:b/>
                    <w:color w:val="FFFFFF"/>
                  </w:rPr>
                  <w:t>NAME</w:t>
                </w:r>
                <w:r>
                  <w:rPr>
                    <w:b/>
                    <w:color w:val="FFFFFF"/>
                  </w:rPr>
                  <w:t>&gt; - Detailed Design</w:t>
                </w:r>
              </w:p>
            </w:txbxContent>
          </v:textbox>
        </v:shape>
      </w:pict>
    </w:r>
  </w:p>
  <w:p w:rsidR="006753EC" w:rsidRPr="00CC0AA2" w:rsidRDefault="006753EC" w:rsidP="00CC0AA2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8179D"/>
    <w:multiLevelType w:val="multilevel"/>
    <w:tmpl w:val="1352B942"/>
    <w:numStyleLink w:val="BulletPoint"/>
  </w:abstractNum>
  <w:abstractNum w:abstractNumId="1">
    <w:nsid w:val="0D0411F5"/>
    <w:multiLevelType w:val="multilevel"/>
    <w:tmpl w:val="1352B942"/>
    <w:numStyleLink w:val="BulletPoint"/>
  </w:abstractNum>
  <w:abstractNum w:abstractNumId="2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1F26CB"/>
    <w:multiLevelType w:val="multilevel"/>
    <w:tmpl w:val="1352B942"/>
    <w:numStyleLink w:val="BulletPoint"/>
  </w:abstractNum>
  <w:abstractNum w:abstractNumId="4">
    <w:nsid w:val="244E1076"/>
    <w:multiLevelType w:val="multilevel"/>
    <w:tmpl w:val="1352B942"/>
    <w:numStyleLink w:val="BulletPoint"/>
  </w:abstractNum>
  <w:abstractNum w:abstractNumId="5">
    <w:nsid w:val="252F2C4A"/>
    <w:multiLevelType w:val="multilevel"/>
    <w:tmpl w:val="1352B942"/>
    <w:numStyleLink w:val="BulletPoint"/>
  </w:abstractNum>
  <w:abstractNum w:abstractNumId="6">
    <w:nsid w:val="2AC756EE"/>
    <w:multiLevelType w:val="multilevel"/>
    <w:tmpl w:val="1352B942"/>
    <w:numStyleLink w:val="BulletPoint"/>
  </w:abstractNum>
  <w:abstractNum w:abstractNumId="7">
    <w:nsid w:val="2B4B05F7"/>
    <w:multiLevelType w:val="multilevel"/>
    <w:tmpl w:val="1352B942"/>
    <w:numStyleLink w:val="BulletPoint"/>
  </w:abstractNum>
  <w:abstractNum w:abstractNumId="8">
    <w:nsid w:val="2EB05B47"/>
    <w:multiLevelType w:val="multilevel"/>
    <w:tmpl w:val="1352B942"/>
    <w:numStyleLink w:val="BulletPoint"/>
  </w:abstractNum>
  <w:abstractNum w:abstractNumId="9">
    <w:nsid w:val="372421FA"/>
    <w:multiLevelType w:val="multilevel"/>
    <w:tmpl w:val="1352B942"/>
    <w:numStyleLink w:val="BulletPoint"/>
  </w:abstractNum>
  <w:abstractNum w:abstractNumId="10">
    <w:nsid w:val="378D5930"/>
    <w:multiLevelType w:val="multilevel"/>
    <w:tmpl w:val="1352B942"/>
    <w:numStyleLink w:val="BulletPoint"/>
  </w:abstractNum>
  <w:abstractNum w:abstractNumId="11">
    <w:nsid w:val="37A57707"/>
    <w:multiLevelType w:val="multilevel"/>
    <w:tmpl w:val="D7462370"/>
    <w:lvl w:ilvl="0">
      <w:start w:val="1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64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BD04FC6"/>
    <w:multiLevelType w:val="multilevel"/>
    <w:tmpl w:val="1352B942"/>
    <w:numStyleLink w:val="BulletPoint"/>
  </w:abstractNum>
  <w:abstractNum w:abstractNumId="13">
    <w:nsid w:val="41EC38FE"/>
    <w:multiLevelType w:val="multilevel"/>
    <w:tmpl w:val="1352B942"/>
    <w:numStyleLink w:val="BulletPoint"/>
  </w:abstractNum>
  <w:abstractNum w:abstractNumId="14">
    <w:nsid w:val="52315A8A"/>
    <w:multiLevelType w:val="multilevel"/>
    <w:tmpl w:val="1352B942"/>
    <w:numStyleLink w:val="BulletPoint"/>
  </w:abstractNum>
  <w:abstractNum w:abstractNumId="15">
    <w:nsid w:val="59AA1326"/>
    <w:multiLevelType w:val="multilevel"/>
    <w:tmpl w:val="1352B942"/>
    <w:numStyleLink w:val="BulletPoint"/>
  </w:abstractNum>
  <w:abstractNum w:abstractNumId="16">
    <w:nsid w:val="6B237AE0"/>
    <w:multiLevelType w:val="hybridMultilevel"/>
    <w:tmpl w:val="BD6EC7F0"/>
    <w:lvl w:ilvl="0" w:tplc="FF12DD1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4D3356"/>
    <w:multiLevelType w:val="multilevel"/>
    <w:tmpl w:val="1352B942"/>
    <w:numStyleLink w:val="BulletPoint"/>
  </w:abstractNum>
  <w:num w:numId="1">
    <w:abstractNumId w:val="11"/>
  </w:num>
  <w:num w:numId="2">
    <w:abstractNumId w:val="2"/>
  </w:num>
  <w:num w:numId="3">
    <w:abstractNumId w:val="1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15"/>
  </w:num>
  <w:num w:numId="9">
    <w:abstractNumId w:val="9"/>
  </w:num>
  <w:num w:numId="10">
    <w:abstractNumId w:val="10"/>
  </w:num>
  <w:num w:numId="11">
    <w:abstractNumId w:val="8"/>
  </w:num>
  <w:num w:numId="12">
    <w:abstractNumId w:val="14"/>
  </w:num>
  <w:num w:numId="13">
    <w:abstractNumId w:val="6"/>
  </w:num>
  <w:num w:numId="14">
    <w:abstractNumId w:val="13"/>
  </w:num>
  <w:num w:numId="15">
    <w:abstractNumId w:val="17"/>
  </w:num>
  <w:num w:numId="16">
    <w:abstractNumId w:val="0"/>
  </w:num>
  <w:num w:numId="17">
    <w:abstractNumId w:val="3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2"/>
  </w:num>
  <w:num w:numId="30">
    <w:abstractNumId w:val="11"/>
  </w:num>
  <w:num w:numId="31">
    <w:abstractNumId w:val="11"/>
  </w:num>
  <w:num w:numId="32">
    <w:abstractNumId w:val="11"/>
  </w:num>
  <w:num w:numId="33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6">
      <o:colormru v:ext="edit" colors="#004036,#003640,#fc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EA0C88"/>
    <w:rsid w:val="00000E67"/>
    <w:rsid w:val="00016AB5"/>
    <w:rsid w:val="00021C40"/>
    <w:rsid w:val="00026096"/>
    <w:rsid w:val="00036182"/>
    <w:rsid w:val="000369DE"/>
    <w:rsid w:val="00040F03"/>
    <w:rsid w:val="00045E74"/>
    <w:rsid w:val="00062B7C"/>
    <w:rsid w:val="00075C2E"/>
    <w:rsid w:val="000772F9"/>
    <w:rsid w:val="00077CD8"/>
    <w:rsid w:val="00081C2B"/>
    <w:rsid w:val="00082BFB"/>
    <w:rsid w:val="0008380A"/>
    <w:rsid w:val="00085E43"/>
    <w:rsid w:val="000A07A5"/>
    <w:rsid w:val="000B0205"/>
    <w:rsid w:val="000B3F9B"/>
    <w:rsid w:val="000B6C80"/>
    <w:rsid w:val="000C72FF"/>
    <w:rsid w:val="000D4432"/>
    <w:rsid w:val="000E441F"/>
    <w:rsid w:val="000F5459"/>
    <w:rsid w:val="000F6902"/>
    <w:rsid w:val="001009CD"/>
    <w:rsid w:val="00101DA9"/>
    <w:rsid w:val="0010392C"/>
    <w:rsid w:val="0011561B"/>
    <w:rsid w:val="00123943"/>
    <w:rsid w:val="00134FFA"/>
    <w:rsid w:val="00137180"/>
    <w:rsid w:val="00145B6E"/>
    <w:rsid w:val="001579A8"/>
    <w:rsid w:val="001638CE"/>
    <w:rsid w:val="00165268"/>
    <w:rsid w:val="001740AD"/>
    <w:rsid w:val="00181D55"/>
    <w:rsid w:val="00193C1E"/>
    <w:rsid w:val="00194B7E"/>
    <w:rsid w:val="001A0EE1"/>
    <w:rsid w:val="001B23AE"/>
    <w:rsid w:val="001D43F5"/>
    <w:rsid w:val="001D527E"/>
    <w:rsid w:val="001E4833"/>
    <w:rsid w:val="001F32F0"/>
    <w:rsid w:val="001F3C25"/>
    <w:rsid w:val="00204E7C"/>
    <w:rsid w:val="00213169"/>
    <w:rsid w:val="00230036"/>
    <w:rsid w:val="002300EA"/>
    <w:rsid w:val="00230EA8"/>
    <w:rsid w:val="00245C66"/>
    <w:rsid w:val="002510BC"/>
    <w:rsid w:val="00255B04"/>
    <w:rsid w:val="00277E28"/>
    <w:rsid w:val="00280500"/>
    <w:rsid w:val="00282960"/>
    <w:rsid w:val="002B26CE"/>
    <w:rsid w:val="002B5FB3"/>
    <w:rsid w:val="002C1989"/>
    <w:rsid w:val="002D0F1B"/>
    <w:rsid w:val="002D63D1"/>
    <w:rsid w:val="002E1D30"/>
    <w:rsid w:val="002E2979"/>
    <w:rsid w:val="002E38DF"/>
    <w:rsid w:val="002F0BC2"/>
    <w:rsid w:val="002F55B3"/>
    <w:rsid w:val="002F5A32"/>
    <w:rsid w:val="00304DCE"/>
    <w:rsid w:val="0031698E"/>
    <w:rsid w:val="00316F9E"/>
    <w:rsid w:val="003220B3"/>
    <w:rsid w:val="00344A63"/>
    <w:rsid w:val="00346091"/>
    <w:rsid w:val="00347032"/>
    <w:rsid w:val="00367495"/>
    <w:rsid w:val="00367906"/>
    <w:rsid w:val="00380C82"/>
    <w:rsid w:val="003A6D8B"/>
    <w:rsid w:val="003B020C"/>
    <w:rsid w:val="003D1663"/>
    <w:rsid w:val="003D275B"/>
    <w:rsid w:val="003E6263"/>
    <w:rsid w:val="003F2B79"/>
    <w:rsid w:val="003F7200"/>
    <w:rsid w:val="0041221D"/>
    <w:rsid w:val="00421179"/>
    <w:rsid w:val="004258F5"/>
    <w:rsid w:val="0043048E"/>
    <w:rsid w:val="00431141"/>
    <w:rsid w:val="00470290"/>
    <w:rsid w:val="004708B8"/>
    <w:rsid w:val="00474EC0"/>
    <w:rsid w:val="004832C8"/>
    <w:rsid w:val="004A5CDF"/>
    <w:rsid w:val="004B2E7C"/>
    <w:rsid w:val="004B60BE"/>
    <w:rsid w:val="004C2385"/>
    <w:rsid w:val="004D3686"/>
    <w:rsid w:val="004F3929"/>
    <w:rsid w:val="004F3C0C"/>
    <w:rsid w:val="004F51E4"/>
    <w:rsid w:val="005031C0"/>
    <w:rsid w:val="00512132"/>
    <w:rsid w:val="00512A89"/>
    <w:rsid w:val="00520AD6"/>
    <w:rsid w:val="00537AD1"/>
    <w:rsid w:val="00545A34"/>
    <w:rsid w:val="00545D1B"/>
    <w:rsid w:val="00546BE3"/>
    <w:rsid w:val="00555D4B"/>
    <w:rsid w:val="00574C65"/>
    <w:rsid w:val="005A29F6"/>
    <w:rsid w:val="005A2F29"/>
    <w:rsid w:val="005B43F2"/>
    <w:rsid w:val="005B730C"/>
    <w:rsid w:val="005C13E5"/>
    <w:rsid w:val="005C48CA"/>
    <w:rsid w:val="005C53DC"/>
    <w:rsid w:val="005C68C2"/>
    <w:rsid w:val="005D59DA"/>
    <w:rsid w:val="005E278A"/>
    <w:rsid w:val="005E3525"/>
    <w:rsid w:val="005E4BBA"/>
    <w:rsid w:val="005F09EC"/>
    <w:rsid w:val="005F1CD3"/>
    <w:rsid w:val="00600413"/>
    <w:rsid w:val="00603563"/>
    <w:rsid w:val="00614B7D"/>
    <w:rsid w:val="00634ACE"/>
    <w:rsid w:val="00640693"/>
    <w:rsid w:val="00654238"/>
    <w:rsid w:val="00655BB3"/>
    <w:rsid w:val="00656B5B"/>
    <w:rsid w:val="00666D71"/>
    <w:rsid w:val="00673465"/>
    <w:rsid w:val="00673D99"/>
    <w:rsid w:val="006753EC"/>
    <w:rsid w:val="00684EC2"/>
    <w:rsid w:val="00691313"/>
    <w:rsid w:val="006A32F2"/>
    <w:rsid w:val="006B5CEB"/>
    <w:rsid w:val="006C1CB8"/>
    <w:rsid w:val="006C281F"/>
    <w:rsid w:val="006C2921"/>
    <w:rsid w:val="006E2626"/>
    <w:rsid w:val="0071547B"/>
    <w:rsid w:val="0073257E"/>
    <w:rsid w:val="00742A9A"/>
    <w:rsid w:val="00744E21"/>
    <w:rsid w:val="00751383"/>
    <w:rsid w:val="00766DAD"/>
    <w:rsid w:val="0077058E"/>
    <w:rsid w:val="007749A3"/>
    <w:rsid w:val="00785A9B"/>
    <w:rsid w:val="00790900"/>
    <w:rsid w:val="007A00E8"/>
    <w:rsid w:val="007A04B8"/>
    <w:rsid w:val="007A3B03"/>
    <w:rsid w:val="007B1C9F"/>
    <w:rsid w:val="007B4A59"/>
    <w:rsid w:val="007B7282"/>
    <w:rsid w:val="007C07F4"/>
    <w:rsid w:val="007C32FA"/>
    <w:rsid w:val="007C586C"/>
    <w:rsid w:val="007D5531"/>
    <w:rsid w:val="007E289C"/>
    <w:rsid w:val="007F630B"/>
    <w:rsid w:val="008000E7"/>
    <w:rsid w:val="00801833"/>
    <w:rsid w:val="008034B0"/>
    <w:rsid w:val="008061CB"/>
    <w:rsid w:val="008071EC"/>
    <w:rsid w:val="0082392F"/>
    <w:rsid w:val="0083202E"/>
    <w:rsid w:val="0083723B"/>
    <w:rsid w:val="00843B81"/>
    <w:rsid w:val="00855A08"/>
    <w:rsid w:val="008563BD"/>
    <w:rsid w:val="00864526"/>
    <w:rsid w:val="00874230"/>
    <w:rsid w:val="00877682"/>
    <w:rsid w:val="0088294E"/>
    <w:rsid w:val="00885B4C"/>
    <w:rsid w:val="00891300"/>
    <w:rsid w:val="00893DFC"/>
    <w:rsid w:val="00896214"/>
    <w:rsid w:val="008A40A7"/>
    <w:rsid w:val="008C3483"/>
    <w:rsid w:val="0090011A"/>
    <w:rsid w:val="009231B6"/>
    <w:rsid w:val="009331B2"/>
    <w:rsid w:val="00933481"/>
    <w:rsid w:val="00934632"/>
    <w:rsid w:val="009349F8"/>
    <w:rsid w:val="009355FF"/>
    <w:rsid w:val="00945DA7"/>
    <w:rsid w:val="00951882"/>
    <w:rsid w:val="00974346"/>
    <w:rsid w:val="00975FFC"/>
    <w:rsid w:val="009803A1"/>
    <w:rsid w:val="009861CD"/>
    <w:rsid w:val="0099670E"/>
    <w:rsid w:val="009A149A"/>
    <w:rsid w:val="009A1C4B"/>
    <w:rsid w:val="009A26B6"/>
    <w:rsid w:val="009B27DB"/>
    <w:rsid w:val="009B327B"/>
    <w:rsid w:val="009B7D92"/>
    <w:rsid w:val="009C25D9"/>
    <w:rsid w:val="009E053E"/>
    <w:rsid w:val="009F268C"/>
    <w:rsid w:val="00A131E0"/>
    <w:rsid w:val="00A20D47"/>
    <w:rsid w:val="00A230A6"/>
    <w:rsid w:val="00A275AA"/>
    <w:rsid w:val="00A318EC"/>
    <w:rsid w:val="00A37373"/>
    <w:rsid w:val="00A41986"/>
    <w:rsid w:val="00A47F76"/>
    <w:rsid w:val="00A64390"/>
    <w:rsid w:val="00A73343"/>
    <w:rsid w:val="00A7684D"/>
    <w:rsid w:val="00A8586E"/>
    <w:rsid w:val="00A942BD"/>
    <w:rsid w:val="00A972AC"/>
    <w:rsid w:val="00AA1441"/>
    <w:rsid w:val="00AC7645"/>
    <w:rsid w:val="00AE0BA2"/>
    <w:rsid w:val="00AE4FDD"/>
    <w:rsid w:val="00AF41C4"/>
    <w:rsid w:val="00AF48F7"/>
    <w:rsid w:val="00AF7428"/>
    <w:rsid w:val="00B138B4"/>
    <w:rsid w:val="00B207D6"/>
    <w:rsid w:val="00B24424"/>
    <w:rsid w:val="00B41329"/>
    <w:rsid w:val="00B43080"/>
    <w:rsid w:val="00B60553"/>
    <w:rsid w:val="00B704CA"/>
    <w:rsid w:val="00B92A99"/>
    <w:rsid w:val="00BB46CB"/>
    <w:rsid w:val="00BD2ED0"/>
    <w:rsid w:val="00BE5CF1"/>
    <w:rsid w:val="00BF07BE"/>
    <w:rsid w:val="00BF6C52"/>
    <w:rsid w:val="00C048C5"/>
    <w:rsid w:val="00C06186"/>
    <w:rsid w:val="00C21DDA"/>
    <w:rsid w:val="00C232F6"/>
    <w:rsid w:val="00C25310"/>
    <w:rsid w:val="00C31466"/>
    <w:rsid w:val="00C35F02"/>
    <w:rsid w:val="00C36CAA"/>
    <w:rsid w:val="00C441C3"/>
    <w:rsid w:val="00C50755"/>
    <w:rsid w:val="00C564D4"/>
    <w:rsid w:val="00CA03D0"/>
    <w:rsid w:val="00CA368C"/>
    <w:rsid w:val="00CA76BD"/>
    <w:rsid w:val="00CB26A7"/>
    <w:rsid w:val="00CB326B"/>
    <w:rsid w:val="00CC0AA2"/>
    <w:rsid w:val="00CC46FE"/>
    <w:rsid w:val="00CC4768"/>
    <w:rsid w:val="00CC6251"/>
    <w:rsid w:val="00CD1261"/>
    <w:rsid w:val="00CE1EE8"/>
    <w:rsid w:val="00D00BA4"/>
    <w:rsid w:val="00D1566C"/>
    <w:rsid w:val="00D22E4F"/>
    <w:rsid w:val="00D24A47"/>
    <w:rsid w:val="00D3393A"/>
    <w:rsid w:val="00D62316"/>
    <w:rsid w:val="00D7374A"/>
    <w:rsid w:val="00D73AFE"/>
    <w:rsid w:val="00D94607"/>
    <w:rsid w:val="00DA703E"/>
    <w:rsid w:val="00DD4EB8"/>
    <w:rsid w:val="00DD71F8"/>
    <w:rsid w:val="00E02851"/>
    <w:rsid w:val="00E036AF"/>
    <w:rsid w:val="00E0448C"/>
    <w:rsid w:val="00E25EB5"/>
    <w:rsid w:val="00E278C2"/>
    <w:rsid w:val="00E3070E"/>
    <w:rsid w:val="00E31ED3"/>
    <w:rsid w:val="00E33387"/>
    <w:rsid w:val="00E42E2F"/>
    <w:rsid w:val="00E530A5"/>
    <w:rsid w:val="00E7469C"/>
    <w:rsid w:val="00E812DB"/>
    <w:rsid w:val="00EA0C88"/>
    <w:rsid w:val="00EA388F"/>
    <w:rsid w:val="00EB070F"/>
    <w:rsid w:val="00EB24FB"/>
    <w:rsid w:val="00EC098C"/>
    <w:rsid w:val="00EE7DBA"/>
    <w:rsid w:val="00F05A44"/>
    <w:rsid w:val="00F135F5"/>
    <w:rsid w:val="00F16A90"/>
    <w:rsid w:val="00F31E15"/>
    <w:rsid w:val="00F34B7B"/>
    <w:rsid w:val="00F4027A"/>
    <w:rsid w:val="00F50DAC"/>
    <w:rsid w:val="00F510E5"/>
    <w:rsid w:val="00F604F7"/>
    <w:rsid w:val="00F77A87"/>
    <w:rsid w:val="00F92185"/>
    <w:rsid w:val="00F97B58"/>
    <w:rsid w:val="00FA1E40"/>
    <w:rsid w:val="00FA25DF"/>
    <w:rsid w:val="00FA2646"/>
    <w:rsid w:val="00FA4008"/>
    <w:rsid w:val="00FB01F9"/>
    <w:rsid w:val="00FB3072"/>
    <w:rsid w:val="00FC2AF1"/>
    <w:rsid w:val="00FC64AE"/>
    <w:rsid w:val="00FF3861"/>
    <w:rsid w:val="00FF69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2056">
      <o:colormru v:ext="edit" colors="#004036,#003640,#f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4E7C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4E7C"/>
    <w:pPr>
      <w:keepNext/>
      <w:numPr>
        <w:numId w:val="3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204E7C"/>
    <w:pPr>
      <w:keepNext/>
      <w:numPr>
        <w:ilvl w:val="1"/>
        <w:numId w:val="3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204E7C"/>
    <w:pPr>
      <w:keepNext/>
      <w:numPr>
        <w:ilvl w:val="2"/>
        <w:numId w:val="32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04E7C"/>
    <w:pPr>
      <w:keepNext/>
      <w:numPr>
        <w:ilvl w:val="3"/>
        <w:numId w:val="32"/>
      </w:numPr>
      <w:tabs>
        <w:tab w:val="clear" w:pos="1080"/>
        <w:tab w:val="num" w:pos="2160"/>
      </w:tabs>
      <w:spacing w:before="240" w:after="60"/>
      <w:ind w:left="1728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04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4E7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04E7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04E7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04E7C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204E7C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04E7C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04E7C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04E7C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04E7C"/>
    <w:pPr>
      <w:jc w:val="right"/>
    </w:pPr>
  </w:style>
  <w:style w:type="paragraph" w:customStyle="1" w:styleId="AuthorDate">
    <w:name w:val="Author/Date"/>
    <w:basedOn w:val="Normal"/>
    <w:rsid w:val="00204E7C"/>
    <w:pPr>
      <w:jc w:val="right"/>
    </w:pPr>
  </w:style>
  <w:style w:type="paragraph" w:styleId="Header">
    <w:name w:val="header"/>
    <w:basedOn w:val="Normal"/>
    <w:link w:val="HeaderChar"/>
    <w:rsid w:val="00204E7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04E7C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204E7C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04E7C"/>
  </w:style>
  <w:style w:type="paragraph" w:styleId="TOC2">
    <w:name w:val="toc 2"/>
    <w:basedOn w:val="Normal"/>
    <w:next w:val="Normal"/>
    <w:autoRedefine/>
    <w:uiPriority w:val="39"/>
    <w:rsid w:val="00204E7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04E7C"/>
    <w:pPr>
      <w:ind w:left="440"/>
    </w:pPr>
  </w:style>
  <w:style w:type="character" w:styleId="Hyperlink">
    <w:name w:val="Hyperlink"/>
    <w:uiPriority w:val="99"/>
    <w:rsid w:val="00204E7C"/>
    <w:rPr>
      <w:color w:val="0000FF"/>
      <w:u w:val="single"/>
    </w:rPr>
  </w:style>
  <w:style w:type="paragraph" w:customStyle="1" w:styleId="Appendix">
    <w:name w:val="Appendix"/>
    <w:basedOn w:val="Heading1"/>
    <w:rsid w:val="00204E7C"/>
    <w:pPr>
      <w:numPr>
        <w:numId w:val="0"/>
      </w:numPr>
    </w:pPr>
  </w:style>
  <w:style w:type="numbering" w:customStyle="1" w:styleId="BulletPoint">
    <w:name w:val="Bullet Point"/>
    <w:basedOn w:val="NoList"/>
    <w:rsid w:val="00204E7C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204E7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TableCaption">
    <w:name w:val="TableCaption"/>
    <w:basedOn w:val="NormalIndent"/>
    <w:rsid w:val="007F630B"/>
    <w:pPr>
      <w:widowControl w:val="0"/>
      <w:spacing w:before="120" w:after="0"/>
      <w:ind w:left="-14" w:right="14"/>
      <w:jc w:val="left"/>
    </w:pPr>
    <w:rPr>
      <w:rFonts w:ascii="Tahoma" w:eastAsia="MS Mincho" w:hAnsi="Tahoma" w:cs="Arial"/>
      <w:b/>
      <w:snapToGrid w:val="0"/>
      <w:color w:val="auto"/>
      <w:sz w:val="20"/>
      <w:szCs w:val="20"/>
      <w:lang w:val="en-US" w:eastAsia="en-US"/>
    </w:rPr>
  </w:style>
  <w:style w:type="paragraph" w:customStyle="1" w:styleId="comment">
    <w:name w:val="comment"/>
    <w:basedOn w:val="Normal"/>
    <w:rsid w:val="007F630B"/>
    <w:pPr>
      <w:spacing w:before="120" w:after="0" w:line="360" w:lineRule="auto"/>
      <w:ind w:left="720"/>
      <w:jc w:val="left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 w:eastAsia="ja-JP"/>
    </w:rPr>
  </w:style>
  <w:style w:type="paragraph" w:styleId="NormalIndent">
    <w:name w:val="Normal Indent"/>
    <w:basedOn w:val="Normal"/>
    <w:rsid w:val="007F630B"/>
    <w:pPr>
      <w:ind w:left="720"/>
    </w:pPr>
  </w:style>
  <w:style w:type="paragraph" w:customStyle="1" w:styleId="TableText">
    <w:name w:val="Table Text"/>
    <w:basedOn w:val="Normal"/>
    <w:rsid w:val="007F630B"/>
    <w:pPr>
      <w:spacing w:before="0" w:after="60"/>
      <w:jc w:val="left"/>
    </w:pPr>
    <w:rPr>
      <w:rFonts w:eastAsia="SimSun" w:cs="Arial"/>
      <w:color w:val="auto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6753EC"/>
    <w:pPr>
      <w:ind w:left="660"/>
    </w:pPr>
  </w:style>
  <w:style w:type="paragraph" w:styleId="DocumentMap">
    <w:name w:val="Document Map"/>
    <w:basedOn w:val="Normal"/>
    <w:link w:val="DocumentMapChar"/>
    <w:rsid w:val="00134F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134FF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link w:val="Heading1"/>
    <w:rsid w:val="00204E7C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204E7C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204E7C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204E7C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204E7C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204E7C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204E7C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204E7C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204E7C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204E7C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09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09EC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7D5531"/>
    <w:pPr>
      <w:ind w:left="720"/>
      <w:contextualSpacing/>
    </w:pPr>
  </w:style>
  <w:style w:type="character" w:styleId="FollowedHyperlink">
    <w:name w:val="FollowedHyperlink"/>
    <w:basedOn w:val="DefaultParagraphFont"/>
    <w:rsid w:val="00E31E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4E7C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204E7C"/>
    <w:pPr>
      <w:keepNext/>
      <w:numPr>
        <w:numId w:val="32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204E7C"/>
    <w:pPr>
      <w:keepNext/>
      <w:numPr>
        <w:ilvl w:val="1"/>
        <w:numId w:val="32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204E7C"/>
    <w:pPr>
      <w:keepNext/>
      <w:numPr>
        <w:ilvl w:val="2"/>
        <w:numId w:val="32"/>
      </w:numPr>
      <w:spacing w:before="240" w:after="60"/>
      <w:outlineLvl w:val="2"/>
    </w:pPr>
    <w:rPr>
      <w:rFonts w:eastAsia="MS Mincho" w:cs="Arial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04E7C"/>
    <w:pPr>
      <w:keepNext/>
      <w:numPr>
        <w:ilvl w:val="3"/>
        <w:numId w:val="32"/>
      </w:numPr>
      <w:tabs>
        <w:tab w:val="clear" w:pos="1080"/>
        <w:tab w:val="num" w:pos="2160"/>
      </w:tabs>
      <w:spacing w:before="240" w:after="60"/>
      <w:ind w:left="1728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04E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04E7C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204E7C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204E7C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204E7C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lientName">
    <w:name w:val="Client Name"/>
    <w:basedOn w:val="Normal"/>
    <w:next w:val="Normal"/>
    <w:rsid w:val="00204E7C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04E7C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04E7C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04E7C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04E7C"/>
    <w:pPr>
      <w:jc w:val="right"/>
    </w:pPr>
  </w:style>
  <w:style w:type="paragraph" w:customStyle="1" w:styleId="AuthorDate">
    <w:name w:val="Author/Date"/>
    <w:basedOn w:val="Normal"/>
    <w:rsid w:val="00204E7C"/>
    <w:pPr>
      <w:jc w:val="right"/>
    </w:pPr>
  </w:style>
  <w:style w:type="paragraph" w:styleId="Header">
    <w:name w:val="header"/>
    <w:basedOn w:val="Normal"/>
    <w:link w:val="HeaderChar"/>
    <w:rsid w:val="00204E7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04E7C"/>
    <w:pPr>
      <w:tabs>
        <w:tab w:val="center" w:pos="4153"/>
        <w:tab w:val="right" w:pos="8306"/>
      </w:tabs>
    </w:pPr>
  </w:style>
  <w:style w:type="character" w:customStyle="1" w:styleId="Heading">
    <w:name w:val="Heading"/>
    <w:rsid w:val="00204E7C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04E7C"/>
  </w:style>
  <w:style w:type="paragraph" w:styleId="TOC2">
    <w:name w:val="toc 2"/>
    <w:basedOn w:val="Normal"/>
    <w:next w:val="Normal"/>
    <w:autoRedefine/>
    <w:uiPriority w:val="39"/>
    <w:rsid w:val="00204E7C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04E7C"/>
    <w:pPr>
      <w:ind w:left="440"/>
    </w:pPr>
  </w:style>
  <w:style w:type="character" w:styleId="Hyperlink">
    <w:name w:val="Hyperlink"/>
    <w:uiPriority w:val="99"/>
    <w:rsid w:val="00204E7C"/>
    <w:rPr>
      <w:color w:val="0000FF"/>
      <w:u w:val="single"/>
    </w:rPr>
  </w:style>
  <w:style w:type="paragraph" w:customStyle="1" w:styleId="Appendix">
    <w:name w:val="Appendix"/>
    <w:basedOn w:val="Heading1"/>
    <w:rsid w:val="00204E7C"/>
    <w:pPr>
      <w:numPr>
        <w:numId w:val="0"/>
      </w:numPr>
    </w:pPr>
  </w:style>
  <w:style w:type="numbering" w:customStyle="1" w:styleId="BulletPoint">
    <w:name w:val="Bullet Point"/>
    <w:basedOn w:val="NoList"/>
    <w:rsid w:val="00204E7C"/>
    <w:pPr>
      <w:numPr>
        <w:numId w:val="2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spacing w:before="0" w:after="0"/>
      <w:jc w:val="right"/>
    </w:pPr>
    <w:rPr>
      <w:color w:val="808080"/>
      <w:sz w:val="16"/>
      <w:szCs w:val="20"/>
    </w:rPr>
  </w:style>
  <w:style w:type="table" w:styleId="TableGrid">
    <w:name w:val="Table Grid"/>
    <w:basedOn w:val="TableNormal"/>
    <w:rsid w:val="00204E7C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rsid w:val="00FA25DF"/>
    <w:pPr>
      <w:spacing w:after="240" w:line="360" w:lineRule="auto"/>
      <w:jc w:val="left"/>
    </w:pPr>
    <w:rPr>
      <w:color w:val="333399"/>
      <w:szCs w:val="20"/>
    </w:rPr>
  </w:style>
  <w:style w:type="paragraph" w:customStyle="1" w:styleId="NormalTB">
    <w:name w:val="NormalTB"/>
    <w:rsid w:val="00C31466"/>
    <w:pPr>
      <w:jc w:val="center"/>
    </w:pPr>
    <w:rPr>
      <w:rFonts w:ascii=".VnTime" w:eastAsia="MS Mincho" w:hAnsi=".VnTime"/>
      <w:lang w:val="en-GB"/>
    </w:rPr>
  </w:style>
  <w:style w:type="character" w:styleId="PageNumber">
    <w:name w:val="page number"/>
    <w:basedOn w:val="DefaultParagraphFont"/>
    <w:rsid w:val="00C31466"/>
  </w:style>
  <w:style w:type="paragraph" w:customStyle="1" w:styleId="Bang">
    <w:name w:val="Bang"/>
    <w:basedOn w:val="Normal"/>
    <w:autoRedefine/>
    <w:rsid w:val="00C31466"/>
    <w:pPr>
      <w:spacing w:before="80" w:after="80" w:line="360" w:lineRule="auto"/>
      <w:jc w:val="left"/>
    </w:pPr>
    <w:rPr>
      <w:rFonts w:ascii="Tahoma" w:eastAsia="MS Mincho" w:hAnsi="Tahoma" w:cs="Tahoma"/>
      <w:color w:val="auto"/>
      <w:sz w:val="18"/>
      <w:szCs w:val="18"/>
      <w:lang w:val="en-US" w:eastAsia="en-US"/>
    </w:rPr>
  </w:style>
  <w:style w:type="paragraph" w:customStyle="1" w:styleId="NormalT">
    <w:name w:val="NormalT"/>
    <w:basedOn w:val="Normal"/>
    <w:rsid w:val="00C31466"/>
    <w:pPr>
      <w:spacing w:before="120" w:after="0" w:line="360" w:lineRule="auto"/>
      <w:ind w:left="547"/>
      <w:jc w:val="left"/>
    </w:pPr>
    <w:rPr>
      <w:rFonts w:ascii="Tahoma" w:eastAsia="MS Mincho" w:hAnsi="Tahoma" w:cs="Arial"/>
      <w:color w:val="auto"/>
      <w:sz w:val="20"/>
      <w:szCs w:val="20"/>
      <w:lang w:val="en-US" w:eastAsia="en-US"/>
    </w:rPr>
  </w:style>
  <w:style w:type="paragraph" w:customStyle="1" w:styleId="TableCaption">
    <w:name w:val="TableCaption"/>
    <w:basedOn w:val="NormalIndent"/>
    <w:rsid w:val="007F630B"/>
    <w:pPr>
      <w:widowControl w:val="0"/>
      <w:spacing w:before="120" w:after="0"/>
      <w:ind w:left="-14" w:right="14"/>
      <w:jc w:val="left"/>
    </w:pPr>
    <w:rPr>
      <w:rFonts w:ascii="Tahoma" w:eastAsia="MS Mincho" w:hAnsi="Tahoma" w:cs="Arial"/>
      <w:b/>
      <w:snapToGrid w:val="0"/>
      <w:color w:val="auto"/>
      <w:sz w:val="20"/>
      <w:szCs w:val="20"/>
      <w:lang w:val="en-US" w:eastAsia="en-US"/>
    </w:rPr>
  </w:style>
  <w:style w:type="paragraph" w:customStyle="1" w:styleId="comment">
    <w:name w:val="comment"/>
    <w:basedOn w:val="Normal"/>
    <w:rsid w:val="007F630B"/>
    <w:pPr>
      <w:spacing w:before="120" w:after="0" w:line="360" w:lineRule="auto"/>
      <w:ind w:left="720"/>
      <w:jc w:val="left"/>
    </w:pPr>
    <w:rPr>
      <w:rFonts w:ascii="Tahoma" w:eastAsia="MS Mincho" w:hAnsi="Tahoma" w:cs="Arial"/>
      <w:bCs/>
      <w:i/>
      <w:snapToGrid w:val="0"/>
      <w:color w:val="808080"/>
      <w:sz w:val="20"/>
      <w:szCs w:val="20"/>
      <w:lang w:val="en-US" w:eastAsia="ja-JP"/>
    </w:rPr>
  </w:style>
  <w:style w:type="paragraph" w:styleId="NormalIndent">
    <w:name w:val="Normal Indent"/>
    <w:basedOn w:val="Normal"/>
    <w:rsid w:val="007F630B"/>
    <w:pPr>
      <w:ind w:left="720"/>
    </w:pPr>
  </w:style>
  <w:style w:type="paragraph" w:customStyle="1" w:styleId="TableText">
    <w:name w:val="Table Text"/>
    <w:basedOn w:val="Normal"/>
    <w:rsid w:val="007F630B"/>
    <w:pPr>
      <w:spacing w:before="0" w:after="60"/>
      <w:jc w:val="left"/>
    </w:pPr>
    <w:rPr>
      <w:rFonts w:eastAsia="SimSun" w:cs="Arial"/>
      <w:color w:val="auto"/>
      <w:sz w:val="20"/>
      <w:szCs w:val="20"/>
      <w:lang w:eastAsia="en-US"/>
    </w:rPr>
  </w:style>
  <w:style w:type="paragraph" w:styleId="TOC4">
    <w:name w:val="toc 4"/>
    <w:basedOn w:val="Normal"/>
    <w:next w:val="Normal"/>
    <w:autoRedefine/>
    <w:uiPriority w:val="39"/>
    <w:rsid w:val="006753EC"/>
    <w:pPr>
      <w:ind w:left="660"/>
    </w:pPr>
  </w:style>
  <w:style w:type="paragraph" w:styleId="DocumentMap">
    <w:name w:val="Document Map"/>
    <w:basedOn w:val="Normal"/>
    <w:link w:val="DocumentMapChar"/>
    <w:rsid w:val="00134FF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134FFA"/>
    <w:rPr>
      <w:rFonts w:ascii="Tahoma" w:hAnsi="Tahoma" w:cs="Tahoma"/>
      <w:color w:val="002E36"/>
      <w:sz w:val="16"/>
      <w:szCs w:val="16"/>
      <w:lang w:val="en-GB" w:eastAsia="en-GB"/>
    </w:rPr>
  </w:style>
  <w:style w:type="character" w:customStyle="1" w:styleId="Heading1Char">
    <w:name w:val="Heading 1 Char"/>
    <w:link w:val="Heading1"/>
    <w:rsid w:val="00204E7C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FooterChar">
    <w:name w:val="Footer Char"/>
    <w:link w:val="Foot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erChar">
    <w:name w:val="Header Char"/>
    <w:link w:val="Header"/>
    <w:rsid w:val="00204E7C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2Char">
    <w:name w:val="Heading 2 Char"/>
    <w:link w:val="Heading2"/>
    <w:rsid w:val="00204E7C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rsid w:val="00204E7C"/>
    <w:rPr>
      <w:rFonts w:ascii="Arial" w:eastAsia="MS Mincho" w:hAnsi="Arial" w:cs="Arial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rsid w:val="00204E7C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rsid w:val="00204E7C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rsid w:val="00204E7C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rsid w:val="00204E7C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rsid w:val="00204E7C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rsid w:val="00204E7C"/>
    <w:rPr>
      <w:rFonts w:ascii="Arial" w:hAnsi="Arial" w:cs="Arial"/>
      <w:color w:val="002E36"/>
      <w:sz w:val="22"/>
      <w:szCs w:val="22"/>
      <w:lang w:val="en-GB" w:eastAsia="en-GB"/>
    </w:rPr>
  </w:style>
  <w:style w:type="table" w:customStyle="1" w:styleId="TableSoftDevProposal">
    <w:name w:val="Table SoftDev Proposal"/>
    <w:basedOn w:val="TableGrid"/>
    <w:rsid w:val="00204E7C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paragraph" w:styleId="BalloonText">
    <w:name w:val="Balloon Text"/>
    <w:basedOn w:val="Normal"/>
    <w:link w:val="BalloonTextChar"/>
    <w:rsid w:val="005F09E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09EC"/>
    <w:rPr>
      <w:rFonts w:ascii="Tahoma" w:hAnsi="Tahoma" w:cs="Tahoma"/>
      <w:color w:val="002E36"/>
      <w:sz w:val="16"/>
      <w:szCs w:val="16"/>
      <w:lang w:val="en-GB" w:eastAsia="en-GB"/>
    </w:rPr>
  </w:style>
  <w:style w:type="paragraph" w:styleId="ListParagraph">
    <w:name w:val="List Paragraph"/>
    <w:basedOn w:val="Normal"/>
    <w:uiPriority w:val="34"/>
    <w:qFormat/>
    <w:rsid w:val="007D5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3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microsoft.com/office/2007/relationships/stylesWithEffects" Target="stylesWithEffects.xml"/><Relationship Id="rId12" Type="http://schemas.openxmlformats.org/officeDocument/2006/relationships/hyperlink" Target="mailto:Tim.lewis@harveynash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3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ennguyenq1\Downloads\HNVN_SD_002_03_Template_DetailedDesign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76C8C-D3E1-4EAF-803E-09A34D52188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937E76-6122-4AFA-8DAD-802C4E5189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F21832D-7366-4BEF-A342-786FBACE1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9E86C6-1F38-4EB9-8350-186C3A1A5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HNVN_SD_002_03_Template_DetailedDesign (2)</Template>
  <TotalTime>308</TotalTime>
  <Pages>15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Template</vt:lpstr>
    </vt:vector>
  </TitlesOfParts>
  <Company>Harvey Nash</Company>
  <LinksUpToDate>false</LinksUpToDate>
  <CharactersWithSpaces>5787</CharactersWithSpaces>
  <SharedDoc>false</SharedDoc>
  <HLinks>
    <vt:vector size="138" baseType="variant">
      <vt:variant>
        <vt:i4>1900594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_Toc311193990</vt:lpwstr>
      </vt:variant>
      <vt:variant>
        <vt:i4>1835058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_Toc311193989</vt:lpwstr>
      </vt:variant>
      <vt:variant>
        <vt:i4>1835058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_Toc311193988</vt:lpwstr>
      </vt:variant>
      <vt:variant>
        <vt:i4>1835058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_Toc311193987</vt:lpwstr>
      </vt:variant>
      <vt:variant>
        <vt:i4>1835058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_Toc311193986</vt:lpwstr>
      </vt:variant>
      <vt:variant>
        <vt:i4>1835058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_Toc311193985</vt:lpwstr>
      </vt:variant>
      <vt:variant>
        <vt:i4>1835058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_Toc311193984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_Toc311193983</vt:lpwstr>
      </vt:variant>
      <vt:variant>
        <vt:i4>1835058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_Toc311193982</vt:lpwstr>
      </vt:variant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_Toc311193981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_Toc311193980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_Toc311193979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_Toc311193978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_Toc311193977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_Toc311193976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_Toc311193975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_Toc311193974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_Toc311193973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_Toc311193972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_Toc311193971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_Toc311193970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_Toc311193969</vt:lpwstr>
      </vt:variant>
      <vt:variant>
        <vt:i4>3145797</vt:i4>
      </vt:variant>
      <vt:variant>
        <vt:i4>3</vt:i4>
      </vt:variant>
      <vt:variant>
        <vt:i4>0</vt:i4>
      </vt:variant>
      <vt:variant>
        <vt:i4>5</vt:i4>
      </vt:variant>
      <vt:variant>
        <vt:lpwstr>mailto:Tim.lewis@harveynash.com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 Template</dc:title>
  <dc:subject>Sales Document</dc:subject>
  <dc:creator>Hien Nguyen Quang 1</dc:creator>
  <cp:lastModifiedBy>Son Huynh Lam Hoai</cp:lastModifiedBy>
  <cp:revision>90</cp:revision>
  <cp:lastPrinted>2007-04-17T04:32:00Z</cp:lastPrinted>
  <dcterms:created xsi:type="dcterms:W3CDTF">2013-11-25T01:53:00Z</dcterms:created>
  <dcterms:modified xsi:type="dcterms:W3CDTF">2013-11-27T02:16:00Z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0x010100C568DB52D9D0A14D9B2FDCC96666E9F2007948130EC3DB064584E219954237AF3900EFF1EC5D0BC67D47851D3C42B9B0B7B1</vt:lpwstr>
  </property>
</Properties>
</file>
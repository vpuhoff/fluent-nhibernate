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BD" w:rsidRDefault="00A942BD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A318EC" w:rsidRDefault="00A318EC" w:rsidP="00A41986"/>
    <w:p w:rsidR="00CC0AA2" w:rsidRDefault="00CC0AA2" w:rsidP="00A41986"/>
    <w:p w:rsidR="000B6C80" w:rsidRDefault="000B6C80" w:rsidP="00A41986"/>
    <w:p w:rsidR="000C72FF" w:rsidRDefault="000C72FF" w:rsidP="00A41986"/>
    <w:p w:rsidR="000C72FF" w:rsidRDefault="009F45F0" w:rsidP="00C50755">
      <w:pPr>
        <w:pStyle w:val="ClientName"/>
      </w:pPr>
      <w:r>
        <w:t>Discussion Web</w:t>
      </w:r>
    </w:p>
    <w:p w:rsidR="000C72FF" w:rsidRDefault="000C72FF" w:rsidP="00A41986"/>
    <w:p w:rsidR="000C72FF" w:rsidRDefault="000C72FF" w:rsidP="00A41986"/>
    <w:p w:rsidR="000C72FF" w:rsidRDefault="000C72FF" w:rsidP="00A41986"/>
    <w:p w:rsidR="00E25EB5" w:rsidRDefault="00E25EB5" w:rsidP="003A6D8B"/>
    <w:p w:rsidR="000F5459" w:rsidRPr="008115BA" w:rsidRDefault="003D4E27" w:rsidP="000F5459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0F5459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0F5459" w:rsidRPr="008115BA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5F09EC">
        <w:rPr>
          <w:rFonts w:cs="Arial"/>
        </w:rPr>
        <w:t>Nash Tech</w:t>
      </w:r>
      <w:r w:rsidR="000F5459" w:rsidRPr="008115BA">
        <w:rPr>
          <w:rFonts w:cs="Arial"/>
        </w:rPr>
        <w:t xml:space="preserve"> Software Development</w:t>
      </w:r>
    </w:p>
    <w:p w:rsidR="00E25EB5" w:rsidRDefault="003224FF" w:rsidP="00DD71F8">
      <w:r>
        <w:rPr>
          <w:noProof/>
          <w:lang w:val="en-US" w:eastAsia="en-US"/>
        </w:rPr>
        <w:pict>
          <v:line id="Line 5" o:spid="_x0000_s1026" style="position:absolute;left:0;text-align:left;flip:x;z-index:251657728;visibility:visibl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</w:pict>
      </w:r>
    </w:p>
    <w:p w:rsidR="00E25EB5" w:rsidRPr="00BB46CB" w:rsidRDefault="00000E67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 w:rsidRPr="00BB46CB">
        <w:rPr>
          <w:b/>
          <w:bCs/>
          <w:color w:val="FF0000"/>
          <w:sz w:val="28"/>
          <w:szCs w:val="36"/>
        </w:rPr>
        <w:t>Detailed Design</w:t>
      </w:r>
    </w:p>
    <w:p w:rsidR="00E25EB5" w:rsidRDefault="00E25EB5" w:rsidP="00DD71F8"/>
    <w:p w:rsidR="00DD71F8" w:rsidRDefault="00DD71F8" w:rsidP="00DD71F8"/>
    <w:p w:rsidR="00DD71F8" w:rsidRDefault="00DD71F8" w:rsidP="00DD71F8"/>
    <w:p w:rsidR="00DD71F8" w:rsidRDefault="00DD71F8" w:rsidP="00DD71F8"/>
    <w:p w:rsidR="00B41329" w:rsidRPr="00DD71F8" w:rsidRDefault="00B41329" w:rsidP="00000E67">
      <w:pPr>
        <w:jc w:val="right"/>
        <w:rPr>
          <w:b/>
        </w:rPr>
      </w:pPr>
      <w:r w:rsidRPr="00DD71F8">
        <w:rPr>
          <w:b/>
        </w:rPr>
        <w:t xml:space="preserve">Version </w:t>
      </w:r>
      <w:r w:rsidR="007749A3">
        <w:rPr>
          <w:b/>
        </w:rPr>
        <w:t>1</w:t>
      </w:r>
      <w:r w:rsidR="00EB24FB">
        <w:rPr>
          <w:b/>
        </w:rPr>
        <w:t>.</w:t>
      </w:r>
      <w:r w:rsidR="00000E67">
        <w:rPr>
          <w:b/>
        </w:rPr>
        <w:t>0</w:t>
      </w:r>
    </w:p>
    <w:p w:rsidR="00E278C2" w:rsidRDefault="00E278C2" w:rsidP="00DD71F8"/>
    <w:p w:rsidR="00C50755" w:rsidRPr="00AA6696" w:rsidRDefault="00C50755" w:rsidP="00C50755">
      <w:pPr>
        <w:jc w:val="right"/>
        <w:rPr>
          <w:b/>
        </w:rPr>
      </w:pPr>
    </w:p>
    <w:p w:rsidR="00DD71F8" w:rsidRDefault="00DD71F8" w:rsidP="00DD71F8"/>
    <w:p w:rsidR="000C72FF" w:rsidRPr="00FB3072" w:rsidRDefault="000C72FF" w:rsidP="00DD71F8"/>
    <w:p w:rsidR="005E3525" w:rsidRPr="00DD71F8" w:rsidRDefault="00BE3E55" w:rsidP="00000E67">
      <w:pPr>
        <w:jc w:val="right"/>
        <w:rPr>
          <w:b/>
          <w:bCs/>
        </w:rPr>
      </w:pPr>
      <w:r>
        <w:rPr>
          <w:b/>
          <w:bCs/>
        </w:rPr>
        <w:t>25</w:t>
      </w:r>
      <w:r w:rsidR="00BB46CB" w:rsidRPr="00BB46CB">
        <w:rPr>
          <w:b/>
          <w:bCs/>
          <w:vertAlign w:val="superscript"/>
        </w:rPr>
        <w:t>th</w:t>
      </w:r>
      <w:r w:rsidR="00BB46CB">
        <w:rPr>
          <w:b/>
          <w:bCs/>
        </w:rPr>
        <w:t xml:space="preserve"> </w:t>
      </w:r>
      <w:r>
        <w:rPr>
          <w:b/>
          <w:bCs/>
        </w:rPr>
        <w:t>Nov</w:t>
      </w:r>
      <w:r w:rsidR="00BB46CB">
        <w:rPr>
          <w:b/>
          <w:bCs/>
        </w:rPr>
        <w:t>,</w:t>
      </w:r>
      <w:r w:rsidR="00000E67">
        <w:rPr>
          <w:b/>
          <w:bCs/>
        </w:rPr>
        <w:t xml:space="preserve"> 201</w:t>
      </w:r>
      <w:r>
        <w:rPr>
          <w:b/>
          <w:bCs/>
        </w:rPr>
        <w:t>3</w:t>
      </w:r>
    </w:p>
    <w:p w:rsidR="004832C8" w:rsidRDefault="004832C8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CC0AA2" w:rsidRDefault="00BE3E55" w:rsidP="00E278C2">
      <w:pPr>
        <w:pStyle w:val="Style8ptGray-50RightBefore0ptAfter0pt"/>
      </w:pPr>
      <w:r>
        <w:t xml:space="preserve">364 </w:t>
      </w:r>
      <w:proofErr w:type="spellStart"/>
      <w:r>
        <w:t>CongHoa</w:t>
      </w:r>
      <w:proofErr w:type="spellEnd"/>
      <w:r w:rsidR="00CC0AA2">
        <w:t xml:space="preserve"> Street</w:t>
      </w:r>
    </w:p>
    <w:p w:rsidR="00CC0AA2" w:rsidRDefault="00977769" w:rsidP="00E278C2">
      <w:pPr>
        <w:pStyle w:val="Style8ptGray-50RightBefore0ptAfter0pt"/>
      </w:pPr>
      <w:proofErr w:type="spellStart"/>
      <w:r>
        <w:t>VietNam</w:t>
      </w:r>
      <w:proofErr w:type="spellEnd"/>
    </w:p>
    <w:p w:rsidR="00CC0AA2" w:rsidRDefault="00CC0AA2" w:rsidP="00E278C2">
      <w:pPr>
        <w:pStyle w:val="Style8ptGray-50RightBefore0ptAfter0pt"/>
      </w:pPr>
      <w:r>
        <w:t>W1J 6QA</w:t>
      </w:r>
    </w:p>
    <w:p w:rsidR="00CC0AA2" w:rsidRDefault="00977769" w:rsidP="00E278C2">
      <w:pPr>
        <w:pStyle w:val="Style8ptGray-50RightBefore0ptAfter0pt"/>
      </w:pPr>
      <w:r>
        <w:t xml:space="preserve">Tel: </w:t>
      </w:r>
      <w:r>
        <w:tab/>
        <w:t>+84 (0)8 3810 6200</w:t>
      </w:r>
    </w:p>
    <w:p w:rsidR="00CC0AA2" w:rsidRPr="00000E67" w:rsidRDefault="00977769" w:rsidP="00DD71F8">
      <w:pPr>
        <w:pStyle w:val="Style8ptGray-50RightBefore0ptAfter0pt"/>
        <w:rPr>
          <w:lang w:val="fr-FR"/>
        </w:rPr>
      </w:pPr>
      <w:r>
        <w:rPr>
          <w:lang w:val="fr-FR"/>
        </w:rPr>
        <w:t xml:space="preserve">Fax: </w:t>
      </w:r>
      <w:r>
        <w:rPr>
          <w:lang w:val="fr-FR"/>
        </w:rPr>
        <w:tab/>
        <w:t>+84 (0)8 3810 6201</w:t>
      </w:r>
    </w:p>
    <w:p w:rsidR="003A6D8B" w:rsidRPr="00000E67" w:rsidRDefault="003A6D8B" w:rsidP="00DD71F8">
      <w:pPr>
        <w:pStyle w:val="Style8ptGray-50RightBefore0ptAfter0pt"/>
        <w:rPr>
          <w:lang w:val="fr-FR"/>
        </w:rPr>
      </w:pPr>
    </w:p>
    <w:p w:rsidR="00CC0AA2" w:rsidRPr="00000E67" w:rsidRDefault="00CC0AA2" w:rsidP="000772F9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Email: </w:t>
      </w:r>
      <w:hyperlink r:id="rId12" w:history="1">
        <w:r w:rsidR="00BE3E55" w:rsidRPr="00D52BED">
          <w:rPr>
            <w:rStyle w:val="Hyperlink"/>
            <w:rFonts w:cs="Arial"/>
            <w:lang w:val="fr-FR"/>
          </w:rPr>
          <w:t>Tuan.NguyenLeAnh@harveynash.com</w:t>
        </w:r>
      </w:hyperlink>
    </w:p>
    <w:p w:rsidR="001D527E" w:rsidRPr="00000E67" w:rsidRDefault="001D527E" w:rsidP="001D527E">
      <w:pPr>
        <w:rPr>
          <w:lang w:val="fr-FR"/>
        </w:rPr>
        <w:sectPr w:rsidR="001D527E" w:rsidRPr="00000E67" w:rsidSect="005E278A">
          <w:headerReference w:type="first" r:id="rId13"/>
          <w:footerReference w:type="first" r:id="rId14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2B26CE" w:rsidRPr="0091328B" w:rsidRDefault="002B26CE" w:rsidP="002B26CE">
      <w:pPr>
        <w:rPr>
          <w:rStyle w:val="Heading"/>
          <w:sz w:val="22"/>
        </w:rPr>
      </w:pPr>
      <w:r w:rsidRPr="0091328B">
        <w:rPr>
          <w:rStyle w:val="Heading"/>
          <w:sz w:val="22"/>
        </w:rPr>
        <w:lastRenderedPageBreak/>
        <w:t>DOCUMENT HISTORY</w:t>
      </w:r>
    </w:p>
    <w:p w:rsidR="002B26CE" w:rsidRPr="007C586C" w:rsidRDefault="002B26CE" w:rsidP="002B26CE">
      <w:pPr>
        <w:rPr>
          <w:rStyle w:val="Heading"/>
          <w:b w:val="0"/>
          <w:bCs w:val="0"/>
          <w:color w:val="002E36"/>
          <w:sz w:val="16"/>
          <w:szCs w:val="16"/>
        </w:rPr>
      </w:pP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1465"/>
        <w:gridCol w:w="2118"/>
        <w:gridCol w:w="2118"/>
        <w:gridCol w:w="2916"/>
      </w:tblGrid>
      <w:tr w:rsidR="002B26CE" w:rsidRPr="0069773D" w:rsidTr="001638CE">
        <w:trPr>
          <w:trHeight w:val="512"/>
        </w:trPr>
        <w:tc>
          <w:tcPr>
            <w:tcW w:w="9820" w:type="dxa"/>
            <w:gridSpan w:val="5"/>
            <w:shd w:val="clear" w:color="auto" w:fill="FF0000"/>
          </w:tcPr>
          <w:p w:rsidR="002B26CE" w:rsidRPr="0069773D" w:rsidRDefault="002B26CE" w:rsidP="001638CE">
            <w:pPr>
              <w:rPr>
                <w:rFonts w:cs="Arial"/>
                <w:b/>
                <w:color w:val="FFFFFF"/>
                <w:sz w:val="20"/>
                <w:szCs w:val="20"/>
              </w:rPr>
            </w:pPr>
            <w:r w:rsidRPr="0069773D">
              <w:rPr>
                <w:rFonts w:cs="Arial"/>
                <w:b/>
                <w:color w:val="FFFFFF"/>
                <w:sz w:val="20"/>
                <w:szCs w:val="20"/>
              </w:rPr>
              <w:t>Document Version History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Author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Reviewer</w:t>
            </w: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Details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465" w:type="dxa"/>
          </w:tcPr>
          <w:p w:rsidR="002B26CE" w:rsidRPr="0069773D" w:rsidRDefault="000618AF" w:rsidP="000618A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0E441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November</w:t>
            </w:r>
            <w:r w:rsidR="000E441F">
              <w:rPr>
                <w:rFonts w:cs="Arial"/>
                <w:sz w:val="20"/>
                <w:szCs w:val="20"/>
              </w:rPr>
              <w:t xml:space="preserve"> 201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18" w:type="dxa"/>
          </w:tcPr>
          <w:p w:rsidR="002B26CE" w:rsidRPr="0069773D" w:rsidRDefault="000618A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Tuan Nguyen</w:t>
            </w:r>
            <w:r w:rsidR="00C131A6">
              <w:rPr>
                <w:rFonts w:cs="Arial"/>
                <w:sz w:val="20"/>
                <w:szCs w:val="20"/>
              </w:rPr>
              <w:t xml:space="preserve"> Le </w:t>
            </w:r>
            <w:proofErr w:type="spellStart"/>
            <w:r w:rsidR="00C131A6">
              <w:rPr>
                <w:rFonts w:cs="Arial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B26CE" w:rsidRPr="00C50755" w:rsidRDefault="002B26CE" w:rsidP="002B26CE"/>
    <w:p w:rsidR="002B26CE" w:rsidRPr="009274EC" w:rsidRDefault="002B26CE" w:rsidP="002B26CE">
      <w:pPr>
        <w:rPr>
          <w:rFonts w:cs="Arial"/>
          <w:b/>
          <w:color w:val="FF0000"/>
        </w:rPr>
      </w:pPr>
      <w:r w:rsidRPr="009274EC">
        <w:rPr>
          <w:rFonts w:cs="Arial"/>
          <w:b/>
          <w:color w:val="FF0000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1842"/>
        <w:gridCol w:w="3060"/>
      </w:tblGrid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rStyle w:val="Heading"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Signature</w:t>
            </w:r>
          </w:p>
        </w:tc>
      </w:tr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Originator</w:t>
            </w:r>
          </w:p>
        </w:tc>
        <w:tc>
          <w:tcPr>
            <w:tcW w:w="2463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Reviewer/s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0E441F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BB4C89" w:rsidRDefault="000E441F" w:rsidP="00A47F76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Approver/s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A47F76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</w:tbl>
    <w:p w:rsidR="003D275B" w:rsidRDefault="003D275B" w:rsidP="003D275B">
      <w:pPr>
        <w:rPr>
          <w:b/>
          <w:color w:val="FF0000"/>
        </w:rPr>
      </w:pPr>
    </w:p>
    <w:p w:rsidR="00E02851" w:rsidRPr="00E02851" w:rsidRDefault="00E02851" w:rsidP="003D275B">
      <w:r w:rsidRPr="003D275B">
        <w:rPr>
          <w:b/>
          <w:color w:val="FF0000"/>
        </w:rPr>
        <w:t>CONFIDENTIALITY</w:t>
      </w:r>
    </w:p>
    <w:p w:rsidR="00C50755" w:rsidRPr="00F92185" w:rsidRDefault="00E02851" w:rsidP="00E02851">
      <w:pPr>
        <w:rPr>
          <w:szCs w:val="22"/>
        </w:rPr>
      </w:pPr>
      <w:r w:rsidRPr="00F92185">
        <w:rPr>
          <w:szCs w:val="22"/>
        </w:rPr>
        <w:t xml:space="preserve">This document is distributed on a restricted basis, is commercial in confidence to the recipient, and may not be used for any purpose other than that associated with a </w:t>
      </w:r>
      <w:r w:rsidR="005F09EC">
        <w:rPr>
          <w:szCs w:val="22"/>
        </w:rPr>
        <w:t>Nash Tech</w:t>
      </w:r>
      <w:r w:rsidRPr="00F92185">
        <w:rPr>
          <w:szCs w:val="22"/>
        </w:rPr>
        <w:t xml:space="preserve"> project. The contents of this document may not be disclosed to any third parties without the expressed advance written authorisation of </w:t>
      </w:r>
      <w:r w:rsidR="005F09EC">
        <w:rPr>
          <w:szCs w:val="22"/>
        </w:rPr>
        <w:t>Nash Tech</w:t>
      </w:r>
      <w:r w:rsidRPr="00F92185">
        <w:rPr>
          <w:szCs w:val="22"/>
        </w:rPr>
        <w:t>.</w:t>
      </w:r>
    </w:p>
    <w:p w:rsidR="001D527E" w:rsidRPr="001F3C25" w:rsidRDefault="00C50755" w:rsidP="001D527E">
      <w:pPr>
        <w:rPr>
          <w:rStyle w:val="Heading"/>
          <w:rFonts w:cs="Arial"/>
          <w:sz w:val="22"/>
          <w:szCs w:val="22"/>
          <w:u w:val="single"/>
        </w:rPr>
      </w:pPr>
      <w:r>
        <w:rPr>
          <w:rStyle w:val="Heading"/>
        </w:rPr>
        <w:br w:type="page"/>
      </w:r>
      <w:r w:rsidR="00545D1B" w:rsidRPr="001F3C25">
        <w:rPr>
          <w:rStyle w:val="Heading"/>
          <w:rFonts w:cs="Arial"/>
          <w:sz w:val="22"/>
          <w:szCs w:val="22"/>
          <w:u w:val="single"/>
        </w:rPr>
        <w:lastRenderedPageBreak/>
        <w:t>TABLE OF CONTENTS</w:t>
      </w:r>
    </w:p>
    <w:p w:rsidR="00545D1B" w:rsidRPr="002B26CE" w:rsidRDefault="00545D1B" w:rsidP="001D527E">
      <w:pPr>
        <w:rPr>
          <w:rFonts w:cs="Arial"/>
          <w:szCs w:val="22"/>
        </w:rPr>
      </w:pPr>
    </w:p>
    <w:p w:rsidR="003D275B" w:rsidRDefault="003D4E2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2B26CE">
        <w:rPr>
          <w:rFonts w:cs="Arial"/>
          <w:szCs w:val="22"/>
        </w:rPr>
        <w:fldChar w:fldCharType="begin"/>
      </w:r>
      <w:r w:rsidR="006753EC" w:rsidRPr="002B26CE">
        <w:rPr>
          <w:rFonts w:cs="Arial"/>
          <w:szCs w:val="22"/>
        </w:rPr>
        <w:instrText xml:space="preserve"> TOC \o "1-4" \h \z \u </w:instrText>
      </w:r>
      <w:r w:rsidRPr="002B26CE">
        <w:rPr>
          <w:rFonts w:cs="Arial"/>
          <w:szCs w:val="22"/>
        </w:rPr>
        <w:fldChar w:fldCharType="separate"/>
      </w:r>
      <w:hyperlink w:anchor="_Toc321379849" w:history="1">
        <w:r w:rsidR="003D275B" w:rsidRPr="008752F5">
          <w:rPr>
            <w:rStyle w:val="Hyperlink"/>
            <w:noProof/>
          </w:rPr>
          <w:t>1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INTRODUCTION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0" w:history="1">
        <w:r w:rsidR="003D275B" w:rsidRPr="008752F5">
          <w:rPr>
            <w:rStyle w:val="Hyperlink"/>
            <w:noProof/>
          </w:rPr>
          <w:t>1.1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Purpose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1" w:history="1">
        <w:r w:rsidR="003D275B" w:rsidRPr="008752F5">
          <w:rPr>
            <w:rStyle w:val="Hyperlink"/>
            <w:noProof/>
          </w:rPr>
          <w:t>1.2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Scope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2" w:history="1">
        <w:r w:rsidR="003D275B" w:rsidRPr="008752F5">
          <w:rPr>
            <w:rStyle w:val="Hyperlink"/>
            <w:noProof/>
          </w:rPr>
          <w:t>1.3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Definitions, Acronyms and Abbreviations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3" w:history="1">
        <w:r w:rsidR="003D275B" w:rsidRPr="008752F5">
          <w:rPr>
            <w:rStyle w:val="Hyperlink"/>
            <w:noProof/>
          </w:rPr>
          <w:t>1.4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References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4" w:history="1">
        <w:r w:rsidR="003D275B" w:rsidRPr="008752F5">
          <w:rPr>
            <w:rStyle w:val="Hyperlink"/>
            <w:noProof/>
          </w:rPr>
          <w:t>1.5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Overview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5" w:history="1">
        <w:r w:rsidR="003D275B" w:rsidRPr="008752F5">
          <w:rPr>
            <w:rStyle w:val="Hyperlink"/>
            <w:noProof/>
          </w:rPr>
          <w:t>2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DESIGN SEPECIFICATION FOR &lt;THE SPECIFIED USE CASE&gt;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6" w:history="1">
        <w:r w:rsidR="003D275B" w:rsidRPr="008752F5">
          <w:rPr>
            <w:rStyle w:val="Hyperlink"/>
            <w:noProof/>
          </w:rPr>
          <w:t>2.1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Summary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7" w:history="1">
        <w:r w:rsidR="003D275B" w:rsidRPr="008752F5">
          <w:rPr>
            <w:rStyle w:val="Hyperlink"/>
            <w:noProof/>
          </w:rPr>
          <w:t>2.2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Use case diagram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4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8" w:history="1">
        <w:r w:rsidR="003D275B" w:rsidRPr="008752F5">
          <w:rPr>
            <w:rStyle w:val="Hyperlink"/>
            <w:noProof/>
          </w:rPr>
          <w:t>2.3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Activity Diagram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5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59" w:history="1">
        <w:r w:rsidR="003D275B" w:rsidRPr="008752F5">
          <w:rPr>
            <w:rStyle w:val="Hyperlink"/>
            <w:noProof/>
          </w:rPr>
          <w:t>2.4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Sequence Diagram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7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0" w:history="1">
        <w:r w:rsidR="003D275B" w:rsidRPr="008752F5">
          <w:rPr>
            <w:rStyle w:val="Hyperlink"/>
            <w:noProof/>
          </w:rPr>
          <w:t>2.5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Screens Design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10</w:t>
        </w:r>
      </w:hyperlink>
    </w:p>
    <w:p w:rsidR="003D275B" w:rsidRDefault="003224F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1" w:history="1">
        <w:r w:rsidR="003D275B" w:rsidRPr="008752F5">
          <w:rPr>
            <w:rStyle w:val="Hyperlink"/>
            <w:noProof/>
          </w:rPr>
          <w:t>2.5.1.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Screen XYZ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10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2" w:history="1">
        <w:r w:rsidR="003D275B" w:rsidRPr="008752F5">
          <w:rPr>
            <w:rStyle w:val="Hyperlink"/>
            <w:noProof/>
          </w:rPr>
          <w:t>2.6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Class Diagram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10</w:t>
        </w:r>
      </w:hyperlink>
    </w:p>
    <w:p w:rsidR="003D275B" w:rsidRDefault="003224F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3" w:history="1">
        <w:r w:rsidR="003D275B" w:rsidRPr="008752F5">
          <w:rPr>
            <w:rStyle w:val="Hyperlink"/>
            <w:noProof/>
          </w:rPr>
          <w:t>2.7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Class Specification (s)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11</w:t>
        </w:r>
      </w:hyperlink>
    </w:p>
    <w:p w:rsidR="003D275B" w:rsidRDefault="003224F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4" w:history="1">
        <w:r w:rsidR="003D275B" w:rsidRPr="008752F5">
          <w:rPr>
            <w:rStyle w:val="Hyperlink"/>
            <w:noProof/>
          </w:rPr>
          <w:t>2.7.1.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Classes Summary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11</w:t>
        </w:r>
      </w:hyperlink>
    </w:p>
    <w:p w:rsidR="003D275B" w:rsidRDefault="003224F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5" w:history="1">
        <w:r w:rsidR="003D275B" w:rsidRPr="008752F5">
          <w:rPr>
            <w:rStyle w:val="Hyperlink"/>
            <w:noProof/>
          </w:rPr>
          <w:t>2.7.2.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noProof/>
          </w:rPr>
          <w:t>Class Details</w:t>
        </w:r>
        <w:r w:rsidR="003D275B">
          <w:rPr>
            <w:noProof/>
            <w:webHidden/>
          </w:rPr>
          <w:tab/>
        </w:r>
        <w:r w:rsidR="00CC4D2F">
          <w:rPr>
            <w:noProof/>
            <w:webHidden/>
          </w:rPr>
          <w:t>1</w:t>
        </w:r>
        <w:r w:rsidR="003D4E27">
          <w:rPr>
            <w:noProof/>
            <w:webHidden/>
          </w:rPr>
          <w:fldChar w:fldCharType="begin"/>
        </w:r>
        <w:r w:rsidR="003D275B">
          <w:rPr>
            <w:noProof/>
            <w:webHidden/>
          </w:rPr>
          <w:instrText xml:space="preserve"> PAGEREF _Toc321379865 \h </w:instrText>
        </w:r>
        <w:r w:rsidR="003D4E27">
          <w:rPr>
            <w:noProof/>
            <w:webHidden/>
          </w:rPr>
        </w:r>
        <w:r w:rsidR="003D4E27">
          <w:rPr>
            <w:noProof/>
            <w:webHidden/>
          </w:rPr>
          <w:fldChar w:fldCharType="separate"/>
        </w:r>
        <w:r w:rsidR="00EA0C88">
          <w:rPr>
            <w:noProof/>
            <w:webHidden/>
          </w:rPr>
          <w:t>2</w:t>
        </w:r>
        <w:r w:rsidR="003D4E27">
          <w:rPr>
            <w:noProof/>
            <w:webHidden/>
          </w:rPr>
          <w:fldChar w:fldCharType="end"/>
        </w:r>
      </w:hyperlink>
    </w:p>
    <w:p w:rsidR="003D275B" w:rsidRDefault="003224FF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6" w:history="1">
        <w:r w:rsidR="003D275B" w:rsidRPr="008752F5">
          <w:rPr>
            <w:rStyle w:val="Hyperlink"/>
            <w:rFonts w:cs="Arial"/>
            <w:b/>
            <w:noProof/>
          </w:rPr>
          <w:t>2.7.2.1.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CC4D2F">
          <w:rPr>
            <w:rStyle w:val="Hyperlink"/>
            <w:rFonts w:cs="Arial"/>
            <w:b/>
            <w:noProof/>
          </w:rPr>
          <w:t xml:space="preserve">Class </w:t>
        </w:r>
        <w:r w:rsidR="00C34FEE">
          <w:rPr>
            <w:rStyle w:val="Hyperlink"/>
            <w:rFonts w:cs="Arial"/>
            <w:b/>
            <w:noProof/>
          </w:rPr>
          <w:t>Account</w:t>
        </w:r>
        <w:r w:rsidR="003D275B">
          <w:rPr>
            <w:noProof/>
            <w:webHidden/>
          </w:rPr>
          <w:tab/>
        </w:r>
        <w:r w:rsidR="00C34FEE">
          <w:rPr>
            <w:noProof/>
            <w:webHidden/>
          </w:rPr>
          <w:t>1</w:t>
        </w:r>
        <w:r w:rsidR="003D4E27">
          <w:rPr>
            <w:noProof/>
            <w:webHidden/>
          </w:rPr>
          <w:fldChar w:fldCharType="begin"/>
        </w:r>
        <w:r w:rsidR="003D275B">
          <w:rPr>
            <w:noProof/>
            <w:webHidden/>
          </w:rPr>
          <w:instrText xml:space="preserve"> PAGEREF _Toc321379866 \h </w:instrText>
        </w:r>
        <w:r w:rsidR="003D4E27">
          <w:rPr>
            <w:noProof/>
            <w:webHidden/>
          </w:rPr>
        </w:r>
        <w:r w:rsidR="003D4E27">
          <w:rPr>
            <w:noProof/>
            <w:webHidden/>
          </w:rPr>
          <w:fldChar w:fldCharType="separate"/>
        </w:r>
        <w:r w:rsidR="00EA0C88">
          <w:rPr>
            <w:noProof/>
            <w:webHidden/>
          </w:rPr>
          <w:t>2</w:t>
        </w:r>
        <w:r w:rsidR="003D4E27">
          <w:rPr>
            <w:noProof/>
            <w:webHidden/>
          </w:rPr>
          <w:fldChar w:fldCharType="end"/>
        </w:r>
      </w:hyperlink>
    </w:p>
    <w:p w:rsidR="003D275B" w:rsidRDefault="003224FF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7" w:history="1">
        <w:r w:rsidR="003D275B" w:rsidRPr="008752F5">
          <w:rPr>
            <w:rStyle w:val="Hyperlink"/>
            <w:rFonts w:cs="Arial"/>
            <w:b/>
            <w:noProof/>
          </w:rPr>
          <w:t>2.7.2.1.1.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rFonts w:cs="Arial"/>
            <w:b/>
            <w:noProof/>
          </w:rPr>
          <w:t>Attributes</w:t>
        </w:r>
        <w:r w:rsidR="003D275B">
          <w:rPr>
            <w:noProof/>
            <w:webHidden/>
          </w:rPr>
          <w:tab/>
        </w:r>
        <w:r w:rsidR="00C34FEE">
          <w:rPr>
            <w:noProof/>
            <w:webHidden/>
          </w:rPr>
          <w:t>1</w:t>
        </w:r>
        <w:r w:rsidR="003D4E27">
          <w:rPr>
            <w:noProof/>
            <w:webHidden/>
          </w:rPr>
          <w:fldChar w:fldCharType="begin"/>
        </w:r>
        <w:r w:rsidR="003D275B">
          <w:rPr>
            <w:noProof/>
            <w:webHidden/>
          </w:rPr>
          <w:instrText xml:space="preserve"> PAGEREF _Toc321379867 \h </w:instrText>
        </w:r>
        <w:r w:rsidR="003D4E27">
          <w:rPr>
            <w:noProof/>
            <w:webHidden/>
          </w:rPr>
        </w:r>
        <w:r w:rsidR="003D4E27">
          <w:rPr>
            <w:noProof/>
            <w:webHidden/>
          </w:rPr>
          <w:fldChar w:fldCharType="separate"/>
        </w:r>
        <w:r w:rsidR="00EA0C88">
          <w:rPr>
            <w:noProof/>
            <w:webHidden/>
          </w:rPr>
          <w:t>2</w:t>
        </w:r>
        <w:r w:rsidR="003D4E27">
          <w:rPr>
            <w:noProof/>
            <w:webHidden/>
          </w:rPr>
          <w:fldChar w:fldCharType="end"/>
        </w:r>
      </w:hyperlink>
    </w:p>
    <w:p w:rsidR="003D275B" w:rsidRDefault="003224FF">
      <w:pPr>
        <w:pStyle w:val="TOC4"/>
        <w:tabs>
          <w:tab w:val="left" w:pos="1797"/>
          <w:tab w:val="right" w:leader="dot" w:pos="9628"/>
        </w:tabs>
        <w:rPr>
          <w:noProof/>
        </w:rPr>
      </w:pPr>
      <w:hyperlink w:anchor="_Toc321379868" w:history="1">
        <w:r w:rsidR="003D275B" w:rsidRPr="008752F5">
          <w:rPr>
            <w:rStyle w:val="Hyperlink"/>
            <w:rFonts w:cs="Arial"/>
            <w:b/>
            <w:noProof/>
          </w:rPr>
          <w:t>2.7.2.1.2.</w:t>
        </w:r>
        <w:r w:rsidR="003D275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3D275B" w:rsidRPr="008752F5">
          <w:rPr>
            <w:rStyle w:val="Hyperlink"/>
            <w:rFonts w:cs="Arial"/>
            <w:b/>
            <w:noProof/>
          </w:rPr>
          <w:t>Methods</w:t>
        </w:r>
        <w:r w:rsidR="003D275B">
          <w:rPr>
            <w:noProof/>
            <w:webHidden/>
          </w:rPr>
          <w:tab/>
        </w:r>
        <w:r w:rsidR="00C34FEE">
          <w:rPr>
            <w:noProof/>
            <w:webHidden/>
          </w:rPr>
          <w:t>1</w:t>
        </w:r>
        <w:r w:rsidR="003D4E27">
          <w:rPr>
            <w:noProof/>
            <w:webHidden/>
          </w:rPr>
          <w:fldChar w:fldCharType="begin"/>
        </w:r>
        <w:r w:rsidR="003D275B">
          <w:rPr>
            <w:noProof/>
            <w:webHidden/>
          </w:rPr>
          <w:instrText xml:space="preserve"> PAGEREF _Toc321379868 \h </w:instrText>
        </w:r>
        <w:r w:rsidR="003D4E27">
          <w:rPr>
            <w:noProof/>
            <w:webHidden/>
          </w:rPr>
        </w:r>
        <w:r w:rsidR="003D4E27">
          <w:rPr>
            <w:noProof/>
            <w:webHidden/>
          </w:rPr>
          <w:fldChar w:fldCharType="separate"/>
        </w:r>
        <w:r w:rsidR="00EA0C88">
          <w:rPr>
            <w:noProof/>
            <w:webHidden/>
          </w:rPr>
          <w:t>2</w:t>
        </w:r>
        <w:r w:rsidR="003D4E27">
          <w:rPr>
            <w:noProof/>
            <w:webHidden/>
          </w:rPr>
          <w:fldChar w:fldCharType="end"/>
        </w:r>
      </w:hyperlink>
    </w:p>
    <w:p w:rsidR="00CC4D2F" w:rsidRDefault="00CC4D2F" w:rsidP="00CC4D2F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6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2</w:t>
        </w:r>
        <w:r w:rsidRPr="008752F5">
          <w:rPr>
            <w:rStyle w:val="Hyperlink"/>
            <w:rFonts w:cs="Arial"/>
            <w:b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C34FEE">
          <w:rPr>
            <w:rStyle w:val="Hyperlink"/>
            <w:rFonts w:cs="Arial"/>
            <w:b/>
            <w:noProof/>
          </w:rPr>
          <w:t>Class Topic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_Toc321379866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4D2F" w:rsidRDefault="00CC4D2F" w:rsidP="00CC4D2F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7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2</w:t>
        </w:r>
        <w:r w:rsidRPr="008752F5">
          <w:rPr>
            <w:rStyle w:val="Hyperlink"/>
            <w:rFonts w:cs="Arial"/>
            <w:b/>
            <w:noProof/>
          </w:rPr>
          <w:t>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52F5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_Toc321379867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4D2F" w:rsidRDefault="00CC4D2F" w:rsidP="00CC4D2F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8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2</w:t>
        </w:r>
        <w:r w:rsidRPr="008752F5">
          <w:rPr>
            <w:rStyle w:val="Hyperlink"/>
            <w:rFonts w:cs="Arial"/>
            <w:b/>
            <w:noProof/>
          </w:rPr>
          <w:t>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52F5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13</w:t>
        </w:r>
      </w:hyperlink>
    </w:p>
    <w:p w:rsidR="00CC4D2F" w:rsidRDefault="00CC4D2F" w:rsidP="00CC4D2F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6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3</w:t>
        </w:r>
        <w:r w:rsidRPr="008752F5">
          <w:rPr>
            <w:rStyle w:val="Hyperlink"/>
            <w:rFonts w:cs="Arial"/>
            <w:b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>
          <w:rPr>
            <w:rStyle w:val="Hyperlink"/>
            <w:rFonts w:cs="Arial"/>
            <w:b/>
            <w:noProof/>
          </w:rPr>
          <w:t xml:space="preserve">Class </w:t>
        </w:r>
        <w:r w:rsidR="00C34FEE">
          <w:rPr>
            <w:rStyle w:val="Hyperlink"/>
            <w:rFonts w:cs="Arial"/>
            <w:b/>
            <w:noProof/>
          </w:rPr>
          <w:t>Comment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13</w:t>
        </w:r>
      </w:hyperlink>
    </w:p>
    <w:p w:rsidR="00CC4D2F" w:rsidRDefault="00CC4D2F" w:rsidP="00CC4D2F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7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3</w:t>
        </w:r>
        <w:r w:rsidRPr="008752F5">
          <w:rPr>
            <w:rStyle w:val="Hyperlink"/>
            <w:rFonts w:cs="Arial"/>
            <w:b/>
            <w:noProof/>
          </w:rPr>
          <w:t>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52F5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13</w:t>
        </w:r>
      </w:hyperlink>
    </w:p>
    <w:p w:rsidR="00CC4D2F" w:rsidRDefault="00CC4D2F" w:rsidP="00CC4D2F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21379868" w:history="1">
        <w:r w:rsidRPr="008752F5">
          <w:rPr>
            <w:rStyle w:val="Hyperlink"/>
            <w:rFonts w:cs="Arial"/>
            <w:b/>
            <w:noProof/>
          </w:rPr>
          <w:t>2.7.2.</w:t>
        </w:r>
        <w:r>
          <w:rPr>
            <w:rStyle w:val="Hyperlink"/>
            <w:rFonts w:cs="Arial"/>
            <w:b/>
            <w:noProof/>
          </w:rPr>
          <w:t>3</w:t>
        </w:r>
        <w:r w:rsidRPr="008752F5">
          <w:rPr>
            <w:rStyle w:val="Hyperlink"/>
            <w:rFonts w:cs="Arial"/>
            <w:b/>
            <w:noProof/>
          </w:rPr>
          <w:t>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52F5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 w:rsidR="00C34FEE">
          <w:rPr>
            <w:noProof/>
            <w:webHidden/>
          </w:rPr>
          <w:t>13</w:t>
        </w:r>
      </w:hyperlink>
    </w:p>
    <w:p w:rsidR="00477D31" w:rsidRDefault="00477D31" w:rsidP="00477D31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bookmarkStart w:id="0" w:name="_GoBack"/>
      <w:bookmarkEnd w:id="0"/>
    </w:p>
    <w:p w:rsidR="003D275B" w:rsidRDefault="003D275B" w:rsidP="00C34FEE">
      <w:pPr>
        <w:pStyle w:val="TOC4"/>
        <w:tabs>
          <w:tab w:val="left" w:pos="1797"/>
          <w:tab w:val="right" w:leader="dot" w:pos="9628"/>
        </w:tabs>
        <w:ind w:left="0"/>
        <w:rPr>
          <w:noProof/>
        </w:rPr>
      </w:pPr>
    </w:p>
    <w:p w:rsidR="00CC4D2F" w:rsidRPr="00CC4D2F" w:rsidRDefault="00CC4D2F" w:rsidP="00CC4D2F">
      <w:pPr>
        <w:rPr>
          <w:rFonts w:eastAsiaTheme="minorEastAsia"/>
        </w:rPr>
      </w:pPr>
    </w:p>
    <w:p w:rsidR="00CC46FE" w:rsidRPr="002B26CE" w:rsidRDefault="003D4E27" w:rsidP="00CC46FE">
      <w:pPr>
        <w:rPr>
          <w:rFonts w:cs="Arial"/>
          <w:szCs w:val="22"/>
        </w:rPr>
      </w:pPr>
      <w:r w:rsidRPr="002B26CE">
        <w:rPr>
          <w:rFonts w:cs="Arial"/>
          <w:szCs w:val="22"/>
        </w:rPr>
        <w:fldChar w:fldCharType="end"/>
      </w:r>
    </w:p>
    <w:p w:rsidR="00C31466" w:rsidRPr="002B26CE" w:rsidRDefault="00CC6251" w:rsidP="00C31466">
      <w:pPr>
        <w:pStyle w:val="Heading1"/>
        <w:rPr>
          <w:szCs w:val="22"/>
        </w:rPr>
      </w:pPr>
      <w:r w:rsidRPr="002B26CE">
        <w:rPr>
          <w:szCs w:val="22"/>
        </w:rPr>
        <w:br w:type="page"/>
      </w:r>
      <w:bookmarkStart w:id="1" w:name="_Toc321379849"/>
      <w:r w:rsidR="00C31466" w:rsidRPr="002B26CE">
        <w:rPr>
          <w:szCs w:val="22"/>
        </w:rPr>
        <w:lastRenderedPageBreak/>
        <w:t>INTRODUCTION</w:t>
      </w:r>
      <w:bookmarkEnd w:id="1"/>
    </w:p>
    <w:p w:rsidR="00AA62B7" w:rsidRPr="002B26CE" w:rsidRDefault="00AA62B7" w:rsidP="00016AB5">
      <w:pPr>
        <w:rPr>
          <w:rFonts w:cs="Arial"/>
          <w:szCs w:val="22"/>
        </w:rPr>
      </w:pPr>
      <w:r>
        <w:rPr>
          <w:rFonts w:cs="Arial"/>
          <w:szCs w:val="22"/>
        </w:rPr>
        <w:t xml:space="preserve">This document will be created by developer and have to approve by PM, document help developer can implement code exactly that requirement wishes. The </w:t>
      </w:r>
      <w:r w:rsidR="0028488C">
        <w:rPr>
          <w:rFonts w:cs="Arial"/>
          <w:szCs w:val="22"/>
        </w:rPr>
        <w:t>most important parts are</w:t>
      </w:r>
      <w:r>
        <w:rPr>
          <w:rFonts w:cs="Arial"/>
          <w:szCs w:val="22"/>
        </w:rPr>
        <w:t xml:space="preserve"> design document, in particular are activity diagrams, class diagrams and sequence diagrams</w:t>
      </w:r>
      <w:r w:rsidR="00D16319">
        <w:rPr>
          <w:rFonts w:cs="Arial"/>
          <w:szCs w:val="22"/>
        </w:rPr>
        <w:t>.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2" w:name="_Toc321379850"/>
      <w:r w:rsidRPr="002B26CE">
        <w:rPr>
          <w:szCs w:val="22"/>
        </w:rPr>
        <w:t>Purpose</w:t>
      </w:r>
      <w:bookmarkEnd w:id="2"/>
    </w:p>
    <w:p w:rsidR="00857D4F" w:rsidRPr="002B26CE" w:rsidRDefault="00857D4F" w:rsidP="00000E67">
      <w:pPr>
        <w:rPr>
          <w:rFonts w:cs="Arial"/>
          <w:szCs w:val="22"/>
        </w:rPr>
      </w:pPr>
      <w:r>
        <w:rPr>
          <w:rFonts w:cs="Arial"/>
          <w:szCs w:val="22"/>
        </w:rPr>
        <w:t>The main purpose is help developer can understand the functions, work flow and also the methods they are</w:t>
      </w:r>
      <w:r w:rsidR="0028488C">
        <w:rPr>
          <w:rFonts w:cs="Arial"/>
          <w:szCs w:val="22"/>
        </w:rPr>
        <w:t xml:space="preserve"> going to be implementing code. </w:t>
      </w:r>
      <w:r w:rsidR="00192A16">
        <w:rPr>
          <w:rFonts w:cs="Arial"/>
          <w:szCs w:val="22"/>
        </w:rPr>
        <w:t>This document ha</w:t>
      </w:r>
      <w:r w:rsidR="00953E74">
        <w:rPr>
          <w:rFonts w:cs="Arial"/>
          <w:szCs w:val="22"/>
        </w:rPr>
        <w:t>s</w:t>
      </w:r>
      <w:r w:rsidR="00192A16">
        <w:rPr>
          <w:rFonts w:cs="Arial"/>
          <w:szCs w:val="22"/>
        </w:rPr>
        <w:t xml:space="preserve"> to review and ap</w:t>
      </w:r>
      <w:r w:rsidR="00953E74">
        <w:rPr>
          <w:rFonts w:cs="Arial"/>
          <w:szCs w:val="22"/>
        </w:rPr>
        <w:t>prove by project manager,</w:t>
      </w:r>
      <w:r w:rsidR="00752553">
        <w:rPr>
          <w:rFonts w:cs="Arial"/>
          <w:szCs w:val="22"/>
        </w:rPr>
        <w:t xml:space="preserve"> as well as customer.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3" w:name="_Toc321379851"/>
      <w:r w:rsidRPr="002B26CE">
        <w:rPr>
          <w:szCs w:val="22"/>
        </w:rPr>
        <w:t>Scope</w:t>
      </w:r>
      <w:bookmarkEnd w:id="3"/>
    </w:p>
    <w:p w:rsidR="00752553" w:rsidRPr="002B26CE" w:rsidRDefault="00752553" w:rsidP="00C31466">
      <w:pPr>
        <w:rPr>
          <w:rFonts w:cs="Arial"/>
          <w:szCs w:val="22"/>
        </w:rPr>
      </w:pPr>
      <w:r>
        <w:rPr>
          <w:rFonts w:cs="Arial"/>
          <w:szCs w:val="22"/>
        </w:rPr>
        <w:t xml:space="preserve">Developer have to follow this document to implement their code, the document will affected the qualification of code. 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4" w:name="_Toc321379852"/>
      <w:r w:rsidRPr="002B26CE">
        <w:rPr>
          <w:szCs w:val="22"/>
        </w:rPr>
        <w:t>Definitions, Acronyms and Abbreviations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8280"/>
      </w:tblGrid>
      <w:tr w:rsidR="00000E67" w:rsidRPr="002B26CE" w:rsidTr="006753EC">
        <w:tc>
          <w:tcPr>
            <w:tcW w:w="1378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Acronym</w:t>
            </w:r>
          </w:p>
        </w:tc>
        <w:tc>
          <w:tcPr>
            <w:tcW w:w="8280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Reference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7E5B91" w:rsidP="006753EC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PM</w:t>
            </w:r>
          </w:p>
        </w:tc>
        <w:tc>
          <w:tcPr>
            <w:tcW w:w="8280" w:type="dxa"/>
          </w:tcPr>
          <w:p w:rsidR="00000E67" w:rsidRPr="002B26CE" w:rsidRDefault="007E5B91" w:rsidP="006753EC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Project Manager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UI</w:t>
            </w: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User Interface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</w:tbl>
    <w:p w:rsidR="00C31466" w:rsidRPr="002B26CE" w:rsidRDefault="00C31466" w:rsidP="00C31466">
      <w:pPr>
        <w:pStyle w:val="Heading2"/>
        <w:rPr>
          <w:szCs w:val="22"/>
        </w:rPr>
      </w:pPr>
      <w:bookmarkStart w:id="5" w:name="_Toc321379853"/>
      <w:r w:rsidRPr="002B26CE">
        <w:rPr>
          <w:szCs w:val="22"/>
        </w:rPr>
        <w:t>References</w:t>
      </w:r>
      <w:bookmarkEnd w:id="5"/>
    </w:p>
    <w:p w:rsidR="00397FDE" w:rsidRDefault="00397FDE" w:rsidP="00397FDE">
      <w:pPr>
        <w:pStyle w:val="ListParagraph"/>
        <w:numPr>
          <w:ilvl w:val="0"/>
          <w:numId w:val="33"/>
        </w:numPr>
        <w:rPr>
          <w:rFonts w:cs="Arial"/>
          <w:szCs w:val="22"/>
        </w:rPr>
      </w:pPr>
      <w:r>
        <w:rPr>
          <w:rFonts w:cs="Arial"/>
          <w:szCs w:val="22"/>
        </w:rPr>
        <w:t>From</w:t>
      </w:r>
      <w:r w:rsidR="003A34A9">
        <w:rPr>
          <w:rFonts w:cs="Arial"/>
          <w:szCs w:val="22"/>
        </w:rPr>
        <w:t xml:space="preserve"> DDD homework as</w:t>
      </w:r>
      <w:r>
        <w:rPr>
          <w:rFonts w:cs="Arial"/>
          <w:szCs w:val="22"/>
        </w:rPr>
        <w:t xml:space="preserve"> customer requirement</w:t>
      </w:r>
      <w:r w:rsidR="004E2ABC">
        <w:rPr>
          <w:rFonts w:cs="Arial"/>
          <w:szCs w:val="22"/>
        </w:rPr>
        <w:t xml:space="preserve"> on 23, November 2013</w:t>
      </w:r>
    </w:p>
    <w:p w:rsidR="003A34A9" w:rsidRDefault="00F82005" w:rsidP="00397FDE">
      <w:pPr>
        <w:pStyle w:val="ListParagraph"/>
        <w:numPr>
          <w:ilvl w:val="0"/>
          <w:numId w:val="33"/>
        </w:numPr>
        <w:rPr>
          <w:rFonts w:cs="Arial"/>
          <w:szCs w:val="22"/>
        </w:rPr>
      </w:pPr>
      <w:r w:rsidRPr="00F82005">
        <w:rPr>
          <w:rFonts w:cs="Arial"/>
          <w:szCs w:val="22"/>
        </w:rPr>
        <w:t>HNVN_TR_02027_DetailedDesignDocument_CoursePresentation.pdf</w:t>
      </w:r>
      <w:r>
        <w:rPr>
          <w:rFonts w:cs="Arial"/>
          <w:szCs w:val="22"/>
        </w:rPr>
        <w:t xml:space="preserve"> at Course Mater</w:t>
      </w:r>
      <w:r w:rsidR="009A208B">
        <w:rPr>
          <w:rFonts w:cs="Arial"/>
          <w:szCs w:val="22"/>
        </w:rPr>
        <w:t>ial on I</w:t>
      </w:r>
      <w:r>
        <w:rPr>
          <w:rFonts w:cs="Arial"/>
          <w:szCs w:val="22"/>
        </w:rPr>
        <w:t>ntranet.harveynash.vn</w:t>
      </w:r>
    </w:p>
    <w:p w:rsidR="009A208B" w:rsidRPr="00397FDE" w:rsidRDefault="009A208B" w:rsidP="00397FDE">
      <w:pPr>
        <w:pStyle w:val="ListParagraph"/>
        <w:numPr>
          <w:ilvl w:val="0"/>
          <w:numId w:val="33"/>
        </w:numPr>
        <w:rPr>
          <w:rFonts w:cs="Arial"/>
          <w:szCs w:val="22"/>
        </w:rPr>
      </w:pPr>
      <w:r w:rsidRPr="009A208B">
        <w:rPr>
          <w:rFonts w:cs="Arial"/>
          <w:szCs w:val="22"/>
        </w:rPr>
        <w:t>HNVN_TR_02027_DetailedDesignDocument_Diagrams_CoursePresentation.pdf</w:t>
      </w:r>
      <w:r>
        <w:rPr>
          <w:rFonts w:cs="Arial"/>
          <w:szCs w:val="22"/>
        </w:rPr>
        <w:t xml:space="preserve"> at Course Material on Intranet.harveynash.vn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6" w:name="_Toc321379854"/>
      <w:r w:rsidRPr="002B26CE">
        <w:rPr>
          <w:szCs w:val="22"/>
        </w:rPr>
        <w:t>Overview</w:t>
      </w:r>
      <w:bookmarkEnd w:id="6"/>
    </w:p>
    <w:p w:rsidR="00C716C3" w:rsidRPr="002B26CE" w:rsidRDefault="00C716C3" w:rsidP="00C31466">
      <w:pPr>
        <w:rPr>
          <w:rFonts w:cs="Arial"/>
          <w:szCs w:val="22"/>
        </w:rPr>
      </w:pPr>
      <w:r>
        <w:rPr>
          <w:rFonts w:cs="Arial"/>
          <w:szCs w:val="22"/>
        </w:rPr>
        <w:t>In this session there are some important parts need to be clearly understood, Activity diagram, Sequence diagram, Class diagram</w:t>
      </w:r>
    </w:p>
    <w:p w:rsidR="00000E67" w:rsidRPr="002B26CE" w:rsidRDefault="00000E67" w:rsidP="00C31466">
      <w:pPr>
        <w:rPr>
          <w:rFonts w:cs="Arial"/>
          <w:szCs w:val="22"/>
        </w:rPr>
      </w:pPr>
    </w:p>
    <w:p w:rsidR="00000E67" w:rsidRPr="002B26CE" w:rsidRDefault="00000E67" w:rsidP="00304DCE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7" w:name="_Toc321379855"/>
      <w:r w:rsidRPr="002B26CE">
        <w:rPr>
          <w:szCs w:val="22"/>
        </w:rPr>
        <w:t xml:space="preserve">DESIGN SEPECIFICATION FOR </w:t>
      </w:r>
      <w:r w:rsidR="00304DCE" w:rsidRPr="002B26CE">
        <w:rPr>
          <w:szCs w:val="22"/>
        </w:rPr>
        <w:t>&lt;</w:t>
      </w:r>
      <w:r w:rsidRPr="002B26CE">
        <w:rPr>
          <w:szCs w:val="22"/>
        </w:rPr>
        <w:t>THE SPECIFIED USE CASE</w:t>
      </w:r>
      <w:r w:rsidR="00304DCE" w:rsidRPr="002B26CE">
        <w:rPr>
          <w:szCs w:val="22"/>
        </w:rPr>
        <w:t>&gt;</w:t>
      </w:r>
      <w:bookmarkEnd w:id="7"/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8" w:name="_Toc321379856"/>
      <w:r w:rsidRPr="002B26CE">
        <w:rPr>
          <w:szCs w:val="22"/>
        </w:rPr>
        <w:t>Summary</w:t>
      </w:r>
      <w:bookmarkEnd w:id="8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304D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9" w:name="_Toc321379857"/>
      <w:r w:rsidRPr="002B26CE">
        <w:rPr>
          <w:szCs w:val="22"/>
        </w:rPr>
        <w:t>Use case diagram</w:t>
      </w:r>
      <w:bookmarkEnd w:id="9"/>
    </w:p>
    <w:p w:rsidR="00C53193" w:rsidRPr="00C53193" w:rsidRDefault="00C53193" w:rsidP="00C53193">
      <w:pPr>
        <w:rPr>
          <w:lang w:eastAsia="ja-JP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0" w:name="_Toc321379858"/>
      <w:r w:rsidRPr="002B26CE">
        <w:rPr>
          <w:szCs w:val="22"/>
        </w:rPr>
        <w:lastRenderedPageBreak/>
        <w:t>Activity Diagram</w:t>
      </w:r>
      <w:bookmarkEnd w:id="10"/>
    </w:p>
    <w:p w:rsidR="006753EC" w:rsidRDefault="00194E68" w:rsidP="006753EC">
      <w:pPr>
        <w:rPr>
          <w:rFonts w:cs="Arial"/>
          <w:szCs w:val="22"/>
        </w:rPr>
      </w:pPr>
      <w:r>
        <w:rPr>
          <w:rFonts w:cs="Arial"/>
          <w:szCs w:val="22"/>
        </w:rPr>
        <w:t>Login</w:t>
      </w:r>
    </w:p>
    <w:p w:rsidR="00194E68" w:rsidRDefault="00194E68" w:rsidP="00194E6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3371850" cy="4238625"/>
            <wp:effectExtent l="19050" t="0" r="0" b="0"/>
            <wp:docPr id="12" name="Picture 11" descr="Activity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Logi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8" w:rsidRDefault="00194E68" w:rsidP="00194E68">
      <w:pPr>
        <w:rPr>
          <w:rFonts w:cs="Arial"/>
          <w:szCs w:val="22"/>
        </w:rPr>
      </w:pPr>
    </w:p>
    <w:p w:rsidR="00194E68" w:rsidRDefault="00194E68" w:rsidP="00194E68">
      <w:pPr>
        <w:rPr>
          <w:rFonts w:cs="Arial"/>
          <w:szCs w:val="22"/>
        </w:rPr>
      </w:pPr>
      <w:r>
        <w:rPr>
          <w:rFonts w:cs="Arial"/>
          <w:szCs w:val="22"/>
        </w:rPr>
        <w:t>Post topic</w:t>
      </w:r>
    </w:p>
    <w:p w:rsidR="00194E68" w:rsidRDefault="00194E68" w:rsidP="00194E6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1933575" cy="3171825"/>
            <wp:effectExtent l="19050" t="0" r="9525" b="0"/>
            <wp:docPr id="13" name="Picture 12" descr="ActivityPost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PostTopic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B" w:rsidRDefault="005A29EB" w:rsidP="00194E68">
      <w:pPr>
        <w:jc w:val="center"/>
        <w:rPr>
          <w:rFonts w:cs="Arial"/>
          <w:szCs w:val="22"/>
        </w:rPr>
      </w:pPr>
    </w:p>
    <w:p w:rsidR="004B16D4" w:rsidRDefault="004B16D4" w:rsidP="004B16D4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Delete topic</w:t>
      </w:r>
    </w:p>
    <w:p w:rsidR="004B16D4" w:rsidRDefault="004B16D4" w:rsidP="00770B10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1628775" cy="2381250"/>
            <wp:effectExtent l="19050" t="0" r="9525" b="0"/>
            <wp:docPr id="14" name="Picture 13" descr="ActivityDelete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eleteTopic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D4" w:rsidRDefault="004B16D4" w:rsidP="00194E68">
      <w:pPr>
        <w:jc w:val="center"/>
        <w:rPr>
          <w:rFonts w:cs="Arial"/>
          <w:szCs w:val="22"/>
        </w:rPr>
      </w:pPr>
    </w:p>
    <w:p w:rsidR="004B16D4" w:rsidRDefault="004B16D4" w:rsidP="004B16D4">
      <w:pPr>
        <w:rPr>
          <w:rFonts w:cs="Arial"/>
          <w:szCs w:val="22"/>
        </w:rPr>
      </w:pPr>
      <w:r>
        <w:rPr>
          <w:rFonts w:cs="Arial"/>
          <w:szCs w:val="22"/>
        </w:rPr>
        <w:t>Lock topic</w:t>
      </w:r>
    </w:p>
    <w:p w:rsidR="00DD54E8" w:rsidRDefault="00DD54E8" w:rsidP="00194E68">
      <w:pPr>
        <w:jc w:val="center"/>
        <w:rPr>
          <w:rFonts w:cs="Arial"/>
          <w:szCs w:val="22"/>
        </w:rPr>
      </w:pPr>
    </w:p>
    <w:p w:rsidR="004B16D4" w:rsidRDefault="004B16D4" w:rsidP="00194E6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2076450" cy="2495550"/>
            <wp:effectExtent l="19050" t="0" r="0" b="0"/>
            <wp:docPr id="15" name="Picture 14" descr="ActivityTopic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TopicLock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770B10" w:rsidRDefault="00770B10" w:rsidP="00194E68">
      <w:pPr>
        <w:jc w:val="center"/>
        <w:rPr>
          <w:rFonts w:cs="Arial"/>
          <w:szCs w:val="22"/>
        </w:rPr>
      </w:pPr>
    </w:p>
    <w:p w:rsidR="00DD54E8" w:rsidRDefault="00DD54E8" w:rsidP="00DD54E8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Post comment</w:t>
      </w:r>
    </w:p>
    <w:p w:rsidR="00DD54E8" w:rsidRDefault="00DD54E8" w:rsidP="00194E6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1952625" cy="3457575"/>
            <wp:effectExtent l="19050" t="0" r="9525" b="0"/>
            <wp:docPr id="16" name="Picture 15" descr="ActivityComment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CommentPos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8" w:rsidRDefault="00DD54E8" w:rsidP="00194E68">
      <w:pPr>
        <w:jc w:val="center"/>
        <w:rPr>
          <w:rFonts w:cs="Arial"/>
          <w:szCs w:val="22"/>
        </w:rPr>
      </w:pPr>
    </w:p>
    <w:p w:rsidR="00043CF6" w:rsidRDefault="00043CF6" w:rsidP="00194E68">
      <w:pPr>
        <w:jc w:val="center"/>
        <w:rPr>
          <w:rFonts w:cs="Arial"/>
          <w:szCs w:val="22"/>
        </w:rPr>
      </w:pPr>
    </w:p>
    <w:p w:rsidR="00043CF6" w:rsidRPr="002B26CE" w:rsidRDefault="00043CF6" w:rsidP="00194E68">
      <w:pPr>
        <w:jc w:val="center"/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1" w:name="_Toc321379859"/>
      <w:r w:rsidRPr="002B26CE">
        <w:rPr>
          <w:szCs w:val="22"/>
        </w:rPr>
        <w:t>Sequence Diagram</w:t>
      </w:r>
      <w:bookmarkEnd w:id="11"/>
    </w:p>
    <w:p w:rsidR="006753EC" w:rsidRDefault="00F22DE3" w:rsidP="00F61AF8">
      <w:pPr>
        <w:rPr>
          <w:rFonts w:cs="Arial"/>
          <w:szCs w:val="22"/>
        </w:rPr>
      </w:pPr>
      <w:r>
        <w:rPr>
          <w:rFonts w:cs="Arial"/>
          <w:szCs w:val="22"/>
        </w:rPr>
        <w:t>Login sequence diagram</w:t>
      </w:r>
    </w:p>
    <w:p w:rsidR="00F22DE3" w:rsidRDefault="00F22DE3" w:rsidP="00F22DE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772025" cy="3619500"/>
            <wp:effectExtent l="19050" t="0" r="9525" b="0"/>
            <wp:docPr id="4" name="Picture 3" descr="Login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equenc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A3" w:rsidRDefault="009144A3" w:rsidP="00F22DE3">
      <w:pPr>
        <w:jc w:val="center"/>
        <w:rPr>
          <w:rFonts w:cs="Arial"/>
          <w:szCs w:val="22"/>
        </w:rPr>
      </w:pPr>
    </w:p>
    <w:p w:rsidR="00F61AF8" w:rsidRDefault="00F61AF8" w:rsidP="00F61AF8">
      <w:pPr>
        <w:rPr>
          <w:rFonts w:cs="Arial"/>
          <w:szCs w:val="22"/>
        </w:rPr>
      </w:pPr>
      <w:r>
        <w:rPr>
          <w:rFonts w:cs="Arial"/>
          <w:szCs w:val="22"/>
        </w:rPr>
        <w:t>Post sequence diagram</w:t>
      </w:r>
    </w:p>
    <w:p w:rsidR="00F61AF8" w:rsidRDefault="00F61AF8" w:rsidP="00F61AF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629150" cy="3990975"/>
            <wp:effectExtent l="19050" t="0" r="0" b="0"/>
            <wp:docPr id="5" name="Picture 4" descr="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F4" w:rsidRDefault="00352AF4" w:rsidP="00352AF4">
      <w:pPr>
        <w:rPr>
          <w:rFonts w:cs="Arial"/>
          <w:szCs w:val="22"/>
        </w:rPr>
      </w:pPr>
      <w:r>
        <w:rPr>
          <w:rFonts w:cs="Arial"/>
          <w:szCs w:val="22"/>
        </w:rPr>
        <w:t>Show sequence diagram</w:t>
      </w:r>
    </w:p>
    <w:p w:rsidR="00352AF4" w:rsidRDefault="00B61E02" w:rsidP="00352AF4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3620770"/>
            <wp:effectExtent l="19050" t="0" r="0" b="0"/>
            <wp:docPr id="10" name="Picture 9" descr="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4" w:rsidRDefault="000A5754" w:rsidP="00352AF4">
      <w:pPr>
        <w:jc w:val="center"/>
        <w:rPr>
          <w:rFonts w:cs="Arial"/>
          <w:szCs w:val="22"/>
        </w:rPr>
      </w:pPr>
    </w:p>
    <w:p w:rsidR="00352AF4" w:rsidRDefault="00352AF4" w:rsidP="00352AF4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Delete topic sequence diagram</w:t>
      </w:r>
    </w:p>
    <w:p w:rsidR="00352AF4" w:rsidRDefault="00043CF6" w:rsidP="00352AF4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962525" cy="4000500"/>
            <wp:effectExtent l="19050" t="0" r="9525" b="0"/>
            <wp:docPr id="17" name="Picture 16" descr="Delete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Topic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53" w:rsidRDefault="003D7853" w:rsidP="003D7853">
      <w:pPr>
        <w:rPr>
          <w:rFonts w:cs="Arial"/>
          <w:szCs w:val="22"/>
        </w:rPr>
      </w:pPr>
      <w:r>
        <w:rPr>
          <w:rFonts w:cs="Arial"/>
          <w:szCs w:val="22"/>
        </w:rPr>
        <w:t>Lo</w:t>
      </w:r>
      <w:r w:rsidR="000738FA">
        <w:rPr>
          <w:rFonts w:cs="Arial"/>
          <w:szCs w:val="22"/>
        </w:rPr>
        <w:t>ck</w:t>
      </w:r>
      <w:r>
        <w:rPr>
          <w:rFonts w:cs="Arial"/>
          <w:szCs w:val="22"/>
        </w:rPr>
        <w:t xml:space="preserve"> topic sequence diagram</w:t>
      </w:r>
    </w:p>
    <w:p w:rsidR="003D7853" w:rsidRDefault="003D7853" w:rsidP="003D7853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733925" cy="4076700"/>
            <wp:effectExtent l="19050" t="0" r="9525" b="0"/>
            <wp:docPr id="8" name="Picture 7" descr="Lock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Topic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59" w:rsidRDefault="00CA4B59" w:rsidP="003D7853">
      <w:pPr>
        <w:jc w:val="center"/>
        <w:rPr>
          <w:rFonts w:cs="Arial"/>
          <w:szCs w:val="22"/>
        </w:rPr>
      </w:pPr>
    </w:p>
    <w:p w:rsidR="00CA4B59" w:rsidRDefault="00CA4B59" w:rsidP="00CA4B59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Post Comment sequence diagram</w:t>
      </w:r>
    </w:p>
    <w:p w:rsidR="00CA4B59" w:rsidRDefault="00CA4B59" w:rsidP="00CA4B59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819650" cy="3971925"/>
            <wp:effectExtent l="19050" t="0" r="0" b="0"/>
            <wp:docPr id="9" name="Picture 8" descr="Post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Comment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4" w:rsidRDefault="000A5754" w:rsidP="000A5754">
      <w:pPr>
        <w:rPr>
          <w:rFonts w:cs="Arial"/>
          <w:szCs w:val="22"/>
        </w:rPr>
      </w:pPr>
      <w:r>
        <w:rPr>
          <w:rFonts w:cs="Arial"/>
          <w:szCs w:val="22"/>
        </w:rPr>
        <w:t>Delete comment diagram</w:t>
      </w:r>
    </w:p>
    <w:p w:rsidR="000A5754" w:rsidRPr="002B26CE" w:rsidRDefault="000A5754" w:rsidP="00CA4B59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4743450" cy="3743325"/>
            <wp:effectExtent l="19050" t="0" r="0" b="0"/>
            <wp:docPr id="11" name="Picture 10" descr="Delete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Comment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2" w:name="_Toc321379860"/>
      <w:r w:rsidRPr="002B26CE">
        <w:rPr>
          <w:szCs w:val="22"/>
        </w:rPr>
        <w:lastRenderedPageBreak/>
        <w:t>Screen</w:t>
      </w:r>
      <w:r w:rsidR="007F630B" w:rsidRPr="002B26CE">
        <w:rPr>
          <w:szCs w:val="22"/>
        </w:rPr>
        <w:t>s</w:t>
      </w:r>
      <w:r w:rsidRPr="002B26CE">
        <w:rPr>
          <w:szCs w:val="22"/>
        </w:rPr>
        <w:t xml:space="preserve"> Design</w:t>
      </w:r>
      <w:bookmarkEnd w:id="12"/>
    </w:p>
    <w:p w:rsidR="007F630B" w:rsidRPr="004E20F8" w:rsidRDefault="007F630B" w:rsidP="004E20F8">
      <w:pPr>
        <w:pStyle w:val="Heading3"/>
        <w:ind w:left="1080" w:hanging="1080"/>
        <w:rPr>
          <w:szCs w:val="22"/>
        </w:rPr>
      </w:pPr>
      <w:bookmarkStart w:id="13" w:name="_Toc321379861"/>
      <w:r w:rsidRPr="002B26CE">
        <w:rPr>
          <w:szCs w:val="22"/>
        </w:rPr>
        <w:t>Screen XYZ</w:t>
      </w:r>
      <w:bookmarkEnd w:id="13"/>
    </w:p>
    <w:p w:rsidR="007F630B" w:rsidRPr="002B26CE" w:rsidRDefault="007F630B" w:rsidP="007F630B">
      <w:pPr>
        <w:rPr>
          <w:rFonts w:cs="Arial"/>
          <w:szCs w:val="22"/>
        </w:rPr>
      </w:pPr>
    </w:p>
    <w:p w:rsidR="007F630B" w:rsidRPr="002B26CE" w:rsidRDefault="006753EC" w:rsidP="007F630B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Pr="002B26CE">
        <w:rPr>
          <w:rFonts w:cs="Arial"/>
          <w:szCs w:val="22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01</w:t>
            </w:r>
          </w:p>
        </w:tc>
        <w:tc>
          <w:tcPr>
            <w:tcW w:w="1192" w:type="pct"/>
          </w:tcPr>
          <w:p w:rsidR="006753EC" w:rsidRPr="002B26CE" w:rsidRDefault="000A5754" w:rsidP="006753EC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User Login / password</w:t>
            </w:r>
          </w:p>
        </w:tc>
        <w:tc>
          <w:tcPr>
            <w:tcW w:w="3469" w:type="pct"/>
          </w:tcPr>
          <w:p w:rsidR="006753EC" w:rsidRPr="002B26CE" w:rsidRDefault="000A5754" w:rsidP="006753EC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MD5 </w:t>
            </w:r>
            <w:proofErr w:type="spellStart"/>
            <w:r>
              <w:rPr>
                <w:rFonts w:cs="Arial"/>
                <w:sz w:val="20"/>
                <w:szCs w:val="22"/>
              </w:rPr>
              <w:t>Encrytion</w:t>
            </w:r>
            <w:proofErr w:type="spellEnd"/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4" w:name="_Toc321379862"/>
      <w:r w:rsidRPr="002B26CE">
        <w:rPr>
          <w:szCs w:val="22"/>
        </w:rPr>
        <w:t>Class Diagram</w:t>
      </w:r>
      <w:bookmarkEnd w:id="14"/>
    </w:p>
    <w:p w:rsidR="00114F88" w:rsidRPr="002B26CE" w:rsidRDefault="008F7AEA" w:rsidP="00F32661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5238750" cy="4791075"/>
            <wp:effectExtent l="19050" t="0" r="0" b="0"/>
            <wp:docPr id="18" name="Picture 17" descr="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5" w:name="_Toc321379863"/>
      <w:r w:rsidRPr="002B26CE">
        <w:rPr>
          <w:szCs w:val="22"/>
        </w:rPr>
        <w:lastRenderedPageBreak/>
        <w:t>Class Specification</w:t>
      </w:r>
      <w:r w:rsidR="007F630B" w:rsidRPr="002B26CE">
        <w:rPr>
          <w:szCs w:val="22"/>
        </w:rPr>
        <w:t xml:space="preserve"> (s)</w:t>
      </w:r>
      <w:bookmarkEnd w:id="15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16" w:name="_Toc321379864"/>
      <w:r w:rsidRPr="002B26CE">
        <w:rPr>
          <w:szCs w:val="22"/>
        </w:rPr>
        <w:t>Classes Summary</w:t>
      </w:r>
      <w:bookmarkEnd w:id="16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17" w:name="_Toc321379865"/>
      <w:r w:rsidRPr="002B26CE">
        <w:rPr>
          <w:szCs w:val="22"/>
        </w:rPr>
        <w:t>Class Details</w:t>
      </w:r>
      <w:bookmarkEnd w:id="17"/>
    </w:p>
    <w:p w:rsidR="00304DCE" w:rsidRPr="002B26CE" w:rsidRDefault="00304DCE" w:rsidP="007F630B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18" w:name="_Toc321379866"/>
      <w:r w:rsidRPr="002B26CE">
        <w:rPr>
          <w:rFonts w:cs="Arial"/>
          <w:b/>
          <w:bCs w:val="0"/>
          <w:color w:val="FF0000"/>
          <w:szCs w:val="22"/>
        </w:rPr>
        <w:t>Class</w:t>
      </w:r>
      <w:r w:rsidR="006753EC" w:rsidRPr="002B26CE">
        <w:rPr>
          <w:rFonts w:cs="Arial"/>
          <w:b/>
          <w:bCs w:val="0"/>
          <w:color w:val="FF0000"/>
          <w:szCs w:val="22"/>
        </w:rPr>
        <w:t xml:space="preserve"> </w:t>
      </w:r>
      <w:bookmarkEnd w:id="18"/>
      <w:r w:rsidR="002C1BAE">
        <w:rPr>
          <w:rFonts w:cs="Arial"/>
          <w:b/>
          <w:bCs w:val="0"/>
          <w:color w:val="FF0000"/>
          <w:szCs w:val="22"/>
        </w:rPr>
        <w:t>Account</w:t>
      </w:r>
    </w:p>
    <w:p w:rsidR="007F630B" w:rsidRPr="002B26CE" w:rsidRDefault="00304DCE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19" w:name="_Toc321379867"/>
      <w:r w:rsidRPr="002B26CE">
        <w:rPr>
          <w:rFonts w:cs="Arial"/>
          <w:b/>
          <w:bCs w:val="0"/>
          <w:color w:val="FF0000"/>
          <w:szCs w:val="22"/>
        </w:rPr>
        <w:t>Attribute</w:t>
      </w:r>
      <w:r w:rsidR="007F630B" w:rsidRPr="002B26CE">
        <w:rPr>
          <w:rFonts w:cs="Arial"/>
          <w:b/>
          <w:bCs w:val="0"/>
          <w:color w:val="FF0000"/>
          <w:szCs w:val="22"/>
        </w:rPr>
        <w:t>s</w:t>
      </w:r>
      <w:bookmarkEnd w:id="19"/>
    </w:p>
    <w:p w:rsidR="007F630B" w:rsidRPr="002B26CE" w:rsidRDefault="007F630B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1419"/>
        <w:gridCol w:w="857"/>
        <w:gridCol w:w="1175"/>
        <w:gridCol w:w="979"/>
        <w:gridCol w:w="4838"/>
      </w:tblGrid>
      <w:tr w:rsidR="007F630B" w:rsidRPr="002B26CE" w:rsidTr="006753EC">
        <w:tc>
          <w:tcPr>
            <w:tcW w:w="2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297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7F630B" w:rsidRPr="002B26CE" w:rsidRDefault="002C1BAE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35" w:type="pct"/>
          </w:tcPr>
          <w:p w:rsidR="007F630B" w:rsidRPr="002B26CE" w:rsidRDefault="00E84C16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Public/ Static</w:t>
            </w:r>
          </w:p>
        </w:tc>
        <w:tc>
          <w:tcPr>
            <w:tcW w:w="2455" w:type="pct"/>
          </w:tcPr>
          <w:p w:rsidR="007F630B" w:rsidRPr="002B26CE" w:rsidRDefault="002C1BAE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name of user</w:t>
            </w:r>
          </w:p>
        </w:tc>
      </w:tr>
      <w:tr w:rsidR="007F630B" w:rsidRPr="002C1BAE" w:rsidTr="006753EC">
        <w:tc>
          <w:tcPr>
            <w:tcW w:w="297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720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Password</w:t>
            </w:r>
          </w:p>
        </w:tc>
        <w:tc>
          <w:tcPr>
            <w:tcW w:w="435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 xml:space="preserve">String </w:t>
            </w:r>
          </w:p>
        </w:tc>
        <w:tc>
          <w:tcPr>
            <w:tcW w:w="596" w:type="pct"/>
          </w:tcPr>
          <w:p w:rsidR="007F630B" w:rsidRPr="002C1BA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Encrypted password</w:t>
            </w:r>
          </w:p>
        </w:tc>
      </w:tr>
      <w:tr w:rsidR="007F630B" w:rsidRPr="002C1BAE" w:rsidTr="006753EC">
        <w:tc>
          <w:tcPr>
            <w:tcW w:w="297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720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Name</w:t>
            </w:r>
          </w:p>
        </w:tc>
        <w:tc>
          <w:tcPr>
            <w:tcW w:w="435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596" w:type="pct"/>
          </w:tcPr>
          <w:p w:rsidR="007F630B" w:rsidRPr="002C1BA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7F630B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Full name of user</w:t>
            </w:r>
          </w:p>
        </w:tc>
      </w:tr>
      <w:tr w:rsidR="002C1BAE" w:rsidRPr="002C1BAE" w:rsidTr="006753EC">
        <w:tc>
          <w:tcPr>
            <w:tcW w:w="297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04</w:t>
            </w:r>
          </w:p>
        </w:tc>
        <w:tc>
          <w:tcPr>
            <w:tcW w:w="720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 w:rsidRPr="002C1BAE">
              <w:rPr>
                <w:rFonts w:ascii="Arial" w:hAnsi="Arial"/>
                <w:i w:val="0"/>
                <w:color w:val="auto"/>
              </w:rPr>
              <w:t>Avartar</w:t>
            </w:r>
            <w:proofErr w:type="spellEnd"/>
          </w:p>
        </w:tc>
        <w:tc>
          <w:tcPr>
            <w:tcW w:w="435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596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2C1BAE" w:rsidRPr="002C1BAE" w:rsidRDefault="002C1BAE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 w:rsidRPr="002C1BAE">
              <w:rPr>
                <w:rFonts w:ascii="Arial" w:hAnsi="Arial"/>
                <w:i w:val="0"/>
                <w:color w:val="auto"/>
              </w:rPr>
              <w:t>Url</w:t>
            </w:r>
            <w:proofErr w:type="spellEnd"/>
            <w:r w:rsidRPr="002C1BAE">
              <w:rPr>
                <w:rFonts w:ascii="Arial" w:hAnsi="Arial"/>
                <w:i w:val="0"/>
                <w:color w:val="auto"/>
              </w:rPr>
              <w:t xml:space="preserve"> of avatar picture</w:t>
            </w:r>
          </w:p>
        </w:tc>
      </w:tr>
    </w:tbl>
    <w:p w:rsidR="007F630B" w:rsidRPr="002B26CE" w:rsidRDefault="007F630B" w:rsidP="007F630B">
      <w:pPr>
        <w:rPr>
          <w:rFonts w:cs="Arial"/>
          <w:szCs w:val="22"/>
        </w:rPr>
      </w:pPr>
    </w:p>
    <w:p w:rsidR="00304DCE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0" w:name="_Toc321379868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20"/>
      <w:r w:rsidR="00304DCE"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7F630B" w:rsidRPr="002B26CE" w:rsidTr="006753EC">
        <w:tc>
          <w:tcPr>
            <w:tcW w:w="33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7F630B" w:rsidRPr="002B26CE" w:rsidRDefault="00673415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Login()</w:t>
            </w:r>
          </w:p>
        </w:tc>
        <w:tc>
          <w:tcPr>
            <w:tcW w:w="3469" w:type="pct"/>
          </w:tcPr>
          <w:p w:rsidR="007F630B" w:rsidRPr="002B26CE" w:rsidRDefault="00673415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 verify user login to system</w:t>
            </w: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737859" w:rsidRPr="002B26CE" w:rsidRDefault="00737859" w:rsidP="00737859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21" w:name="_Toc321379869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Topic</w:t>
      </w:r>
    </w:p>
    <w:p w:rsidR="00737859" w:rsidRPr="002B26CE" w:rsidRDefault="00737859" w:rsidP="0073785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 w:rsidRPr="002B26CE">
        <w:rPr>
          <w:rFonts w:cs="Arial"/>
          <w:b/>
          <w:bCs w:val="0"/>
          <w:color w:val="FF0000"/>
          <w:szCs w:val="22"/>
        </w:rPr>
        <w:t>Attributes</w:t>
      </w:r>
    </w:p>
    <w:p w:rsidR="00737859" w:rsidRPr="002B26CE" w:rsidRDefault="00737859" w:rsidP="00737859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400"/>
        <w:gridCol w:w="950"/>
        <w:gridCol w:w="1157"/>
        <w:gridCol w:w="961"/>
        <w:gridCol w:w="4820"/>
      </w:tblGrid>
      <w:tr w:rsidR="00737859" w:rsidRPr="002B26CE" w:rsidTr="00647469">
        <w:tc>
          <w:tcPr>
            <w:tcW w:w="297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37859" w:rsidRPr="002B26CE" w:rsidTr="00647469">
        <w:tc>
          <w:tcPr>
            <w:tcW w:w="297" w:type="pct"/>
          </w:tcPr>
          <w:p w:rsidR="00737859" w:rsidRPr="002B26CE" w:rsidRDefault="00737859" w:rsidP="0064746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737859" w:rsidRPr="002B26CE" w:rsidRDefault="00E84C16" w:rsidP="0064746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435" w:type="pct"/>
          </w:tcPr>
          <w:p w:rsidR="00737859" w:rsidRPr="002B26CE" w:rsidRDefault="00737859" w:rsidP="0064746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6" w:type="pct"/>
          </w:tcPr>
          <w:p w:rsidR="00737859" w:rsidRPr="002B26CE" w:rsidRDefault="00737859" w:rsidP="0064746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737859" w:rsidRPr="002B26CE" w:rsidRDefault="00737859" w:rsidP="0064746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Public/ Static</w:t>
            </w:r>
          </w:p>
        </w:tc>
        <w:tc>
          <w:tcPr>
            <w:tcW w:w="2455" w:type="pct"/>
          </w:tcPr>
          <w:p w:rsidR="00737859" w:rsidRPr="002B26CE" w:rsidRDefault="00E84C16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Identity of topic</w:t>
            </w:r>
          </w:p>
        </w:tc>
      </w:tr>
      <w:tr w:rsidR="00737859" w:rsidRPr="002C1BAE" w:rsidTr="00647469">
        <w:tc>
          <w:tcPr>
            <w:tcW w:w="297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720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Title</w:t>
            </w:r>
          </w:p>
        </w:tc>
        <w:tc>
          <w:tcPr>
            <w:tcW w:w="435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 xml:space="preserve">String </w:t>
            </w:r>
          </w:p>
        </w:tc>
        <w:tc>
          <w:tcPr>
            <w:tcW w:w="596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Title of topic</w:t>
            </w:r>
          </w:p>
        </w:tc>
      </w:tr>
      <w:tr w:rsidR="00737859" w:rsidRPr="002C1BAE" w:rsidTr="00647469">
        <w:tc>
          <w:tcPr>
            <w:tcW w:w="297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720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Message</w:t>
            </w:r>
          </w:p>
        </w:tc>
        <w:tc>
          <w:tcPr>
            <w:tcW w:w="435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596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Content of topic</w:t>
            </w:r>
          </w:p>
        </w:tc>
      </w:tr>
      <w:tr w:rsidR="00737859" w:rsidRPr="002C1BAE" w:rsidTr="00647469">
        <w:tc>
          <w:tcPr>
            <w:tcW w:w="297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04</w:t>
            </w:r>
          </w:p>
        </w:tc>
        <w:tc>
          <w:tcPr>
            <w:tcW w:w="720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UserId</w:t>
            </w:r>
            <w:proofErr w:type="spellEnd"/>
          </w:p>
        </w:tc>
        <w:tc>
          <w:tcPr>
            <w:tcW w:w="435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596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737859" w:rsidRPr="002C1BAE" w:rsidRDefault="0073785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737859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User name of user</w:t>
            </w:r>
          </w:p>
        </w:tc>
      </w:tr>
      <w:tr w:rsidR="00E84C16" w:rsidRPr="002C1BAE" w:rsidTr="00647469">
        <w:tc>
          <w:tcPr>
            <w:tcW w:w="297" w:type="pct"/>
          </w:tcPr>
          <w:p w:rsidR="00E84C16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05</w:t>
            </w:r>
          </w:p>
        </w:tc>
        <w:tc>
          <w:tcPr>
            <w:tcW w:w="720" w:type="pct"/>
          </w:tcPr>
          <w:p w:rsidR="00E84C16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IsPublished</w:t>
            </w:r>
            <w:proofErr w:type="spellEnd"/>
          </w:p>
        </w:tc>
        <w:tc>
          <w:tcPr>
            <w:tcW w:w="435" w:type="pct"/>
          </w:tcPr>
          <w:p w:rsidR="00E84C16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Boolean</w:t>
            </w:r>
          </w:p>
        </w:tc>
        <w:tc>
          <w:tcPr>
            <w:tcW w:w="596" w:type="pct"/>
          </w:tcPr>
          <w:p w:rsidR="00E84C16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E84C16" w:rsidRPr="002C1BAE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Publich</w:t>
            </w:r>
            <w:proofErr w:type="spellEnd"/>
          </w:p>
        </w:tc>
        <w:tc>
          <w:tcPr>
            <w:tcW w:w="2455" w:type="pct"/>
          </w:tcPr>
          <w:p w:rsidR="00E84C16" w:rsidRDefault="00E84C16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The topic published or not</w:t>
            </w:r>
          </w:p>
        </w:tc>
      </w:tr>
    </w:tbl>
    <w:p w:rsidR="00737859" w:rsidRDefault="00737859" w:rsidP="00737859">
      <w:pPr>
        <w:rPr>
          <w:rFonts w:cs="Arial"/>
          <w:szCs w:val="22"/>
        </w:rPr>
      </w:pPr>
    </w:p>
    <w:p w:rsidR="006F54D0" w:rsidRPr="002B26CE" w:rsidRDefault="006F54D0" w:rsidP="00737859">
      <w:pPr>
        <w:rPr>
          <w:rFonts w:cs="Arial"/>
          <w:szCs w:val="22"/>
        </w:rPr>
      </w:pPr>
    </w:p>
    <w:p w:rsidR="00737859" w:rsidRPr="002B26CE" w:rsidRDefault="00737859" w:rsidP="0073785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 w:rsidRPr="002B26CE">
        <w:rPr>
          <w:rFonts w:cs="Arial"/>
          <w:b/>
          <w:bCs w:val="0"/>
          <w:color w:val="FF0000"/>
          <w:szCs w:val="22"/>
        </w:rPr>
        <w:lastRenderedPageBreak/>
        <w:t xml:space="preserve">Methods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737859" w:rsidRPr="002B26CE" w:rsidTr="00647469">
        <w:tc>
          <w:tcPr>
            <w:tcW w:w="339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737859" w:rsidRPr="002B26CE" w:rsidRDefault="0073785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37859" w:rsidRPr="002B26CE" w:rsidTr="00647469">
        <w:tc>
          <w:tcPr>
            <w:tcW w:w="339" w:type="pct"/>
          </w:tcPr>
          <w:p w:rsidR="00737859" w:rsidRPr="002B26CE" w:rsidRDefault="00737859" w:rsidP="0064746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737859" w:rsidRPr="002B26CE" w:rsidRDefault="00206E9C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Post()</w:t>
            </w:r>
          </w:p>
        </w:tc>
        <w:tc>
          <w:tcPr>
            <w:tcW w:w="3469" w:type="pct"/>
          </w:tcPr>
          <w:p w:rsidR="00737859" w:rsidRPr="002B26CE" w:rsidRDefault="00206E9C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 a new topic</w:t>
            </w:r>
          </w:p>
        </w:tc>
      </w:tr>
      <w:tr w:rsidR="00737859" w:rsidRPr="002B26CE" w:rsidTr="00647469">
        <w:tc>
          <w:tcPr>
            <w:tcW w:w="339" w:type="pct"/>
          </w:tcPr>
          <w:p w:rsidR="00737859" w:rsidRPr="003B5F5B" w:rsidRDefault="003B5F5B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1192" w:type="pct"/>
          </w:tcPr>
          <w:p w:rsidR="00737859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Show()</w:t>
            </w:r>
          </w:p>
        </w:tc>
        <w:tc>
          <w:tcPr>
            <w:tcW w:w="3469" w:type="pct"/>
          </w:tcPr>
          <w:p w:rsidR="00737859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Shows a list of topic</w:t>
            </w:r>
          </w:p>
        </w:tc>
      </w:tr>
      <w:tr w:rsidR="00737859" w:rsidRPr="002B26CE" w:rsidTr="00647469">
        <w:tc>
          <w:tcPr>
            <w:tcW w:w="339" w:type="pct"/>
          </w:tcPr>
          <w:p w:rsidR="00737859" w:rsidRPr="003B5F5B" w:rsidRDefault="003B5F5B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1192" w:type="pct"/>
          </w:tcPr>
          <w:p w:rsidR="00737859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 w:rsidRPr="003B5F5B">
              <w:rPr>
                <w:rFonts w:ascii="Arial" w:hAnsi="Arial"/>
                <w:i w:val="0"/>
                <w:color w:val="auto"/>
              </w:rPr>
              <w:t>DeleteTopic</w:t>
            </w:r>
            <w:proofErr w:type="spellEnd"/>
            <w:r w:rsidRPr="003B5F5B">
              <w:rPr>
                <w:rFonts w:ascii="Arial" w:hAnsi="Arial"/>
                <w:i w:val="0"/>
                <w:color w:val="auto"/>
              </w:rPr>
              <w:t>()</w:t>
            </w:r>
          </w:p>
        </w:tc>
        <w:tc>
          <w:tcPr>
            <w:tcW w:w="3469" w:type="pct"/>
          </w:tcPr>
          <w:p w:rsidR="00737859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Delete a topic</w:t>
            </w:r>
          </w:p>
        </w:tc>
      </w:tr>
      <w:tr w:rsidR="00206E9C" w:rsidRPr="002B26CE" w:rsidTr="00647469">
        <w:tc>
          <w:tcPr>
            <w:tcW w:w="339" w:type="pct"/>
          </w:tcPr>
          <w:p w:rsidR="00206E9C" w:rsidRPr="003B5F5B" w:rsidRDefault="003B5F5B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04</w:t>
            </w:r>
          </w:p>
        </w:tc>
        <w:tc>
          <w:tcPr>
            <w:tcW w:w="1192" w:type="pct"/>
          </w:tcPr>
          <w:p w:rsidR="00206E9C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Lock()</w:t>
            </w:r>
          </w:p>
        </w:tc>
        <w:tc>
          <w:tcPr>
            <w:tcW w:w="3469" w:type="pct"/>
          </w:tcPr>
          <w:p w:rsidR="00206E9C" w:rsidRPr="003B5F5B" w:rsidRDefault="00206E9C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B5F5B">
              <w:rPr>
                <w:rFonts w:ascii="Arial" w:hAnsi="Arial"/>
                <w:i w:val="0"/>
                <w:color w:val="auto"/>
              </w:rPr>
              <w:t>Lock a topic</w:t>
            </w:r>
          </w:p>
        </w:tc>
      </w:tr>
    </w:tbl>
    <w:p w:rsidR="00737859" w:rsidRDefault="00737859" w:rsidP="00737859">
      <w:pPr>
        <w:pStyle w:val="Heading4"/>
        <w:numPr>
          <w:ilvl w:val="0"/>
          <w:numId w:val="0"/>
        </w:numPr>
        <w:ind w:left="1728" w:hanging="648"/>
        <w:rPr>
          <w:rFonts w:cs="Arial"/>
          <w:b/>
          <w:bCs w:val="0"/>
          <w:color w:val="FF0000"/>
          <w:szCs w:val="22"/>
        </w:rPr>
      </w:pPr>
    </w:p>
    <w:p w:rsidR="009F1219" w:rsidRPr="002B26CE" w:rsidRDefault="009F1219" w:rsidP="009F1219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r w:rsidRPr="002B26CE">
        <w:rPr>
          <w:rFonts w:cs="Arial"/>
          <w:b/>
          <w:bCs w:val="0"/>
          <w:color w:val="FF0000"/>
          <w:szCs w:val="22"/>
        </w:rPr>
        <w:t>Class</w:t>
      </w:r>
      <w:r>
        <w:rPr>
          <w:rFonts w:cs="Arial"/>
          <w:b/>
          <w:bCs w:val="0"/>
          <w:color w:val="FF0000"/>
          <w:szCs w:val="22"/>
        </w:rPr>
        <w:t xml:space="preserve"> Comment</w:t>
      </w:r>
    </w:p>
    <w:p w:rsidR="009F1219" w:rsidRPr="002B26CE" w:rsidRDefault="009F1219" w:rsidP="009F121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 w:rsidRPr="002B26CE">
        <w:rPr>
          <w:rFonts w:cs="Arial"/>
          <w:b/>
          <w:bCs w:val="0"/>
          <w:color w:val="FF0000"/>
          <w:szCs w:val="22"/>
        </w:rPr>
        <w:t>Attributes</w:t>
      </w:r>
    </w:p>
    <w:p w:rsidR="009F1219" w:rsidRPr="002B26CE" w:rsidRDefault="009F1219" w:rsidP="009F1219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1419"/>
        <w:gridCol w:w="857"/>
        <w:gridCol w:w="1175"/>
        <w:gridCol w:w="979"/>
        <w:gridCol w:w="4838"/>
      </w:tblGrid>
      <w:tr w:rsidR="009F1219" w:rsidRPr="002B26CE" w:rsidTr="00647469">
        <w:tc>
          <w:tcPr>
            <w:tcW w:w="297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F1219" w:rsidRPr="002B26CE" w:rsidTr="00647469">
        <w:tc>
          <w:tcPr>
            <w:tcW w:w="297" w:type="pct"/>
          </w:tcPr>
          <w:p w:rsidR="009F1219" w:rsidRPr="002B26CE" w:rsidRDefault="009F1219" w:rsidP="0064746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</w:t>
            </w:r>
          </w:p>
        </w:tc>
        <w:tc>
          <w:tcPr>
            <w:tcW w:w="435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9F1219" w:rsidRPr="002B26CE" w:rsidRDefault="009F1219" w:rsidP="0064746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455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Content of comment/discuss</w:t>
            </w:r>
          </w:p>
        </w:tc>
      </w:tr>
      <w:tr w:rsidR="009F1219" w:rsidRPr="002C1BAE" w:rsidTr="00647469">
        <w:tc>
          <w:tcPr>
            <w:tcW w:w="297" w:type="pct"/>
          </w:tcPr>
          <w:p w:rsidR="009F1219" w:rsidRPr="002C1BAE" w:rsidRDefault="009F121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720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TopicId</w:t>
            </w:r>
            <w:proofErr w:type="spellEnd"/>
          </w:p>
        </w:tc>
        <w:tc>
          <w:tcPr>
            <w:tcW w:w="435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Int</w:t>
            </w:r>
            <w:proofErr w:type="spellEnd"/>
          </w:p>
        </w:tc>
        <w:tc>
          <w:tcPr>
            <w:tcW w:w="596" w:type="pct"/>
          </w:tcPr>
          <w:p w:rsidR="009F1219" w:rsidRPr="002C1BAE" w:rsidRDefault="009F121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Id of topic</w:t>
            </w:r>
          </w:p>
        </w:tc>
      </w:tr>
      <w:tr w:rsidR="009F1219" w:rsidRPr="002C1BAE" w:rsidTr="00647469">
        <w:tc>
          <w:tcPr>
            <w:tcW w:w="297" w:type="pct"/>
          </w:tcPr>
          <w:p w:rsidR="009F1219" w:rsidRPr="002C1BAE" w:rsidRDefault="009F121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2C1BAE"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720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UserId</w:t>
            </w:r>
            <w:proofErr w:type="spellEnd"/>
          </w:p>
        </w:tc>
        <w:tc>
          <w:tcPr>
            <w:tcW w:w="435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 xml:space="preserve">String </w:t>
            </w:r>
          </w:p>
        </w:tc>
        <w:tc>
          <w:tcPr>
            <w:tcW w:w="596" w:type="pct"/>
          </w:tcPr>
          <w:p w:rsidR="009F1219" w:rsidRPr="002C1BAE" w:rsidRDefault="009F1219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Public</w:t>
            </w:r>
          </w:p>
        </w:tc>
        <w:tc>
          <w:tcPr>
            <w:tcW w:w="2455" w:type="pct"/>
          </w:tcPr>
          <w:p w:rsidR="009F1219" w:rsidRPr="002C1BAE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User name of user</w:t>
            </w:r>
          </w:p>
        </w:tc>
      </w:tr>
    </w:tbl>
    <w:p w:rsidR="009F1219" w:rsidRPr="002B26CE" w:rsidRDefault="009F1219" w:rsidP="009F1219">
      <w:pPr>
        <w:rPr>
          <w:rFonts w:cs="Arial"/>
          <w:szCs w:val="22"/>
        </w:rPr>
      </w:pPr>
    </w:p>
    <w:p w:rsidR="009F1219" w:rsidRPr="002B26CE" w:rsidRDefault="009F1219" w:rsidP="009F1219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 w:rsidRPr="002B26CE">
        <w:rPr>
          <w:rFonts w:cs="Arial"/>
          <w:b/>
          <w:bCs w:val="0"/>
          <w:color w:val="FF0000"/>
          <w:szCs w:val="22"/>
        </w:rPr>
        <w:t xml:space="preserve">Methods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9F1219" w:rsidRPr="002B26CE" w:rsidTr="00647469">
        <w:tc>
          <w:tcPr>
            <w:tcW w:w="339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9F1219" w:rsidRPr="002B26CE" w:rsidRDefault="009F1219" w:rsidP="0064746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9F1219" w:rsidRPr="002B26CE" w:rsidTr="00647469">
        <w:tc>
          <w:tcPr>
            <w:tcW w:w="339" w:type="pct"/>
          </w:tcPr>
          <w:p w:rsidR="009F1219" w:rsidRPr="002B26CE" w:rsidRDefault="009F1219" w:rsidP="0064746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Post()</w:t>
            </w:r>
          </w:p>
        </w:tc>
        <w:tc>
          <w:tcPr>
            <w:tcW w:w="3469" w:type="pct"/>
          </w:tcPr>
          <w:p w:rsidR="009F1219" w:rsidRPr="002B26CE" w:rsidRDefault="000E5FE2" w:rsidP="006474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 new comment in a topic</w:t>
            </w:r>
          </w:p>
        </w:tc>
      </w:tr>
      <w:tr w:rsidR="009F1219" w:rsidRPr="002B26CE" w:rsidTr="00647469">
        <w:tc>
          <w:tcPr>
            <w:tcW w:w="339" w:type="pct"/>
          </w:tcPr>
          <w:p w:rsidR="009F1219" w:rsidRPr="003D1388" w:rsidRDefault="003D1388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D1388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1192" w:type="pct"/>
          </w:tcPr>
          <w:p w:rsidR="009F1219" w:rsidRPr="003D1388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D1388">
              <w:rPr>
                <w:rFonts w:ascii="Arial" w:hAnsi="Arial"/>
                <w:i w:val="0"/>
                <w:color w:val="auto"/>
              </w:rPr>
              <w:t>Show()</w:t>
            </w:r>
          </w:p>
        </w:tc>
        <w:tc>
          <w:tcPr>
            <w:tcW w:w="3469" w:type="pct"/>
          </w:tcPr>
          <w:p w:rsidR="009F1219" w:rsidRPr="003D1388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D1388">
              <w:rPr>
                <w:rFonts w:ascii="Arial" w:hAnsi="Arial"/>
                <w:i w:val="0"/>
                <w:color w:val="auto"/>
              </w:rPr>
              <w:t>Shows comments of a topic</w:t>
            </w:r>
          </w:p>
        </w:tc>
      </w:tr>
      <w:tr w:rsidR="009F1219" w:rsidRPr="002B26CE" w:rsidTr="00647469">
        <w:tc>
          <w:tcPr>
            <w:tcW w:w="339" w:type="pct"/>
          </w:tcPr>
          <w:p w:rsidR="009F1219" w:rsidRPr="003D1388" w:rsidRDefault="003D1388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D1388"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1192" w:type="pct"/>
          </w:tcPr>
          <w:p w:rsidR="009F1219" w:rsidRPr="003D1388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 w:rsidRPr="003D1388">
              <w:rPr>
                <w:rFonts w:ascii="Arial" w:hAnsi="Arial"/>
                <w:i w:val="0"/>
                <w:color w:val="auto"/>
              </w:rPr>
              <w:t>DeleteComment</w:t>
            </w:r>
            <w:proofErr w:type="spellEnd"/>
            <w:r w:rsidRPr="003D1388">
              <w:rPr>
                <w:rFonts w:ascii="Arial" w:hAnsi="Arial"/>
                <w:i w:val="0"/>
                <w:color w:val="auto"/>
              </w:rPr>
              <w:t>()</w:t>
            </w:r>
          </w:p>
        </w:tc>
        <w:tc>
          <w:tcPr>
            <w:tcW w:w="3469" w:type="pct"/>
          </w:tcPr>
          <w:p w:rsidR="009F1219" w:rsidRPr="003D1388" w:rsidRDefault="000E5FE2" w:rsidP="0064746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3D1388">
              <w:rPr>
                <w:rFonts w:ascii="Arial" w:hAnsi="Arial"/>
                <w:i w:val="0"/>
                <w:color w:val="auto"/>
              </w:rPr>
              <w:t>Delete a comment</w:t>
            </w:r>
          </w:p>
        </w:tc>
      </w:tr>
    </w:tbl>
    <w:p w:rsidR="009F1219" w:rsidRPr="009F1219" w:rsidRDefault="009F1219" w:rsidP="009F1219">
      <w:pPr>
        <w:rPr>
          <w:lang w:eastAsia="ja-JP"/>
        </w:rPr>
      </w:pPr>
    </w:p>
    <w:p w:rsidR="0063280C" w:rsidRDefault="0063280C" w:rsidP="0063280C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Login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63280C" w:rsidRPr="002B26CE" w:rsidTr="00647469">
        <w:tc>
          <w:tcPr>
            <w:tcW w:w="9900" w:type="dxa"/>
            <w:gridSpan w:val="2"/>
            <w:shd w:val="clear" w:color="auto" w:fill="FF0000"/>
          </w:tcPr>
          <w:p w:rsidR="0063280C" w:rsidRPr="002B26CE" w:rsidRDefault="0063280C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bookmarkStart w:id="22" w:name="OLE_LINK82"/>
            <w:bookmarkStart w:id="23" w:name="OLE_LINK83"/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63280C" w:rsidRPr="002B26CE" w:rsidTr="00647469">
        <w:tc>
          <w:tcPr>
            <w:tcW w:w="3200" w:type="dxa"/>
            <w:tcBorders>
              <w:right w:val="nil"/>
            </w:tcBorders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63280C" w:rsidRPr="002B26CE" w:rsidRDefault="0063280C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63280C" w:rsidRPr="002B26CE" w:rsidTr="00647469"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63280C" w:rsidRPr="002B26CE" w:rsidRDefault="0063280C" w:rsidP="00647469">
            <w:pPr>
              <w:pStyle w:val="TableText"/>
              <w:jc w:val="both"/>
            </w:pPr>
            <w:r>
              <w:t>Login method will accept two arguments. Password must be encrypted MD5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63280C" w:rsidRPr="002B26CE" w:rsidTr="00647469">
        <w:tc>
          <w:tcPr>
            <w:tcW w:w="9900" w:type="dxa"/>
            <w:gridSpan w:val="2"/>
          </w:tcPr>
          <w:p w:rsidR="0063280C" w:rsidRPr="002B26CE" w:rsidRDefault="0063280C" w:rsidP="00647469">
            <w:pPr>
              <w:pStyle w:val="TableText"/>
            </w:pPr>
            <w:r w:rsidRPr="002B26CE">
              <w:t>Not Applicable.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Username</w:t>
            </w: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Password</w:t>
            </w: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lastRenderedPageBreak/>
              <w:t xml:space="preserve">Return Type </w:t>
            </w:r>
          </w:p>
        </w:tc>
      </w:tr>
      <w:tr w:rsidR="0063280C" w:rsidRPr="002B26CE" w:rsidTr="00647469">
        <w:trPr>
          <w:trHeight w:val="293"/>
        </w:trPr>
        <w:tc>
          <w:tcPr>
            <w:tcW w:w="9900" w:type="dxa"/>
            <w:gridSpan w:val="2"/>
          </w:tcPr>
          <w:p w:rsidR="0063280C" w:rsidRPr="002B26CE" w:rsidRDefault="0063280C" w:rsidP="00647469">
            <w:pPr>
              <w:pStyle w:val="TableText"/>
            </w:pPr>
            <w:r>
              <w:t>Boolean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63280C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63280C" w:rsidRPr="002B26CE" w:rsidRDefault="0063280C" w:rsidP="00647469">
            <w:pPr>
              <w:pStyle w:val="TableText"/>
            </w:pPr>
            <w:r>
              <w:t>Null exception</w:t>
            </w:r>
          </w:p>
        </w:tc>
      </w:tr>
      <w:bookmarkEnd w:id="22"/>
      <w:bookmarkEnd w:id="23"/>
    </w:tbl>
    <w:p w:rsidR="0063280C" w:rsidRPr="0063280C" w:rsidRDefault="0063280C" w:rsidP="0063280C">
      <w:pPr>
        <w:rPr>
          <w:lang w:eastAsia="ja-JP"/>
        </w:rPr>
      </w:pPr>
    </w:p>
    <w:p w:rsidR="0063280C" w:rsidRDefault="0063280C" w:rsidP="0063280C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Post Topic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63280C" w:rsidRPr="002B26CE" w:rsidTr="00647469">
        <w:tc>
          <w:tcPr>
            <w:tcW w:w="9900" w:type="dxa"/>
            <w:gridSpan w:val="2"/>
            <w:shd w:val="clear" w:color="auto" w:fill="FF0000"/>
          </w:tcPr>
          <w:p w:rsidR="0063280C" w:rsidRPr="002B26CE" w:rsidRDefault="0063280C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63280C" w:rsidRPr="002B26CE" w:rsidTr="00647469">
        <w:tc>
          <w:tcPr>
            <w:tcW w:w="3200" w:type="dxa"/>
            <w:tcBorders>
              <w:right w:val="nil"/>
            </w:tcBorders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63280C" w:rsidRPr="002B26CE" w:rsidRDefault="0063280C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63280C" w:rsidRPr="002B26CE" w:rsidTr="00647469"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63280C" w:rsidRPr="002B26CE" w:rsidRDefault="00535741" w:rsidP="00647469">
            <w:pPr>
              <w:pStyle w:val="TableText"/>
              <w:jc w:val="both"/>
            </w:pPr>
            <w:r>
              <w:t>Post a new topic by user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63280C" w:rsidRPr="002B26CE" w:rsidTr="00647469">
        <w:tc>
          <w:tcPr>
            <w:tcW w:w="9900" w:type="dxa"/>
            <w:gridSpan w:val="2"/>
          </w:tcPr>
          <w:p w:rsidR="0063280C" w:rsidRPr="002B26CE" w:rsidRDefault="0063280C" w:rsidP="00647469">
            <w:pPr>
              <w:pStyle w:val="TableText"/>
            </w:pPr>
            <w:r w:rsidRPr="002B26CE">
              <w:t>Not Applicable.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E40E9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Title</w:t>
            </w:r>
          </w:p>
        </w:tc>
        <w:tc>
          <w:tcPr>
            <w:tcW w:w="6700" w:type="dxa"/>
          </w:tcPr>
          <w:p w:rsidR="0063280C" w:rsidRPr="002B26CE" w:rsidRDefault="00E40E9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E40E9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Message</w:t>
            </w:r>
          </w:p>
        </w:tc>
        <w:tc>
          <w:tcPr>
            <w:tcW w:w="6700" w:type="dxa"/>
          </w:tcPr>
          <w:p w:rsidR="0063280C" w:rsidRPr="002B26CE" w:rsidRDefault="00E40E9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63280C" w:rsidRPr="002B26CE" w:rsidTr="00647469">
        <w:trPr>
          <w:trHeight w:val="150"/>
        </w:trPr>
        <w:tc>
          <w:tcPr>
            <w:tcW w:w="32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63280C" w:rsidRPr="002B26CE" w:rsidTr="00647469">
        <w:trPr>
          <w:trHeight w:val="293"/>
        </w:trPr>
        <w:tc>
          <w:tcPr>
            <w:tcW w:w="9900" w:type="dxa"/>
            <w:gridSpan w:val="2"/>
          </w:tcPr>
          <w:p w:rsidR="0063280C" w:rsidRPr="002B26CE" w:rsidRDefault="0063280C" w:rsidP="00647469">
            <w:pPr>
              <w:pStyle w:val="TableText"/>
            </w:pPr>
            <w:r>
              <w:t>Boolean</w:t>
            </w:r>
          </w:p>
        </w:tc>
      </w:tr>
      <w:tr w:rsidR="0063280C" w:rsidRPr="002B26CE" w:rsidTr="00647469">
        <w:tc>
          <w:tcPr>
            <w:tcW w:w="9900" w:type="dxa"/>
            <w:gridSpan w:val="2"/>
            <w:shd w:val="clear" w:color="auto" w:fill="FFFF99"/>
          </w:tcPr>
          <w:p w:rsidR="0063280C" w:rsidRPr="002B26CE" w:rsidRDefault="0063280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63280C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63280C" w:rsidRPr="002B26CE" w:rsidRDefault="0063280C" w:rsidP="00647469">
            <w:pPr>
              <w:pStyle w:val="TableText"/>
            </w:pPr>
            <w:r>
              <w:t>Null exception</w:t>
            </w:r>
          </w:p>
        </w:tc>
      </w:tr>
    </w:tbl>
    <w:p w:rsidR="0063280C" w:rsidRPr="0063280C" w:rsidRDefault="0063280C" w:rsidP="0063280C">
      <w:pPr>
        <w:rPr>
          <w:lang w:eastAsia="ja-JP"/>
        </w:rPr>
      </w:pPr>
    </w:p>
    <w:p w:rsidR="0063280C" w:rsidRDefault="000F5438" w:rsidP="0063280C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Show Topic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0F5438" w:rsidRPr="002B26CE" w:rsidTr="00647469">
        <w:tc>
          <w:tcPr>
            <w:tcW w:w="9900" w:type="dxa"/>
            <w:gridSpan w:val="2"/>
            <w:shd w:val="clear" w:color="auto" w:fill="FF0000"/>
          </w:tcPr>
          <w:p w:rsidR="000F5438" w:rsidRPr="002B26CE" w:rsidRDefault="000F5438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0F5438" w:rsidRPr="002B26CE" w:rsidTr="00647469">
        <w:tc>
          <w:tcPr>
            <w:tcW w:w="3200" w:type="dxa"/>
            <w:tcBorders>
              <w:right w:val="nil"/>
            </w:tcBorders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0F5438" w:rsidRPr="002B26CE" w:rsidRDefault="000F5438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F5438" w:rsidRPr="002B26CE" w:rsidTr="00647469">
        <w:tc>
          <w:tcPr>
            <w:tcW w:w="32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0F5438" w:rsidRPr="002B26CE" w:rsidRDefault="000F5438" w:rsidP="00647469">
            <w:pPr>
              <w:pStyle w:val="TableText"/>
              <w:jc w:val="both"/>
            </w:pPr>
            <w:r>
              <w:t>Show all topic for user and admin</w:t>
            </w:r>
          </w:p>
        </w:tc>
      </w:tr>
      <w:tr w:rsidR="000F5438" w:rsidRPr="002B26CE" w:rsidTr="00647469">
        <w:tc>
          <w:tcPr>
            <w:tcW w:w="9900" w:type="dxa"/>
            <w:gridSpan w:val="2"/>
            <w:shd w:val="clear" w:color="auto" w:fill="FFFF99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0F5438" w:rsidRPr="002B26CE" w:rsidTr="00647469">
        <w:tc>
          <w:tcPr>
            <w:tcW w:w="9900" w:type="dxa"/>
            <w:gridSpan w:val="2"/>
          </w:tcPr>
          <w:p w:rsidR="000F5438" w:rsidRPr="002B26CE" w:rsidRDefault="000F5438" w:rsidP="00647469">
            <w:pPr>
              <w:pStyle w:val="TableText"/>
            </w:pPr>
            <w:r w:rsidRPr="002B26CE">
              <w:t>Not Applicable.</w:t>
            </w:r>
          </w:p>
        </w:tc>
      </w:tr>
      <w:tr w:rsidR="000F5438" w:rsidRPr="002B26CE" w:rsidTr="00647469">
        <w:tc>
          <w:tcPr>
            <w:tcW w:w="9900" w:type="dxa"/>
            <w:gridSpan w:val="2"/>
            <w:shd w:val="clear" w:color="auto" w:fill="FFFF99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0F5438" w:rsidRPr="002B26CE" w:rsidTr="00647469">
        <w:trPr>
          <w:trHeight w:val="150"/>
        </w:trPr>
        <w:tc>
          <w:tcPr>
            <w:tcW w:w="32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0F5438" w:rsidRPr="002B26CE" w:rsidTr="00647469">
        <w:trPr>
          <w:trHeight w:val="150"/>
        </w:trPr>
        <w:tc>
          <w:tcPr>
            <w:tcW w:w="32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IsAdmin</w:t>
            </w:r>
            <w:proofErr w:type="spellEnd"/>
          </w:p>
        </w:tc>
        <w:tc>
          <w:tcPr>
            <w:tcW w:w="67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Boolean</w:t>
            </w:r>
          </w:p>
        </w:tc>
      </w:tr>
      <w:tr w:rsidR="000F5438" w:rsidRPr="002B26CE" w:rsidTr="00647469">
        <w:trPr>
          <w:trHeight w:val="150"/>
        </w:trPr>
        <w:tc>
          <w:tcPr>
            <w:tcW w:w="32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0F5438" w:rsidRPr="002B26CE" w:rsidTr="00647469">
        <w:trPr>
          <w:trHeight w:val="150"/>
        </w:trPr>
        <w:tc>
          <w:tcPr>
            <w:tcW w:w="32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0F5438" w:rsidRPr="002B26CE" w:rsidTr="00647469">
        <w:tc>
          <w:tcPr>
            <w:tcW w:w="9900" w:type="dxa"/>
            <w:gridSpan w:val="2"/>
            <w:shd w:val="clear" w:color="auto" w:fill="FFFF99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0F5438" w:rsidRPr="002B26CE" w:rsidTr="00647469">
        <w:trPr>
          <w:trHeight w:val="293"/>
        </w:trPr>
        <w:tc>
          <w:tcPr>
            <w:tcW w:w="9900" w:type="dxa"/>
            <w:gridSpan w:val="2"/>
          </w:tcPr>
          <w:p w:rsidR="000F5438" w:rsidRPr="002B26CE" w:rsidRDefault="00BA1E96" w:rsidP="00647469">
            <w:pPr>
              <w:pStyle w:val="TableText"/>
            </w:pPr>
            <w:proofErr w:type="spellStart"/>
            <w:r>
              <w:t>ListTopic</w:t>
            </w:r>
            <w:proofErr w:type="spellEnd"/>
          </w:p>
        </w:tc>
      </w:tr>
      <w:tr w:rsidR="000F5438" w:rsidRPr="002B26CE" w:rsidTr="00647469">
        <w:tc>
          <w:tcPr>
            <w:tcW w:w="9900" w:type="dxa"/>
            <w:gridSpan w:val="2"/>
            <w:shd w:val="clear" w:color="auto" w:fill="FFFF99"/>
          </w:tcPr>
          <w:p w:rsidR="000F5438" w:rsidRPr="002B26CE" w:rsidRDefault="000F5438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0F5438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0F5438" w:rsidRPr="002B26CE" w:rsidRDefault="000F5438" w:rsidP="00647469">
            <w:pPr>
              <w:pStyle w:val="TableText"/>
            </w:pPr>
          </w:p>
        </w:tc>
      </w:tr>
    </w:tbl>
    <w:p w:rsidR="000F5438" w:rsidRPr="000F5438" w:rsidRDefault="000F5438" w:rsidP="000F5438">
      <w:pPr>
        <w:rPr>
          <w:lang w:eastAsia="ja-JP"/>
        </w:rPr>
      </w:pPr>
    </w:p>
    <w:p w:rsidR="0063280C" w:rsidRDefault="00602805" w:rsidP="0063280C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lastRenderedPageBreak/>
        <w:t>Delete Topic Method</w:t>
      </w:r>
      <w:r>
        <w:rPr>
          <w:rFonts w:cs="Arial"/>
          <w:b/>
          <w:bCs w:val="0"/>
          <w:color w:val="FF0000"/>
          <w:szCs w:val="22"/>
        </w:rPr>
        <w:tab/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602805" w:rsidRPr="002B26CE" w:rsidTr="00647469">
        <w:tc>
          <w:tcPr>
            <w:tcW w:w="9900" w:type="dxa"/>
            <w:gridSpan w:val="2"/>
            <w:shd w:val="clear" w:color="auto" w:fill="FF0000"/>
          </w:tcPr>
          <w:p w:rsidR="00602805" w:rsidRPr="002B26CE" w:rsidRDefault="00602805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602805" w:rsidRPr="002B26CE" w:rsidTr="00647469">
        <w:tc>
          <w:tcPr>
            <w:tcW w:w="3200" w:type="dxa"/>
            <w:tcBorders>
              <w:right w:val="nil"/>
            </w:tcBorders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602805" w:rsidRPr="002B26CE" w:rsidRDefault="00602805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602805" w:rsidRPr="002B26CE" w:rsidTr="00647469">
        <w:tc>
          <w:tcPr>
            <w:tcW w:w="32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602805" w:rsidRPr="002B26CE" w:rsidRDefault="00602805" w:rsidP="00647469">
            <w:pPr>
              <w:pStyle w:val="TableText"/>
              <w:jc w:val="both"/>
            </w:pPr>
            <w:r>
              <w:t>Delete a topic</w:t>
            </w:r>
          </w:p>
        </w:tc>
      </w:tr>
      <w:tr w:rsidR="00602805" w:rsidRPr="002B26CE" w:rsidTr="00647469">
        <w:tc>
          <w:tcPr>
            <w:tcW w:w="9900" w:type="dxa"/>
            <w:gridSpan w:val="2"/>
            <w:shd w:val="clear" w:color="auto" w:fill="FFFF99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602805" w:rsidRPr="002B26CE" w:rsidTr="00647469">
        <w:tc>
          <w:tcPr>
            <w:tcW w:w="9900" w:type="dxa"/>
            <w:gridSpan w:val="2"/>
          </w:tcPr>
          <w:p w:rsidR="00602805" w:rsidRPr="002B26CE" w:rsidRDefault="00602805" w:rsidP="00647469">
            <w:pPr>
              <w:pStyle w:val="TableText"/>
            </w:pPr>
            <w:r w:rsidRPr="002B26CE">
              <w:t>Not Applicable.</w:t>
            </w:r>
          </w:p>
        </w:tc>
      </w:tr>
      <w:tr w:rsidR="00602805" w:rsidRPr="002B26CE" w:rsidTr="00647469">
        <w:tc>
          <w:tcPr>
            <w:tcW w:w="9900" w:type="dxa"/>
            <w:gridSpan w:val="2"/>
            <w:shd w:val="clear" w:color="auto" w:fill="FFFF99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602805" w:rsidRPr="002B26CE" w:rsidTr="00647469">
        <w:trPr>
          <w:trHeight w:val="150"/>
        </w:trPr>
        <w:tc>
          <w:tcPr>
            <w:tcW w:w="32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602805" w:rsidRPr="002B26CE" w:rsidTr="00647469">
        <w:trPr>
          <w:trHeight w:val="150"/>
        </w:trPr>
        <w:tc>
          <w:tcPr>
            <w:tcW w:w="3200" w:type="dxa"/>
          </w:tcPr>
          <w:p w:rsidR="00602805" w:rsidRPr="002B26CE" w:rsidRDefault="00326C0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602805" w:rsidRPr="002B26CE" w:rsidRDefault="00326C0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</w:t>
            </w:r>
            <w:proofErr w:type="spellEnd"/>
          </w:p>
        </w:tc>
      </w:tr>
      <w:tr w:rsidR="00602805" w:rsidRPr="002B26CE" w:rsidTr="00647469">
        <w:trPr>
          <w:trHeight w:val="150"/>
        </w:trPr>
        <w:tc>
          <w:tcPr>
            <w:tcW w:w="32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602805" w:rsidRPr="002B26CE" w:rsidTr="00647469">
        <w:trPr>
          <w:trHeight w:val="150"/>
        </w:trPr>
        <w:tc>
          <w:tcPr>
            <w:tcW w:w="32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602805" w:rsidRPr="002B26CE" w:rsidTr="00647469">
        <w:tc>
          <w:tcPr>
            <w:tcW w:w="9900" w:type="dxa"/>
            <w:gridSpan w:val="2"/>
            <w:shd w:val="clear" w:color="auto" w:fill="FFFF99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602805" w:rsidRPr="002B26CE" w:rsidTr="00647469">
        <w:trPr>
          <w:trHeight w:val="293"/>
        </w:trPr>
        <w:tc>
          <w:tcPr>
            <w:tcW w:w="9900" w:type="dxa"/>
            <w:gridSpan w:val="2"/>
          </w:tcPr>
          <w:p w:rsidR="00602805" w:rsidRPr="002B26CE" w:rsidRDefault="00602805" w:rsidP="00647469">
            <w:pPr>
              <w:pStyle w:val="TableText"/>
            </w:pPr>
            <w:r>
              <w:t>Boolean</w:t>
            </w:r>
          </w:p>
        </w:tc>
      </w:tr>
      <w:tr w:rsidR="00602805" w:rsidRPr="002B26CE" w:rsidTr="00647469">
        <w:tc>
          <w:tcPr>
            <w:tcW w:w="9900" w:type="dxa"/>
            <w:gridSpan w:val="2"/>
            <w:shd w:val="clear" w:color="auto" w:fill="FFFF99"/>
          </w:tcPr>
          <w:p w:rsidR="00602805" w:rsidRPr="002B26CE" w:rsidRDefault="0060280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602805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602805" w:rsidRPr="002B26CE" w:rsidRDefault="00602805" w:rsidP="00647469">
            <w:pPr>
              <w:pStyle w:val="TableText"/>
            </w:pPr>
          </w:p>
        </w:tc>
      </w:tr>
    </w:tbl>
    <w:p w:rsidR="00602805" w:rsidRPr="00602805" w:rsidRDefault="00602805" w:rsidP="00602805">
      <w:pPr>
        <w:rPr>
          <w:lang w:eastAsia="ja-JP"/>
        </w:rPr>
      </w:pPr>
    </w:p>
    <w:p w:rsidR="0063280C" w:rsidRDefault="00E41F96" w:rsidP="0063280C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Lock</w:t>
      </w:r>
      <w:r w:rsidR="00080A45">
        <w:rPr>
          <w:rFonts w:cs="Arial"/>
          <w:b/>
          <w:bCs w:val="0"/>
          <w:color w:val="FF0000"/>
          <w:szCs w:val="22"/>
        </w:rPr>
        <w:t xml:space="preserve"> Topic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080A45" w:rsidRPr="002B26CE" w:rsidTr="00647469">
        <w:tc>
          <w:tcPr>
            <w:tcW w:w="9900" w:type="dxa"/>
            <w:gridSpan w:val="2"/>
            <w:shd w:val="clear" w:color="auto" w:fill="FF0000"/>
          </w:tcPr>
          <w:p w:rsidR="00080A45" w:rsidRPr="002B26CE" w:rsidRDefault="00080A45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080A45" w:rsidRPr="002B26CE" w:rsidTr="00647469">
        <w:tc>
          <w:tcPr>
            <w:tcW w:w="3200" w:type="dxa"/>
            <w:tcBorders>
              <w:right w:val="nil"/>
            </w:tcBorders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080A45" w:rsidRPr="002B26CE" w:rsidRDefault="00080A45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080A45" w:rsidRPr="002B26CE" w:rsidTr="00647469">
        <w:tc>
          <w:tcPr>
            <w:tcW w:w="32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080A45" w:rsidRPr="002B26CE" w:rsidRDefault="00E41F96" w:rsidP="00647469">
            <w:pPr>
              <w:pStyle w:val="TableText"/>
              <w:jc w:val="both"/>
            </w:pPr>
            <w:r>
              <w:t>Lock a topic</w:t>
            </w:r>
            <w:r w:rsidR="001715EA">
              <w:t xml:space="preserve"> by admin</w:t>
            </w:r>
          </w:p>
        </w:tc>
      </w:tr>
      <w:tr w:rsidR="00080A45" w:rsidRPr="002B26CE" w:rsidTr="00647469">
        <w:tc>
          <w:tcPr>
            <w:tcW w:w="9900" w:type="dxa"/>
            <w:gridSpan w:val="2"/>
            <w:shd w:val="clear" w:color="auto" w:fill="FFFF99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080A45" w:rsidRPr="002B26CE" w:rsidTr="00647469">
        <w:tc>
          <w:tcPr>
            <w:tcW w:w="9900" w:type="dxa"/>
            <w:gridSpan w:val="2"/>
          </w:tcPr>
          <w:p w:rsidR="00080A45" w:rsidRPr="002B26CE" w:rsidRDefault="00080A45" w:rsidP="00647469">
            <w:pPr>
              <w:pStyle w:val="TableText"/>
            </w:pPr>
            <w:r w:rsidRPr="002B26CE">
              <w:t>Not Applicable.</w:t>
            </w:r>
          </w:p>
        </w:tc>
      </w:tr>
      <w:tr w:rsidR="00080A45" w:rsidRPr="002B26CE" w:rsidTr="00647469">
        <w:tc>
          <w:tcPr>
            <w:tcW w:w="9900" w:type="dxa"/>
            <w:gridSpan w:val="2"/>
            <w:shd w:val="clear" w:color="auto" w:fill="FFFF99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080A45" w:rsidRPr="002B26CE" w:rsidTr="00647469">
        <w:trPr>
          <w:trHeight w:val="150"/>
        </w:trPr>
        <w:tc>
          <w:tcPr>
            <w:tcW w:w="32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080A45" w:rsidRPr="002B26CE" w:rsidTr="00647469">
        <w:trPr>
          <w:trHeight w:val="150"/>
        </w:trPr>
        <w:tc>
          <w:tcPr>
            <w:tcW w:w="32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</w:t>
            </w:r>
            <w:proofErr w:type="spellEnd"/>
          </w:p>
        </w:tc>
      </w:tr>
      <w:tr w:rsidR="00080A45" w:rsidRPr="002B26CE" w:rsidTr="00647469">
        <w:trPr>
          <w:trHeight w:val="150"/>
        </w:trPr>
        <w:tc>
          <w:tcPr>
            <w:tcW w:w="32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080A45" w:rsidRPr="002B26CE" w:rsidTr="00647469">
        <w:trPr>
          <w:trHeight w:val="150"/>
        </w:trPr>
        <w:tc>
          <w:tcPr>
            <w:tcW w:w="32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080A45" w:rsidRPr="002B26CE" w:rsidTr="00647469">
        <w:tc>
          <w:tcPr>
            <w:tcW w:w="9900" w:type="dxa"/>
            <w:gridSpan w:val="2"/>
            <w:shd w:val="clear" w:color="auto" w:fill="FFFF99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080A45" w:rsidRPr="002B26CE" w:rsidTr="00647469">
        <w:trPr>
          <w:trHeight w:val="293"/>
        </w:trPr>
        <w:tc>
          <w:tcPr>
            <w:tcW w:w="9900" w:type="dxa"/>
            <w:gridSpan w:val="2"/>
          </w:tcPr>
          <w:p w:rsidR="00080A45" w:rsidRPr="002B26CE" w:rsidRDefault="00080A45" w:rsidP="00647469">
            <w:pPr>
              <w:pStyle w:val="TableText"/>
            </w:pPr>
            <w:r>
              <w:t>Boolean</w:t>
            </w:r>
          </w:p>
        </w:tc>
      </w:tr>
      <w:tr w:rsidR="00080A45" w:rsidRPr="002B26CE" w:rsidTr="00647469">
        <w:tc>
          <w:tcPr>
            <w:tcW w:w="9900" w:type="dxa"/>
            <w:gridSpan w:val="2"/>
            <w:shd w:val="clear" w:color="auto" w:fill="FFFF99"/>
          </w:tcPr>
          <w:p w:rsidR="00080A45" w:rsidRPr="002B26CE" w:rsidRDefault="00080A45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080A45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080A45" w:rsidRPr="002B26CE" w:rsidRDefault="00080A45" w:rsidP="00647469">
            <w:pPr>
              <w:pStyle w:val="TableText"/>
            </w:pPr>
          </w:p>
        </w:tc>
      </w:tr>
    </w:tbl>
    <w:p w:rsidR="00080A45" w:rsidRPr="00080A45" w:rsidRDefault="00080A45" w:rsidP="00080A45">
      <w:pPr>
        <w:rPr>
          <w:lang w:eastAsia="ja-JP"/>
        </w:rPr>
      </w:pPr>
    </w:p>
    <w:p w:rsidR="00D8404E" w:rsidRDefault="00171F3E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Post Comment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171F3E" w:rsidRPr="002B26CE" w:rsidTr="00647469">
        <w:tc>
          <w:tcPr>
            <w:tcW w:w="9900" w:type="dxa"/>
            <w:gridSpan w:val="2"/>
            <w:shd w:val="clear" w:color="auto" w:fill="FF0000"/>
          </w:tcPr>
          <w:p w:rsidR="00171F3E" w:rsidRPr="002B26CE" w:rsidRDefault="00171F3E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171F3E" w:rsidRPr="002B26CE" w:rsidTr="00647469">
        <w:tc>
          <w:tcPr>
            <w:tcW w:w="3200" w:type="dxa"/>
            <w:tcBorders>
              <w:right w:val="nil"/>
            </w:tcBorders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171F3E" w:rsidRPr="002B26CE" w:rsidRDefault="00171F3E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71F3E" w:rsidRPr="002B26CE" w:rsidTr="00647469">
        <w:tc>
          <w:tcPr>
            <w:tcW w:w="3200" w:type="dxa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171F3E" w:rsidRPr="002B26CE" w:rsidRDefault="009F3382" w:rsidP="00647469">
            <w:pPr>
              <w:pStyle w:val="TableText"/>
              <w:jc w:val="both"/>
            </w:pPr>
            <w:r>
              <w:t>Post a comment in a topic</w:t>
            </w:r>
            <w:r w:rsidR="00B22B84">
              <w:t xml:space="preserve"> by user</w:t>
            </w:r>
          </w:p>
        </w:tc>
      </w:tr>
      <w:tr w:rsidR="00171F3E" w:rsidRPr="002B26CE" w:rsidTr="00647469">
        <w:tc>
          <w:tcPr>
            <w:tcW w:w="9900" w:type="dxa"/>
            <w:gridSpan w:val="2"/>
            <w:shd w:val="clear" w:color="auto" w:fill="FFFF99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171F3E" w:rsidRPr="002B26CE" w:rsidTr="00647469">
        <w:tc>
          <w:tcPr>
            <w:tcW w:w="9900" w:type="dxa"/>
            <w:gridSpan w:val="2"/>
          </w:tcPr>
          <w:p w:rsidR="00171F3E" w:rsidRPr="002B26CE" w:rsidRDefault="00171F3E" w:rsidP="00647469">
            <w:pPr>
              <w:pStyle w:val="TableText"/>
            </w:pPr>
            <w:r w:rsidRPr="002B26CE">
              <w:t>Not Applicable.</w:t>
            </w:r>
          </w:p>
        </w:tc>
      </w:tr>
      <w:tr w:rsidR="00171F3E" w:rsidRPr="002B26CE" w:rsidTr="00647469">
        <w:tc>
          <w:tcPr>
            <w:tcW w:w="9900" w:type="dxa"/>
            <w:gridSpan w:val="2"/>
            <w:shd w:val="clear" w:color="auto" w:fill="FFFF99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lastRenderedPageBreak/>
              <w:t xml:space="preserve">Parameter </w:t>
            </w:r>
          </w:p>
        </w:tc>
      </w:tr>
      <w:tr w:rsidR="00171F3E" w:rsidRPr="002B26CE" w:rsidTr="00647469">
        <w:trPr>
          <w:trHeight w:val="150"/>
        </w:trPr>
        <w:tc>
          <w:tcPr>
            <w:tcW w:w="3200" w:type="dxa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171F3E" w:rsidRPr="002B26CE" w:rsidTr="00647469">
        <w:trPr>
          <w:trHeight w:val="150"/>
        </w:trPr>
        <w:tc>
          <w:tcPr>
            <w:tcW w:w="3200" w:type="dxa"/>
          </w:tcPr>
          <w:p w:rsidR="00171F3E" w:rsidRPr="002B26CE" w:rsidRDefault="00014F9B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Message</w:t>
            </w:r>
          </w:p>
        </w:tc>
        <w:tc>
          <w:tcPr>
            <w:tcW w:w="6700" w:type="dxa"/>
          </w:tcPr>
          <w:p w:rsidR="00171F3E" w:rsidRPr="002B26CE" w:rsidRDefault="00014F9B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171F3E" w:rsidRPr="002B26CE" w:rsidTr="00647469">
        <w:trPr>
          <w:trHeight w:val="150"/>
        </w:trPr>
        <w:tc>
          <w:tcPr>
            <w:tcW w:w="3200" w:type="dxa"/>
          </w:tcPr>
          <w:p w:rsidR="00171F3E" w:rsidRPr="002B26CE" w:rsidRDefault="00014F9B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171F3E" w:rsidRPr="002B26CE" w:rsidRDefault="00014F9B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</w:t>
            </w:r>
            <w:proofErr w:type="spellEnd"/>
          </w:p>
        </w:tc>
      </w:tr>
      <w:tr w:rsidR="00171F3E" w:rsidRPr="002B26CE" w:rsidTr="00647469">
        <w:trPr>
          <w:trHeight w:val="150"/>
        </w:trPr>
        <w:tc>
          <w:tcPr>
            <w:tcW w:w="3200" w:type="dxa"/>
          </w:tcPr>
          <w:p w:rsidR="00171F3E" w:rsidRPr="00014F9B" w:rsidRDefault="00014F9B" w:rsidP="00647469">
            <w:pPr>
              <w:spacing w:after="60"/>
              <w:rPr>
                <w:rFonts w:cs="Arial"/>
                <w:b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014F9B">
              <w:rPr>
                <w:rFonts w:cs="Arial"/>
                <w:b/>
                <w:color w:val="auto"/>
                <w:sz w:val="20"/>
                <w:szCs w:val="20"/>
                <w:lang w:val="en-US" w:eastAsia="en-US"/>
              </w:rPr>
              <w:t>UserId</w:t>
            </w:r>
            <w:proofErr w:type="spellEnd"/>
          </w:p>
        </w:tc>
        <w:tc>
          <w:tcPr>
            <w:tcW w:w="6700" w:type="dxa"/>
          </w:tcPr>
          <w:p w:rsidR="00171F3E" w:rsidRPr="00014F9B" w:rsidRDefault="00014F9B" w:rsidP="00647469">
            <w:pPr>
              <w:spacing w:after="60"/>
              <w:rPr>
                <w:rFonts w:cs="Arial"/>
                <w:b/>
                <w:bCs/>
                <w:color w:val="auto"/>
                <w:sz w:val="20"/>
                <w:szCs w:val="20"/>
                <w:lang w:val="en-US" w:eastAsia="en-US"/>
              </w:rPr>
            </w:pPr>
            <w:r w:rsidRPr="00014F9B">
              <w:rPr>
                <w:rFonts w:cs="Arial"/>
                <w:b/>
                <w:bCs/>
                <w:color w:val="auto"/>
                <w:sz w:val="20"/>
                <w:szCs w:val="20"/>
                <w:lang w:val="en-US" w:eastAsia="en-US"/>
              </w:rPr>
              <w:t>String</w:t>
            </w:r>
          </w:p>
        </w:tc>
      </w:tr>
      <w:tr w:rsidR="00171F3E" w:rsidRPr="002B26CE" w:rsidTr="00647469">
        <w:tc>
          <w:tcPr>
            <w:tcW w:w="9900" w:type="dxa"/>
            <w:gridSpan w:val="2"/>
            <w:shd w:val="clear" w:color="auto" w:fill="FFFF99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171F3E" w:rsidRPr="002B26CE" w:rsidTr="00647469">
        <w:trPr>
          <w:trHeight w:val="293"/>
        </w:trPr>
        <w:tc>
          <w:tcPr>
            <w:tcW w:w="9900" w:type="dxa"/>
            <w:gridSpan w:val="2"/>
          </w:tcPr>
          <w:p w:rsidR="00171F3E" w:rsidRPr="002B26CE" w:rsidRDefault="00171F3E" w:rsidP="00647469">
            <w:pPr>
              <w:pStyle w:val="TableText"/>
            </w:pPr>
            <w:r>
              <w:t>Boolean</w:t>
            </w:r>
          </w:p>
        </w:tc>
      </w:tr>
      <w:tr w:rsidR="00171F3E" w:rsidRPr="002B26CE" w:rsidTr="00647469">
        <w:tc>
          <w:tcPr>
            <w:tcW w:w="9900" w:type="dxa"/>
            <w:gridSpan w:val="2"/>
            <w:shd w:val="clear" w:color="auto" w:fill="FFFF99"/>
          </w:tcPr>
          <w:p w:rsidR="00171F3E" w:rsidRPr="002B26CE" w:rsidRDefault="00171F3E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171F3E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171F3E" w:rsidRPr="002B26CE" w:rsidRDefault="00014F9B" w:rsidP="00647469">
            <w:pPr>
              <w:pStyle w:val="TableText"/>
            </w:pPr>
            <w:r>
              <w:t>Null exception</w:t>
            </w:r>
          </w:p>
        </w:tc>
      </w:tr>
    </w:tbl>
    <w:p w:rsidR="00171F3E" w:rsidRPr="00171F3E" w:rsidRDefault="00171F3E" w:rsidP="00171F3E">
      <w:pPr>
        <w:rPr>
          <w:lang w:eastAsia="ja-JP"/>
        </w:rPr>
      </w:pPr>
    </w:p>
    <w:p w:rsidR="003D55B9" w:rsidRDefault="00B93C56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Show Comment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B93C56" w:rsidRPr="002B26CE" w:rsidTr="00647469">
        <w:tc>
          <w:tcPr>
            <w:tcW w:w="9900" w:type="dxa"/>
            <w:gridSpan w:val="2"/>
            <w:shd w:val="clear" w:color="auto" w:fill="FF0000"/>
          </w:tcPr>
          <w:p w:rsidR="00B93C56" w:rsidRPr="002B26CE" w:rsidRDefault="00B93C56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B93C56" w:rsidRPr="002B26CE" w:rsidTr="00647469">
        <w:tc>
          <w:tcPr>
            <w:tcW w:w="3200" w:type="dxa"/>
            <w:tcBorders>
              <w:right w:val="nil"/>
            </w:tcBorders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B93C56" w:rsidRPr="002B26CE" w:rsidRDefault="00B93C56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93C56" w:rsidRPr="002B26CE" w:rsidTr="00647469">
        <w:tc>
          <w:tcPr>
            <w:tcW w:w="3200" w:type="dxa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B93C56" w:rsidRPr="002B26CE" w:rsidRDefault="00B93C56" w:rsidP="00647469">
            <w:pPr>
              <w:pStyle w:val="TableText"/>
              <w:jc w:val="both"/>
            </w:pPr>
            <w:r>
              <w:t>Show comments in a topic</w:t>
            </w:r>
          </w:p>
        </w:tc>
      </w:tr>
      <w:tr w:rsidR="00B93C56" w:rsidRPr="002B26CE" w:rsidTr="00647469">
        <w:tc>
          <w:tcPr>
            <w:tcW w:w="9900" w:type="dxa"/>
            <w:gridSpan w:val="2"/>
            <w:shd w:val="clear" w:color="auto" w:fill="FFFF99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B93C56" w:rsidRPr="002B26CE" w:rsidTr="00647469">
        <w:tc>
          <w:tcPr>
            <w:tcW w:w="9900" w:type="dxa"/>
            <w:gridSpan w:val="2"/>
          </w:tcPr>
          <w:p w:rsidR="00B93C56" w:rsidRPr="002B26CE" w:rsidRDefault="00B93C56" w:rsidP="00647469">
            <w:pPr>
              <w:pStyle w:val="TableText"/>
            </w:pPr>
            <w:r w:rsidRPr="002B26CE">
              <w:t>Not Applicable.</w:t>
            </w:r>
          </w:p>
        </w:tc>
      </w:tr>
      <w:tr w:rsidR="00B93C56" w:rsidRPr="002B26CE" w:rsidTr="00647469">
        <w:tc>
          <w:tcPr>
            <w:tcW w:w="9900" w:type="dxa"/>
            <w:gridSpan w:val="2"/>
            <w:shd w:val="clear" w:color="auto" w:fill="FFFF99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B93C56" w:rsidRPr="002B26CE" w:rsidTr="00647469">
        <w:trPr>
          <w:trHeight w:val="150"/>
        </w:trPr>
        <w:tc>
          <w:tcPr>
            <w:tcW w:w="3200" w:type="dxa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B93C56" w:rsidRPr="002B26CE" w:rsidTr="00647469">
        <w:trPr>
          <w:trHeight w:val="150"/>
        </w:trPr>
        <w:tc>
          <w:tcPr>
            <w:tcW w:w="3200" w:type="dxa"/>
          </w:tcPr>
          <w:p w:rsidR="00B93C56" w:rsidRPr="002B26CE" w:rsidRDefault="003A6E7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TopicId</w:t>
            </w:r>
            <w:proofErr w:type="spellEnd"/>
          </w:p>
        </w:tc>
        <w:tc>
          <w:tcPr>
            <w:tcW w:w="6700" w:type="dxa"/>
          </w:tcPr>
          <w:p w:rsidR="00B93C56" w:rsidRPr="002B26CE" w:rsidRDefault="003A6E7C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</w:t>
            </w:r>
            <w:proofErr w:type="spellEnd"/>
          </w:p>
        </w:tc>
      </w:tr>
      <w:tr w:rsidR="00B93C56" w:rsidRPr="002B26CE" w:rsidTr="00647469">
        <w:trPr>
          <w:trHeight w:val="150"/>
        </w:trPr>
        <w:tc>
          <w:tcPr>
            <w:tcW w:w="3200" w:type="dxa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B93C56" w:rsidRPr="002B26CE" w:rsidTr="00647469">
        <w:trPr>
          <w:trHeight w:val="150"/>
        </w:trPr>
        <w:tc>
          <w:tcPr>
            <w:tcW w:w="3200" w:type="dxa"/>
          </w:tcPr>
          <w:p w:rsidR="00B93C56" w:rsidRPr="00014F9B" w:rsidRDefault="00B93C56" w:rsidP="00647469">
            <w:pPr>
              <w:spacing w:after="60"/>
              <w:rPr>
                <w:rFonts w:cs="Arial"/>
                <w:b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B93C56" w:rsidRPr="00014F9B" w:rsidRDefault="00B93C56" w:rsidP="00647469">
            <w:pPr>
              <w:spacing w:after="60"/>
              <w:rPr>
                <w:rFonts w:cs="Arial"/>
                <w:b/>
                <w:bCs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B93C56" w:rsidRPr="002B26CE" w:rsidTr="00647469">
        <w:tc>
          <w:tcPr>
            <w:tcW w:w="9900" w:type="dxa"/>
            <w:gridSpan w:val="2"/>
            <w:shd w:val="clear" w:color="auto" w:fill="FFFF99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B93C56" w:rsidRPr="002B26CE" w:rsidTr="00647469">
        <w:trPr>
          <w:trHeight w:val="293"/>
        </w:trPr>
        <w:tc>
          <w:tcPr>
            <w:tcW w:w="9900" w:type="dxa"/>
            <w:gridSpan w:val="2"/>
          </w:tcPr>
          <w:p w:rsidR="00B93C56" w:rsidRPr="002B26CE" w:rsidRDefault="00EE03DE" w:rsidP="00647469">
            <w:pPr>
              <w:pStyle w:val="TableText"/>
            </w:pPr>
            <w:proofErr w:type="spellStart"/>
            <w:r>
              <w:t>CommentList</w:t>
            </w:r>
            <w:proofErr w:type="spellEnd"/>
          </w:p>
        </w:tc>
      </w:tr>
      <w:tr w:rsidR="00B93C56" w:rsidRPr="002B26CE" w:rsidTr="00647469">
        <w:tc>
          <w:tcPr>
            <w:tcW w:w="9900" w:type="dxa"/>
            <w:gridSpan w:val="2"/>
            <w:shd w:val="clear" w:color="auto" w:fill="FFFF99"/>
          </w:tcPr>
          <w:p w:rsidR="00B93C56" w:rsidRPr="002B26CE" w:rsidRDefault="00B93C56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B93C56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B93C56" w:rsidRPr="002B26CE" w:rsidRDefault="00B93C56" w:rsidP="00647469">
            <w:pPr>
              <w:pStyle w:val="TableText"/>
            </w:pPr>
          </w:p>
        </w:tc>
      </w:tr>
    </w:tbl>
    <w:p w:rsidR="00B93C56" w:rsidRPr="00B93C56" w:rsidRDefault="00B93C56" w:rsidP="00B93C56">
      <w:pPr>
        <w:rPr>
          <w:lang w:eastAsia="ja-JP"/>
        </w:rPr>
      </w:pPr>
    </w:p>
    <w:p w:rsidR="003D55B9" w:rsidRDefault="00370E07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r>
        <w:rPr>
          <w:rFonts w:cs="Arial"/>
          <w:b/>
          <w:bCs w:val="0"/>
          <w:color w:val="FF0000"/>
          <w:szCs w:val="22"/>
        </w:rPr>
        <w:t>Delete Comment Method</w:t>
      </w:r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370E07" w:rsidRPr="002B26CE" w:rsidTr="00647469">
        <w:tc>
          <w:tcPr>
            <w:tcW w:w="9900" w:type="dxa"/>
            <w:gridSpan w:val="2"/>
            <w:shd w:val="clear" w:color="auto" w:fill="FF0000"/>
          </w:tcPr>
          <w:p w:rsidR="00370E07" w:rsidRPr="002B26CE" w:rsidRDefault="00370E07" w:rsidP="0064746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370E07" w:rsidRPr="002B26CE" w:rsidTr="00647469">
        <w:tc>
          <w:tcPr>
            <w:tcW w:w="3200" w:type="dxa"/>
            <w:tcBorders>
              <w:right w:val="nil"/>
            </w:tcBorders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370E07" w:rsidRPr="002B26CE" w:rsidRDefault="00370E07" w:rsidP="0064746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370E07" w:rsidRPr="002B26CE" w:rsidTr="00647469">
        <w:tc>
          <w:tcPr>
            <w:tcW w:w="3200" w:type="dxa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370E07" w:rsidRPr="002B26CE" w:rsidRDefault="000D76C0" w:rsidP="00647469">
            <w:pPr>
              <w:pStyle w:val="TableText"/>
              <w:jc w:val="both"/>
            </w:pPr>
            <w:r>
              <w:t xml:space="preserve">Delete </w:t>
            </w:r>
            <w:r w:rsidR="009A449E">
              <w:t xml:space="preserve">a </w:t>
            </w:r>
            <w:r>
              <w:t>comment</w:t>
            </w:r>
          </w:p>
        </w:tc>
      </w:tr>
      <w:tr w:rsidR="00370E07" w:rsidRPr="002B26CE" w:rsidTr="00647469">
        <w:tc>
          <w:tcPr>
            <w:tcW w:w="9900" w:type="dxa"/>
            <w:gridSpan w:val="2"/>
            <w:shd w:val="clear" w:color="auto" w:fill="FFFF99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370E07" w:rsidRPr="002B26CE" w:rsidTr="00647469">
        <w:tc>
          <w:tcPr>
            <w:tcW w:w="9900" w:type="dxa"/>
            <w:gridSpan w:val="2"/>
          </w:tcPr>
          <w:p w:rsidR="00370E07" w:rsidRPr="002B26CE" w:rsidRDefault="00370E07" w:rsidP="00647469">
            <w:pPr>
              <w:pStyle w:val="TableText"/>
            </w:pPr>
            <w:r w:rsidRPr="002B26CE">
              <w:t>Not Applicable.</w:t>
            </w:r>
          </w:p>
        </w:tc>
      </w:tr>
      <w:tr w:rsidR="00370E07" w:rsidRPr="002B26CE" w:rsidTr="00647469">
        <w:tc>
          <w:tcPr>
            <w:tcW w:w="9900" w:type="dxa"/>
            <w:gridSpan w:val="2"/>
            <w:shd w:val="clear" w:color="auto" w:fill="FFFF99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370E07" w:rsidRPr="002B26CE" w:rsidTr="00647469">
        <w:trPr>
          <w:trHeight w:val="150"/>
        </w:trPr>
        <w:tc>
          <w:tcPr>
            <w:tcW w:w="3200" w:type="dxa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370E07" w:rsidRPr="002B26CE" w:rsidTr="00647469">
        <w:trPr>
          <w:trHeight w:val="150"/>
        </w:trPr>
        <w:tc>
          <w:tcPr>
            <w:tcW w:w="3200" w:type="dxa"/>
          </w:tcPr>
          <w:p w:rsidR="00370E07" w:rsidRPr="002B26CE" w:rsidRDefault="007C45F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CommentId</w:t>
            </w:r>
            <w:proofErr w:type="spellEnd"/>
          </w:p>
        </w:tc>
        <w:tc>
          <w:tcPr>
            <w:tcW w:w="6700" w:type="dxa"/>
          </w:tcPr>
          <w:p w:rsidR="00370E07" w:rsidRPr="002B26CE" w:rsidRDefault="007C45F1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</w:t>
            </w:r>
            <w:proofErr w:type="spellEnd"/>
          </w:p>
        </w:tc>
      </w:tr>
      <w:tr w:rsidR="00370E07" w:rsidRPr="002B26CE" w:rsidTr="00647469">
        <w:trPr>
          <w:trHeight w:val="150"/>
        </w:trPr>
        <w:tc>
          <w:tcPr>
            <w:tcW w:w="3200" w:type="dxa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370E07" w:rsidRPr="002B26CE" w:rsidTr="00647469">
        <w:trPr>
          <w:trHeight w:val="150"/>
        </w:trPr>
        <w:tc>
          <w:tcPr>
            <w:tcW w:w="3200" w:type="dxa"/>
          </w:tcPr>
          <w:p w:rsidR="00370E07" w:rsidRPr="00014F9B" w:rsidRDefault="00370E07" w:rsidP="00647469">
            <w:pPr>
              <w:spacing w:after="60"/>
              <w:rPr>
                <w:rFonts w:cs="Arial"/>
                <w:b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370E07" w:rsidRPr="00014F9B" w:rsidRDefault="00370E07" w:rsidP="00647469">
            <w:pPr>
              <w:spacing w:after="60"/>
              <w:rPr>
                <w:rFonts w:cs="Arial"/>
                <w:b/>
                <w:bCs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370E07" w:rsidRPr="002B26CE" w:rsidTr="00647469">
        <w:tc>
          <w:tcPr>
            <w:tcW w:w="9900" w:type="dxa"/>
            <w:gridSpan w:val="2"/>
            <w:shd w:val="clear" w:color="auto" w:fill="FFFF99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370E07" w:rsidRPr="002B26CE" w:rsidTr="00647469">
        <w:trPr>
          <w:trHeight w:val="293"/>
        </w:trPr>
        <w:tc>
          <w:tcPr>
            <w:tcW w:w="9900" w:type="dxa"/>
            <w:gridSpan w:val="2"/>
          </w:tcPr>
          <w:p w:rsidR="00370E07" w:rsidRPr="002B26CE" w:rsidRDefault="007C7FE2" w:rsidP="00647469">
            <w:pPr>
              <w:pStyle w:val="TableText"/>
            </w:pPr>
            <w:r>
              <w:lastRenderedPageBreak/>
              <w:t>Boolean</w:t>
            </w:r>
          </w:p>
        </w:tc>
      </w:tr>
      <w:tr w:rsidR="00370E07" w:rsidRPr="002B26CE" w:rsidTr="00647469">
        <w:tc>
          <w:tcPr>
            <w:tcW w:w="9900" w:type="dxa"/>
            <w:gridSpan w:val="2"/>
            <w:shd w:val="clear" w:color="auto" w:fill="FFFF99"/>
          </w:tcPr>
          <w:p w:rsidR="00370E07" w:rsidRPr="002B26CE" w:rsidRDefault="00370E07" w:rsidP="0064746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370E07" w:rsidRPr="002B26CE" w:rsidTr="0064746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370E07" w:rsidRPr="002B26CE" w:rsidRDefault="00370E07" w:rsidP="00647469">
            <w:pPr>
              <w:pStyle w:val="TableText"/>
            </w:pPr>
          </w:p>
        </w:tc>
      </w:tr>
    </w:tbl>
    <w:p w:rsidR="00370E07" w:rsidRPr="00370E07" w:rsidRDefault="00370E07" w:rsidP="00370E07">
      <w:pPr>
        <w:rPr>
          <w:lang w:eastAsia="ja-JP"/>
        </w:rPr>
      </w:pPr>
    </w:p>
    <w:bookmarkEnd w:id="21"/>
    <w:p w:rsidR="0063280C" w:rsidRPr="0063280C" w:rsidRDefault="0063280C" w:rsidP="0063280C">
      <w:pPr>
        <w:rPr>
          <w:lang w:eastAsia="ja-JP"/>
        </w:rPr>
      </w:pPr>
    </w:p>
    <w:p w:rsidR="007F630B" w:rsidRPr="002B26CE" w:rsidRDefault="007F630B" w:rsidP="007F630B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7F630B" w:rsidRPr="002B26CE" w:rsidRDefault="007F630B" w:rsidP="007F630B">
      <w:pPr>
        <w:rPr>
          <w:rFonts w:cs="Arial"/>
          <w:szCs w:val="22"/>
        </w:rPr>
      </w:pPr>
    </w:p>
    <w:sectPr w:rsidR="007F630B" w:rsidRPr="002B26CE" w:rsidSect="001F3C25">
      <w:headerReference w:type="even" r:id="rId28"/>
      <w:headerReference w:type="default" r:id="rId29"/>
      <w:footerReference w:type="default" r:id="rId30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4FF" w:rsidRDefault="003224FF">
      <w:r>
        <w:separator/>
      </w:r>
    </w:p>
  </w:endnote>
  <w:endnote w:type="continuationSeparator" w:id="0">
    <w:p w:rsidR="003224FF" w:rsidRDefault="0032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3224FF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55" type="#_x0000_t202" style="position:absolute;left:0;text-align:left;margin-left:-3.6pt;margin-top:15.35pt;width:486pt;height:27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" fillcolor="red" stroked="f">
          <v:textbox>
            <w:txbxContent>
              <w:p w:rsidR="006753EC" w:rsidRPr="00137180" w:rsidRDefault="003D275B" w:rsidP="00EA388F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proofErr w:type="spellStart"/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proofErr w:type="spellEnd"/>
                <w:r w:rsidR="006753EC">
                  <w:rPr>
                    <w:b/>
                    <w:color w:val="FFFFFF"/>
                  </w:rPr>
                  <w:tab/>
                </w:r>
                <w:r w:rsidR="006753EC"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6" o:spid="_x0000_s2054" style="position:absolute;left:0;text-align:left;flip:y;z-index:251660800;visibility:visible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OayAOBwCAAA0BAAADgAAAAAAAAAAAAAAAAAuAgAAZHJzL2Uyb0RvYy54bWxQSwEC&#10;LQAUAAYACAAAACEADuCLON8AAAAIAQAADwAAAAAAAAAAAAAAAAB2BAAAZHJzL2Rvd25yZXYueG1s&#10;UEsFBgAAAAAEAAQA8wAAAIIFAAAAAA==&#10;" strokecolor="#fc0" strokeweight="3pt"/>
      </w:pict>
    </w:r>
    <w:r>
      <w:rPr>
        <w:noProof/>
        <w:lang w:val="en-US" w:eastAsia="en-US"/>
      </w:rPr>
      <w:pict>
        <v:line id="Line 15" o:spid="_x0000_s2053" style="position:absolute;left:0;text-align:left;flip:y;z-index:251659776;visibility:visible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" strokecolor="#003640" strokeweight="3pt"/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  <w:p w:rsidR="006753EC" w:rsidRDefault="003224FF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51" type="#_x0000_t202" style="position:absolute;left:0;text-align:left;margin-left:0;margin-top:11.1pt;width:486pt;height:27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" fillcolor="red" stroked="f">
          <v:textbox>
            <w:txbxContent>
              <w:p w:rsidR="006753EC" w:rsidRPr="00137180" w:rsidRDefault="003D275B" w:rsidP="00C048C5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proofErr w:type="spellStart"/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proofErr w:type="spellEnd"/>
                <w:r w:rsidR="006753EC">
                  <w:rPr>
                    <w:b/>
                    <w:color w:val="FFFFFF"/>
                  </w:rPr>
                  <w:tab/>
                </w:r>
                <w:r w:rsidR="006753EC" w:rsidRPr="00137180">
                  <w:rPr>
                    <w:b/>
                    <w:color w:val="FFFFFF"/>
                  </w:rPr>
                  <w:t xml:space="preserve">Page </w:t>
                </w:r>
                <w:r w:rsidR="003D4E27" w:rsidRPr="00137180">
                  <w:rPr>
                    <w:b/>
                    <w:color w:val="FFFFFF"/>
                  </w:rPr>
                  <w:fldChar w:fldCharType="begin"/>
                </w:r>
                <w:r w:rsidR="006753EC" w:rsidRPr="00137180">
                  <w:rPr>
                    <w:b/>
                    <w:color w:val="FFFFFF"/>
                  </w:rPr>
                  <w:instrText xml:space="preserve"> PAGE </w:instrText>
                </w:r>
                <w:r w:rsidR="003D4E27" w:rsidRPr="00137180">
                  <w:rPr>
                    <w:b/>
                    <w:color w:val="FFFFFF"/>
                  </w:rPr>
                  <w:fldChar w:fldCharType="separate"/>
                </w:r>
                <w:r w:rsidR="00C34FEE">
                  <w:rPr>
                    <w:b/>
                    <w:noProof/>
                    <w:color w:val="FFFFFF"/>
                  </w:rPr>
                  <w:t>2</w:t>
                </w:r>
                <w:r w:rsidR="003D4E27" w:rsidRPr="00137180">
                  <w:rPr>
                    <w:b/>
                    <w:color w:val="FFFFFF"/>
                  </w:rPr>
                  <w:fldChar w:fldCharType="end"/>
                </w:r>
                <w:r w:rsidR="006753EC" w:rsidRPr="00137180">
                  <w:rPr>
                    <w:b/>
                    <w:color w:val="FFFFFF"/>
                  </w:rPr>
                  <w:t xml:space="preserve"> of </w:t>
                </w:r>
                <w:r w:rsidR="001F3C25">
                  <w:rPr>
                    <w:b/>
                    <w:color w:val="FFFFFF"/>
                  </w:rPr>
                  <w:t>5</w:t>
                </w:r>
                <w:r w:rsidR="006753EC">
                  <w:rPr>
                    <w:b/>
                    <w:color w:val="FFFFFF"/>
                  </w:rPr>
                  <w:tab/>
                  <w:t xml:space="preserve">Offshore Software </w:t>
                </w:r>
                <w:proofErr w:type="gramStart"/>
                <w:r w:rsidR="006753EC">
                  <w:rPr>
                    <w:b/>
                    <w:color w:val="FFFFFF"/>
                  </w:rPr>
                  <w:t>Development</w:t>
                </w:r>
                <w:proofErr w:type="gramEnd"/>
              </w:p>
            </w:txbxContent>
          </v:textbox>
        </v:shape>
      </w:pict>
    </w:r>
    <w:r>
      <w:rPr>
        <w:noProof/>
        <w:lang w:val="en-US" w:eastAsia="en-US"/>
      </w:rPr>
      <w:pict>
        <v:line id="Line 13" o:spid="_x0000_s2050" style="position:absolute;left:0;text-align:left;flip:y;z-index:251657728;visibility:visibl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kGg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iGMEJBoCAAA0BAAADgAAAAAAAAAAAAAAAAAuAgAAZHJzL2Uyb0RvYy54bWxQSwECLQAUAAYACAAA&#10;ACEA/7KnytgAAAAEAQAADwAAAAAAAAAAAAAAAAB0BAAAZHJzL2Rvd25yZXYueG1sUEsFBgAAAAAE&#10;AAQA8wAAAHkFAAAAAA==&#10;" strokecolor="#003640" strokeweight="3pt"/>
      </w:pict>
    </w:r>
    <w:r>
      <w:rPr>
        <w:noProof/>
        <w:lang w:val="en-US" w:eastAsia="en-US"/>
      </w:rPr>
      <w:pict>
        <v:line id="Line 12" o:spid="_x0000_s2049" style="position:absolute;left:0;text-align:left;flip:y;z-index:251656704;visibility:visibl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" strokecolor="#fc0" strokeweight="3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4FF" w:rsidRDefault="003224FF">
      <w:r>
        <w:separator/>
      </w:r>
    </w:p>
  </w:footnote>
  <w:footnote w:type="continuationSeparator" w:id="0">
    <w:p w:rsidR="003224FF" w:rsidRDefault="00322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B" w:rsidRPr="003D275B" w:rsidRDefault="003D275B" w:rsidP="003D275B">
    <w:pPr>
      <w:pStyle w:val="Header"/>
    </w:pPr>
    <w:r>
      <w:rPr>
        <w:noProof/>
        <w:lang w:val="en-US" w:eastAsia="en-US"/>
      </w:rPr>
      <w:drawing>
        <wp:inline distT="0" distB="0" distL="0" distR="0">
          <wp:extent cx="6105525" cy="923925"/>
          <wp:effectExtent l="0" t="0" r="9525" b="9525"/>
          <wp:docPr id="3" name="Picture 3" descr="D:\DEPARMENT\Style_NashTech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PARMENT\Style_NashTech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3224FF" w:rsidP="00CC0AA2">
    <w:pPr>
      <w:rPr>
        <w:szCs w:val="20"/>
      </w:rPr>
    </w:pPr>
    <w:r>
      <w:rPr>
        <w:noProof/>
        <w:szCs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2" type="#_x0000_t202" style="position:absolute;left:0;text-align:left;margin-left:0;margin-top:-1.2pt;width:486pt;height:27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aigIAABc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u5HW2ooCAAAXBQAADgAAAAAAAAAAAAAAAAAuAgAAZHJzL2Uyb0RvYy54bWxQSwECLQAUAAYA&#10;CAAAACEAcDbPu90AAAAGAQAADwAAAAAAAAAAAAAAAADkBAAAZHJzL2Rvd25yZXYueG1sUEsFBgAA&#10;AAAEAAQA8wAAAO4FAAAAAA==&#10;" fillcolor="#003640" stroked="f">
          <v:textbox>
            <w:txbxContent>
              <w:p w:rsidR="006753EC" w:rsidRPr="00137180" w:rsidRDefault="00584D97" w:rsidP="00137180">
                <w:pPr>
                  <w:tabs>
                    <w:tab w:val="right" w:pos="8280"/>
                  </w:tabs>
                  <w:spacing w:after="100" w:afterAutospacing="1"/>
                  <w:ind w:right="57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Discussion Web</w:t>
                </w:r>
                <w:r w:rsidR="006753EC">
                  <w:rPr>
                    <w:b/>
                    <w:color w:val="FFFFFF"/>
                  </w:rPr>
                  <w:t xml:space="preserve"> - Detailed Design</w:t>
                </w:r>
              </w:p>
            </w:txbxContent>
          </v:textbox>
        </v:shape>
      </w:pict>
    </w:r>
  </w:p>
  <w:p w:rsidR="006753EC" w:rsidRPr="00CC0AA2" w:rsidRDefault="006753EC" w:rsidP="00CC0AA2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79D"/>
    <w:multiLevelType w:val="multilevel"/>
    <w:tmpl w:val="1352B942"/>
    <w:numStyleLink w:val="BulletPoint"/>
  </w:abstractNum>
  <w:abstractNum w:abstractNumId="1">
    <w:nsid w:val="0D0411F5"/>
    <w:multiLevelType w:val="multilevel"/>
    <w:tmpl w:val="1352B942"/>
    <w:numStyleLink w:val="BulletPoint"/>
  </w:abstractNum>
  <w:abstractNum w:abstractNumId="2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F26CB"/>
    <w:multiLevelType w:val="multilevel"/>
    <w:tmpl w:val="1352B942"/>
    <w:numStyleLink w:val="BulletPoint"/>
  </w:abstractNum>
  <w:abstractNum w:abstractNumId="4">
    <w:nsid w:val="244E1076"/>
    <w:multiLevelType w:val="multilevel"/>
    <w:tmpl w:val="1352B942"/>
    <w:numStyleLink w:val="BulletPoint"/>
  </w:abstractNum>
  <w:abstractNum w:abstractNumId="5">
    <w:nsid w:val="252F2C4A"/>
    <w:multiLevelType w:val="multilevel"/>
    <w:tmpl w:val="1352B942"/>
    <w:numStyleLink w:val="BulletPoint"/>
  </w:abstractNum>
  <w:abstractNum w:abstractNumId="6">
    <w:nsid w:val="2AC756EE"/>
    <w:multiLevelType w:val="multilevel"/>
    <w:tmpl w:val="1352B942"/>
    <w:numStyleLink w:val="BulletPoint"/>
  </w:abstractNum>
  <w:abstractNum w:abstractNumId="7">
    <w:nsid w:val="2B4B05F7"/>
    <w:multiLevelType w:val="multilevel"/>
    <w:tmpl w:val="1352B942"/>
    <w:numStyleLink w:val="BulletPoint"/>
  </w:abstractNum>
  <w:abstractNum w:abstractNumId="8">
    <w:nsid w:val="2DD03278"/>
    <w:multiLevelType w:val="hybridMultilevel"/>
    <w:tmpl w:val="E7869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05B47"/>
    <w:multiLevelType w:val="multilevel"/>
    <w:tmpl w:val="1352B942"/>
    <w:numStyleLink w:val="BulletPoint"/>
  </w:abstractNum>
  <w:abstractNum w:abstractNumId="10">
    <w:nsid w:val="372421FA"/>
    <w:multiLevelType w:val="multilevel"/>
    <w:tmpl w:val="1352B942"/>
    <w:numStyleLink w:val="BulletPoint"/>
  </w:abstractNum>
  <w:abstractNum w:abstractNumId="11">
    <w:nsid w:val="378D5930"/>
    <w:multiLevelType w:val="multilevel"/>
    <w:tmpl w:val="1352B942"/>
    <w:numStyleLink w:val="BulletPoint"/>
  </w:abstractNum>
  <w:abstractNum w:abstractNumId="12">
    <w:nsid w:val="37A57707"/>
    <w:multiLevelType w:val="multilevel"/>
    <w:tmpl w:val="D746237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BD04FC6"/>
    <w:multiLevelType w:val="multilevel"/>
    <w:tmpl w:val="1352B942"/>
    <w:numStyleLink w:val="BulletPoint"/>
  </w:abstractNum>
  <w:abstractNum w:abstractNumId="14">
    <w:nsid w:val="41EC38FE"/>
    <w:multiLevelType w:val="multilevel"/>
    <w:tmpl w:val="1352B942"/>
    <w:numStyleLink w:val="BulletPoint"/>
  </w:abstractNum>
  <w:abstractNum w:abstractNumId="15">
    <w:nsid w:val="52315A8A"/>
    <w:multiLevelType w:val="multilevel"/>
    <w:tmpl w:val="1352B942"/>
    <w:numStyleLink w:val="BulletPoint"/>
  </w:abstractNum>
  <w:abstractNum w:abstractNumId="16">
    <w:nsid w:val="59AA1326"/>
    <w:multiLevelType w:val="multilevel"/>
    <w:tmpl w:val="1352B942"/>
    <w:numStyleLink w:val="BulletPoint"/>
  </w:abstractNum>
  <w:abstractNum w:abstractNumId="17">
    <w:nsid w:val="7E4D3356"/>
    <w:multiLevelType w:val="multilevel"/>
    <w:tmpl w:val="1352B942"/>
    <w:numStyleLink w:val="BulletPoint"/>
  </w:abstractNum>
  <w:num w:numId="1">
    <w:abstractNumId w:val="12"/>
  </w:num>
  <w:num w:numId="2">
    <w:abstractNumId w:val="2"/>
  </w:num>
  <w:num w:numId="3">
    <w:abstractNumId w:val="1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6"/>
  </w:num>
  <w:num w:numId="9">
    <w:abstractNumId w:val="10"/>
  </w:num>
  <w:num w:numId="10">
    <w:abstractNumId w:val="11"/>
  </w:num>
  <w:num w:numId="11">
    <w:abstractNumId w:val="9"/>
  </w:num>
  <w:num w:numId="12">
    <w:abstractNumId w:val="15"/>
  </w:num>
  <w:num w:numId="13">
    <w:abstractNumId w:val="6"/>
  </w:num>
  <w:num w:numId="14">
    <w:abstractNumId w:val="14"/>
  </w:num>
  <w:num w:numId="15">
    <w:abstractNumId w:val="17"/>
  </w:num>
  <w:num w:numId="16">
    <w:abstractNumId w:val="0"/>
  </w:num>
  <w:num w:numId="17">
    <w:abstractNumId w:val="3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12"/>
  </w:num>
  <w:num w:numId="31">
    <w:abstractNumId w:val="12"/>
  </w:num>
  <w:num w:numId="32">
    <w:abstractNumId w:val="12"/>
  </w:num>
  <w:num w:numId="33">
    <w:abstractNumId w:val="8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6">
      <o:colormru v:ext="edit" colors="#004036,#003640,#f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A0C88"/>
    <w:rsid w:val="00000E67"/>
    <w:rsid w:val="00014F9B"/>
    <w:rsid w:val="00016AB5"/>
    <w:rsid w:val="00021C40"/>
    <w:rsid w:val="00026096"/>
    <w:rsid w:val="000353B7"/>
    <w:rsid w:val="000369DE"/>
    <w:rsid w:val="00040F03"/>
    <w:rsid w:val="00041648"/>
    <w:rsid w:val="00043CF6"/>
    <w:rsid w:val="00045E74"/>
    <w:rsid w:val="000559FA"/>
    <w:rsid w:val="000618AF"/>
    <w:rsid w:val="00062B7C"/>
    <w:rsid w:val="000738FA"/>
    <w:rsid w:val="000772F9"/>
    <w:rsid w:val="00077CD8"/>
    <w:rsid w:val="00080A45"/>
    <w:rsid w:val="00081C2B"/>
    <w:rsid w:val="00082BFB"/>
    <w:rsid w:val="0008380A"/>
    <w:rsid w:val="0008588A"/>
    <w:rsid w:val="00085E43"/>
    <w:rsid w:val="000A2035"/>
    <w:rsid w:val="000A5754"/>
    <w:rsid w:val="000B0205"/>
    <w:rsid w:val="000B3F9B"/>
    <w:rsid w:val="000B6C80"/>
    <w:rsid w:val="000C1975"/>
    <w:rsid w:val="000C72FF"/>
    <w:rsid w:val="000D76C0"/>
    <w:rsid w:val="000E441F"/>
    <w:rsid w:val="000E5FE2"/>
    <w:rsid w:val="000F5438"/>
    <w:rsid w:val="000F5459"/>
    <w:rsid w:val="000F6902"/>
    <w:rsid w:val="00101DA9"/>
    <w:rsid w:val="00114F88"/>
    <w:rsid w:val="0011561B"/>
    <w:rsid w:val="00123943"/>
    <w:rsid w:val="00134FFA"/>
    <w:rsid w:val="00137180"/>
    <w:rsid w:val="00145B6E"/>
    <w:rsid w:val="001579A8"/>
    <w:rsid w:val="0016340C"/>
    <w:rsid w:val="001638CE"/>
    <w:rsid w:val="00165268"/>
    <w:rsid w:val="00170D6D"/>
    <w:rsid w:val="001715EA"/>
    <w:rsid w:val="00171F3E"/>
    <w:rsid w:val="00176447"/>
    <w:rsid w:val="00181D55"/>
    <w:rsid w:val="001848C9"/>
    <w:rsid w:val="00192A16"/>
    <w:rsid w:val="00193C1E"/>
    <w:rsid w:val="00194B7E"/>
    <w:rsid w:val="00194E68"/>
    <w:rsid w:val="001D527E"/>
    <w:rsid w:val="001E4833"/>
    <w:rsid w:val="001F3C25"/>
    <w:rsid w:val="00201095"/>
    <w:rsid w:val="00204E7C"/>
    <w:rsid w:val="00206E9C"/>
    <w:rsid w:val="00213169"/>
    <w:rsid w:val="002300EA"/>
    <w:rsid w:val="00230EA8"/>
    <w:rsid w:val="00245C66"/>
    <w:rsid w:val="002510BC"/>
    <w:rsid w:val="00277E28"/>
    <w:rsid w:val="00280500"/>
    <w:rsid w:val="00282960"/>
    <w:rsid w:val="0028488C"/>
    <w:rsid w:val="002B26CE"/>
    <w:rsid w:val="002B5FB3"/>
    <w:rsid w:val="002C1989"/>
    <w:rsid w:val="002C1BAE"/>
    <w:rsid w:val="002E1D30"/>
    <w:rsid w:val="002E2979"/>
    <w:rsid w:val="002F0BC2"/>
    <w:rsid w:val="002F55B3"/>
    <w:rsid w:val="00304DCE"/>
    <w:rsid w:val="00316F9E"/>
    <w:rsid w:val="003220B3"/>
    <w:rsid w:val="003224FF"/>
    <w:rsid w:val="00326C01"/>
    <w:rsid w:val="00344A63"/>
    <w:rsid w:val="00346091"/>
    <w:rsid w:val="00347032"/>
    <w:rsid w:val="00352AF4"/>
    <w:rsid w:val="00362711"/>
    <w:rsid w:val="00367495"/>
    <w:rsid w:val="00367906"/>
    <w:rsid w:val="00370E07"/>
    <w:rsid w:val="00380C82"/>
    <w:rsid w:val="00397FDE"/>
    <w:rsid w:val="003A34A9"/>
    <w:rsid w:val="003A6D8B"/>
    <w:rsid w:val="003A6E7C"/>
    <w:rsid w:val="003B020C"/>
    <w:rsid w:val="003B5F5B"/>
    <w:rsid w:val="003D1388"/>
    <w:rsid w:val="003D1663"/>
    <w:rsid w:val="003D275B"/>
    <w:rsid w:val="003D4E27"/>
    <w:rsid w:val="003D55B9"/>
    <w:rsid w:val="003D7853"/>
    <w:rsid w:val="003E6263"/>
    <w:rsid w:val="0041221D"/>
    <w:rsid w:val="00417A0D"/>
    <w:rsid w:val="00421179"/>
    <w:rsid w:val="0043048E"/>
    <w:rsid w:val="00431141"/>
    <w:rsid w:val="0043279F"/>
    <w:rsid w:val="00470290"/>
    <w:rsid w:val="00474EC0"/>
    <w:rsid w:val="00477D31"/>
    <w:rsid w:val="004832C8"/>
    <w:rsid w:val="004867A7"/>
    <w:rsid w:val="004A5CDF"/>
    <w:rsid w:val="004B16D4"/>
    <w:rsid w:val="004B2E7C"/>
    <w:rsid w:val="004C2385"/>
    <w:rsid w:val="004D3686"/>
    <w:rsid w:val="004E20F8"/>
    <w:rsid w:val="004E2ABC"/>
    <w:rsid w:val="004E7529"/>
    <w:rsid w:val="004F2803"/>
    <w:rsid w:val="004F3C0C"/>
    <w:rsid w:val="004F51E4"/>
    <w:rsid w:val="005031C0"/>
    <w:rsid w:val="00512132"/>
    <w:rsid w:val="00512A89"/>
    <w:rsid w:val="00520AD6"/>
    <w:rsid w:val="00535741"/>
    <w:rsid w:val="00537AD1"/>
    <w:rsid w:val="00545A34"/>
    <w:rsid w:val="00545D1B"/>
    <w:rsid w:val="00546108"/>
    <w:rsid w:val="00546BE3"/>
    <w:rsid w:val="00555D4B"/>
    <w:rsid w:val="00574C65"/>
    <w:rsid w:val="00582AD6"/>
    <w:rsid w:val="00584D97"/>
    <w:rsid w:val="005A11D2"/>
    <w:rsid w:val="005A29EB"/>
    <w:rsid w:val="005A2F29"/>
    <w:rsid w:val="005B730C"/>
    <w:rsid w:val="005C13E5"/>
    <w:rsid w:val="005C282D"/>
    <w:rsid w:val="005C48CA"/>
    <w:rsid w:val="005C53DC"/>
    <w:rsid w:val="005C68C2"/>
    <w:rsid w:val="005D4E74"/>
    <w:rsid w:val="005E278A"/>
    <w:rsid w:val="005E3525"/>
    <w:rsid w:val="005E4BBA"/>
    <w:rsid w:val="005F09EC"/>
    <w:rsid w:val="005F1CD3"/>
    <w:rsid w:val="00602805"/>
    <w:rsid w:val="00603563"/>
    <w:rsid w:val="0063280C"/>
    <w:rsid w:val="00634ACE"/>
    <w:rsid w:val="00640693"/>
    <w:rsid w:val="00654238"/>
    <w:rsid w:val="00655BB3"/>
    <w:rsid w:val="00656B5B"/>
    <w:rsid w:val="00666D71"/>
    <w:rsid w:val="00673415"/>
    <w:rsid w:val="006753EC"/>
    <w:rsid w:val="00684EC2"/>
    <w:rsid w:val="006B5CEB"/>
    <w:rsid w:val="006C1CB8"/>
    <w:rsid w:val="006C2921"/>
    <w:rsid w:val="006E2626"/>
    <w:rsid w:val="006E33E4"/>
    <w:rsid w:val="006F54D0"/>
    <w:rsid w:val="007250DE"/>
    <w:rsid w:val="0073257E"/>
    <w:rsid w:val="00737859"/>
    <w:rsid w:val="00742A9A"/>
    <w:rsid w:val="00744E21"/>
    <w:rsid w:val="00751383"/>
    <w:rsid w:val="00752553"/>
    <w:rsid w:val="00766DAD"/>
    <w:rsid w:val="0077058E"/>
    <w:rsid w:val="00770B10"/>
    <w:rsid w:val="007749A3"/>
    <w:rsid w:val="00785A9B"/>
    <w:rsid w:val="0078760A"/>
    <w:rsid w:val="00790900"/>
    <w:rsid w:val="007A00E8"/>
    <w:rsid w:val="007A04B8"/>
    <w:rsid w:val="007B4A59"/>
    <w:rsid w:val="007B7282"/>
    <w:rsid w:val="007C07F4"/>
    <w:rsid w:val="007C32FA"/>
    <w:rsid w:val="007C45F1"/>
    <w:rsid w:val="007C586C"/>
    <w:rsid w:val="007C7FE2"/>
    <w:rsid w:val="007E289C"/>
    <w:rsid w:val="007E5B91"/>
    <w:rsid w:val="007F630B"/>
    <w:rsid w:val="008000E7"/>
    <w:rsid w:val="00801833"/>
    <w:rsid w:val="008034B0"/>
    <w:rsid w:val="0083723B"/>
    <w:rsid w:val="008563BD"/>
    <w:rsid w:val="00857D4F"/>
    <w:rsid w:val="008636EF"/>
    <w:rsid w:val="00864526"/>
    <w:rsid w:val="008755E3"/>
    <w:rsid w:val="0088294E"/>
    <w:rsid w:val="00885B4C"/>
    <w:rsid w:val="00896214"/>
    <w:rsid w:val="008A40A7"/>
    <w:rsid w:val="008C3483"/>
    <w:rsid w:val="008F7AEA"/>
    <w:rsid w:val="0090011A"/>
    <w:rsid w:val="009144A3"/>
    <w:rsid w:val="009331B2"/>
    <w:rsid w:val="00934632"/>
    <w:rsid w:val="009355FF"/>
    <w:rsid w:val="00945DA7"/>
    <w:rsid w:val="00951882"/>
    <w:rsid w:val="00953E74"/>
    <w:rsid w:val="00972246"/>
    <w:rsid w:val="00974346"/>
    <w:rsid w:val="00975FFC"/>
    <w:rsid w:val="00977769"/>
    <w:rsid w:val="009803A1"/>
    <w:rsid w:val="009A149A"/>
    <w:rsid w:val="009A208B"/>
    <w:rsid w:val="009A26B6"/>
    <w:rsid w:val="009A449E"/>
    <w:rsid w:val="009D3E75"/>
    <w:rsid w:val="009E053E"/>
    <w:rsid w:val="009F1219"/>
    <w:rsid w:val="009F268C"/>
    <w:rsid w:val="009F3382"/>
    <w:rsid w:val="009F45F0"/>
    <w:rsid w:val="00A10C85"/>
    <w:rsid w:val="00A131E0"/>
    <w:rsid w:val="00A275AA"/>
    <w:rsid w:val="00A318EC"/>
    <w:rsid w:val="00A41986"/>
    <w:rsid w:val="00A47F76"/>
    <w:rsid w:val="00A8586E"/>
    <w:rsid w:val="00A942BD"/>
    <w:rsid w:val="00A972AC"/>
    <w:rsid w:val="00AA1441"/>
    <w:rsid w:val="00AA62B7"/>
    <w:rsid w:val="00AB6D65"/>
    <w:rsid w:val="00AC280C"/>
    <w:rsid w:val="00AE0BA2"/>
    <w:rsid w:val="00AF41C4"/>
    <w:rsid w:val="00AF7428"/>
    <w:rsid w:val="00B01BFD"/>
    <w:rsid w:val="00B207D6"/>
    <w:rsid w:val="00B22B84"/>
    <w:rsid w:val="00B24424"/>
    <w:rsid w:val="00B41329"/>
    <w:rsid w:val="00B43080"/>
    <w:rsid w:val="00B60553"/>
    <w:rsid w:val="00B61E02"/>
    <w:rsid w:val="00B704CA"/>
    <w:rsid w:val="00B93C56"/>
    <w:rsid w:val="00BA1E96"/>
    <w:rsid w:val="00BB46CB"/>
    <w:rsid w:val="00BD2ED0"/>
    <w:rsid w:val="00BE3E55"/>
    <w:rsid w:val="00BF07BE"/>
    <w:rsid w:val="00BF6C52"/>
    <w:rsid w:val="00C048C5"/>
    <w:rsid w:val="00C131A6"/>
    <w:rsid w:val="00C21DDA"/>
    <w:rsid w:val="00C232F6"/>
    <w:rsid w:val="00C25310"/>
    <w:rsid w:val="00C31466"/>
    <w:rsid w:val="00C34FEE"/>
    <w:rsid w:val="00C36CAA"/>
    <w:rsid w:val="00C441C3"/>
    <w:rsid w:val="00C50755"/>
    <w:rsid w:val="00C53193"/>
    <w:rsid w:val="00C564D4"/>
    <w:rsid w:val="00C716C3"/>
    <w:rsid w:val="00C76773"/>
    <w:rsid w:val="00CA03D0"/>
    <w:rsid w:val="00CA4B59"/>
    <w:rsid w:val="00CA76BD"/>
    <w:rsid w:val="00CB26A7"/>
    <w:rsid w:val="00CB326B"/>
    <w:rsid w:val="00CC0AA2"/>
    <w:rsid w:val="00CC46FE"/>
    <w:rsid w:val="00CC4768"/>
    <w:rsid w:val="00CC4D2F"/>
    <w:rsid w:val="00CC6251"/>
    <w:rsid w:val="00CD1261"/>
    <w:rsid w:val="00CE16A0"/>
    <w:rsid w:val="00CE1EE8"/>
    <w:rsid w:val="00D00BA4"/>
    <w:rsid w:val="00D16319"/>
    <w:rsid w:val="00D24A47"/>
    <w:rsid w:val="00D3393A"/>
    <w:rsid w:val="00D8404E"/>
    <w:rsid w:val="00D94607"/>
    <w:rsid w:val="00DA703E"/>
    <w:rsid w:val="00DC4593"/>
    <w:rsid w:val="00DD4EB8"/>
    <w:rsid w:val="00DD54E8"/>
    <w:rsid w:val="00DD71F8"/>
    <w:rsid w:val="00DF6984"/>
    <w:rsid w:val="00E02851"/>
    <w:rsid w:val="00E036AF"/>
    <w:rsid w:val="00E21C53"/>
    <w:rsid w:val="00E25EB5"/>
    <w:rsid w:val="00E278C2"/>
    <w:rsid w:val="00E3070E"/>
    <w:rsid w:val="00E33387"/>
    <w:rsid w:val="00E40E91"/>
    <w:rsid w:val="00E41F96"/>
    <w:rsid w:val="00E42E2F"/>
    <w:rsid w:val="00E7469C"/>
    <w:rsid w:val="00E812DB"/>
    <w:rsid w:val="00E84C16"/>
    <w:rsid w:val="00EA0C88"/>
    <w:rsid w:val="00EA388F"/>
    <w:rsid w:val="00EB070F"/>
    <w:rsid w:val="00EB24FB"/>
    <w:rsid w:val="00EC08CD"/>
    <w:rsid w:val="00EC098C"/>
    <w:rsid w:val="00EE03DE"/>
    <w:rsid w:val="00F12725"/>
    <w:rsid w:val="00F16A90"/>
    <w:rsid w:val="00F22DE3"/>
    <w:rsid w:val="00F31E15"/>
    <w:rsid w:val="00F32661"/>
    <w:rsid w:val="00F4027A"/>
    <w:rsid w:val="00F50DAC"/>
    <w:rsid w:val="00F510E5"/>
    <w:rsid w:val="00F61AF8"/>
    <w:rsid w:val="00F64A17"/>
    <w:rsid w:val="00F77A87"/>
    <w:rsid w:val="00F82005"/>
    <w:rsid w:val="00F92185"/>
    <w:rsid w:val="00F97B58"/>
    <w:rsid w:val="00FA1E40"/>
    <w:rsid w:val="00FA25DF"/>
    <w:rsid w:val="00FA2646"/>
    <w:rsid w:val="00FB01F9"/>
    <w:rsid w:val="00FB3072"/>
    <w:rsid w:val="00FC2AF1"/>
    <w:rsid w:val="00FC64A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97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microsoft.com/office/2007/relationships/stylesWithEffects" Target="stylesWithEffects.xml"/><Relationship Id="rId12" Type="http://schemas.openxmlformats.org/officeDocument/2006/relationships/hyperlink" Target="mailto:Tuan.NguyenLeAnh@harveynash.com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ennguyenq1\Downloads\HNVN_SD_002_03_Template_DetailedDesign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1832D-7366-4BEF-A342-786FBACE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37E76-6122-4AFA-8DAD-802C4E5189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0D76C8C-D3E1-4EAF-803E-09A34D5218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36358-EC90-49F2-A520-44F13871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HNVN_SD_002_03_Template_DetailedDesign (2)</Template>
  <TotalTime>972</TotalTime>
  <Pages>17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7381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_Toc311193990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_Toc311193989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_Toc311193988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_Toc311193987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_Toc311193986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_Toc311193985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_Toc311193984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_Toc311193983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_Toc311193982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_Toc311193981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_Toc311193980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_Toc311193979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_Toc311193978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_Toc311193977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_Toc311193976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_Toc311193975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_Toc311193974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_Toc311193973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_Toc311193972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_Toc311193971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_Toc311193970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_Toc311193969</vt:lpwstr>
      </vt:variant>
      <vt:variant>
        <vt:i4>3145797</vt:i4>
      </vt:variant>
      <vt:variant>
        <vt:i4>3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Tuan Nguyen Le Anh</dc:creator>
  <cp:lastModifiedBy>Tuan Nguyen Le Anh</cp:lastModifiedBy>
  <cp:revision>213</cp:revision>
  <cp:lastPrinted>2007-04-17T04:32:00Z</cp:lastPrinted>
  <dcterms:created xsi:type="dcterms:W3CDTF">2013-07-24T06:44:00Z</dcterms:created>
  <dcterms:modified xsi:type="dcterms:W3CDTF">2013-11-25T05:45:00Z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